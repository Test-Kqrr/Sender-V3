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Override PartName="/word/glossary/fontTable.xml" ContentType="application/vnd.openxmlformats-officedocument.wordprocessingml.fontTable+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5154A" w:rsidRDefault="0015154A" w:rsidP="00CF0CB3">
      <w:pPr>
        <w:jc w:val="center"/>
      </w:pPr>
      <w:r>
        <w:rPr>
          <w:noProof/>
        </w:rPr>
        <w:drawing>
          <wp:inline distT="0" distB="0" distL="0" distR="0">
            <wp:extent cx="3868320" cy="4035287"/>
            <wp:effectExtent l="19050" t="0" r="0" b="0"/>
            <wp:docPr id="1" name="Picture 0" descr="nmraLogoN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mraLogoNew.gif"/>
                    <pic:cNvPicPr/>
                  </pic:nvPicPr>
                  <pic:blipFill>
                    <a:blip r:embed="rId8" cstate="print"/>
                    <a:stretch>
                      <a:fillRect/>
                    </a:stretch>
                  </pic:blipFill>
                  <pic:spPr>
                    <a:xfrm>
                      <a:off x="0" y="0"/>
                      <a:ext cx="3868739" cy="4035725"/>
                    </a:xfrm>
                    <a:prstGeom prst="rect">
                      <a:avLst/>
                    </a:prstGeom>
                  </pic:spPr>
                </pic:pic>
              </a:graphicData>
            </a:graphic>
          </wp:inline>
        </w:drawing>
      </w:r>
    </w:p>
    <w:sdt>
      <w:sdtPr>
        <w:rPr>
          <w:rFonts w:asciiTheme="majorHAnsi" w:eastAsiaTheme="majorEastAsia" w:hAnsiTheme="majorHAnsi" w:cstheme="majorBidi"/>
          <w:b/>
          <w:sz w:val="32"/>
          <w:szCs w:val="32"/>
        </w:rPr>
        <w:alias w:val="Title"/>
        <w:id w:val="158274625"/>
        <w:placeholder>
          <w:docPart w:val="EDB5B0150F8C44A68E776D0D73433B67"/>
        </w:placeholder>
        <w:dataBinding w:prefixMappings="xmlns:ns0='http://purl.org/dc/elements/1.1/' xmlns:ns1='http://schemas.openxmlformats.org/package/2006/metadata/core-properties' " w:xpath="/ns1:coreProperties[1]/ns0:title[1]" w:storeItemID="{6C3C8BC8-F283-45AE-878A-BAB7291924A1}"/>
        <w:text/>
      </w:sdtPr>
      <w:sdtContent>
        <w:p w:rsidR="0015154A" w:rsidRPr="008633E9" w:rsidRDefault="002F4DE9" w:rsidP="006E4677">
          <w:pPr>
            <w:spacing w:before="2640" w:after="480"/>
            <w:jc w:val="center"/>
            <w:rPr>
              <w:b/>
            </w:rPr>
          </w:pPr>
          <w:r>
            <w:rPr>
              <w:rFonts w:asciiTheme="majorHAnsi" w:eastAsiaTheme="majorEastAsia" w:hAnsiTheme="majorHAnsi" w:cstheme="majorBidi"/>
              <w:b/>
              <w:sz w:val="32"/>
              <w:szCs w:val="32"/>
            </w:rPr>
            <w:t xml:space="preserve">Sender V3 </w:t>
          </w:r>
          <w:r w:rsidR="00ED5F86">
            <w:rPr>
              <w:rFonts w:asciiTheme="majorHAnsi" w:eastAsiaTheme="majorEastAsia" w:hAnsiTheme="majorHAnsi" w:cstheme="majorBidi"/>
              <w:b/>
              <w:sz w:val="32"/>
              <w:szCs w:val="32"/>
            </w:rPr>
            <w:t xml:space="preserve">Getting Started </w:t>
          </w:r>
          <w:r>
            <w:rPr>
              <w:rFonts w:asciiTheme="majorHAnsi" w:eastAsiaTheme="majorEastAsia" w:hAnsiTheme="majorHAnsi" w:cstheme="majorBidi"/>
              <w:b/>
              <w:sz w:val="32"/>
              <w:szCs w:val="32"/>
            </w:rPr>
            <w:t>Guide</w:t>
          </w:r>
        </w:p>
      </w:sdtContent>
    </w:sdt>
    <w:p w:rsidR="00CF0CB3" w:rsidRDefault="00CF0CB3" w:rsidP="00394D4F">
      <w:pPr>
        <w:ind w:left="5472" w:hanging="2304"/>
        <w:rPr>
          <w:rFonts w:asciiTheme="majorHAnsi" w:hAnsiTheme="majorHAnsi"/>
          <w:b/>
          <w:sz w:val="24"/>
          <w:szCs w:val="24"/>
        </w:rPr>
      </w:pPr>
      <w:r w:rsidRPr="00C51AE4">
        <w:rPr>
          <w:rFonts w:asciiTheme="majorHAnsi" w:hAnsiTheme="majorHAnsi"/>
          <w:b/>
          <w:sz w:val="24"/>
          <w:szCs w:val="24"/>
        </w:rPr>
        <w:t>Document Number:</w:t>
      </w:r>
      <w:r w:rsidR="00394D4F">
        <w:rPr>
          <w:rFonts w:asciiTheme="majorHAnsi" w:hAnsiTheme="majorHAnsi"/>
          <w:b/>
          <w:sz w:val="24"/>
          <w:szCs w:val="24"/>
        </w:rPr>
        <w:tab/>
      </w:r>
      <w:fldSimple w:instr=" DOCPROPERTY  &quot;Document number&quot;  \* MERGEFORMAT ">
        <w:r w:rsidR="00F666D4" w:rsidRPr="00F666D4">
          <w:rPr>
            <w:rFonts w:asciiTheme="majorHAnsi" w:hAnsiTheme="majorHAnsi"/>
            <w:b/>
            <w:sz w:val="24"/>
            <w:szCs w:val="24"/>
          </w:rPr>
          <w:t>TN-9.1.3</w:t>
        </w:r>
      </w:fldSimple>
    </w:p>
    <w:p w:rsidR="00C51AE4" w:rsidRPr="00C51AE4" w:rsidRDefault="00C51AE4" w:rsidP="00394D4F">
      <w:pPr>
        <w:ind w:left="5472" w:hanging="2304"/>
        <w:rPr>
          <w:rFonts w:asciiTheme="majorHAnsi" w:hAnsiTheme="majorHAnsi"/>
          <w:b/>
          <w:sz w:val="24"/>
          <w:szCs w:val="24"/>
        </w:rPr>
      </w:pPr>
      <w:r>
        <w:rPr>
          <w:rFonts w:asciiTheme="majorHAnsi" w:hAnsiTheme="majorHAnsi"/>
          <w:b/>
          <w:sz w:val="24"/>
          <w:szCs w:val="24"/>
        </w:rPr>
        <w:t>Document Version:</w:t>
      </w:r>
      <w:r w:rsidR="00394D4F">
        <w:rPr>
          <w:rFonts w:asciiTheme="majorHAnsi" w:hAnsiTheme="majorHAnsi"/>
          <w:b/>
          <w:sz w:val="24"/>
          <w:szCs w:val="24"/>
        </w:rPr>
        <w:tab/>
      </w:r>
      <w:fldSimple w:instr=" DOCPROPERTY  Revision  \* MERGEFORMAT ">
        <w:r w:rsidR="00BB3ECE">
          <w:rPr>
            <w:rFonts w:asciiTheme="majorHAnsi" w:hAnsiTheme="majorHAnsi"/>
            <w:b/>
            <w:sz w:val="24"/>
            <w:szCs w:val="24"/>
          </w:rPr>
          <w:t>1.0</w:t>
        </w:r>
      </w:fldSimple>
    </w:p>
    <w:p w:rsidR="00CF0CB3" w:rsidRDefault="00CF0CB3" w:rsidP="00CF0CB3">
      <w:pPr>
        <w:jc w:val="center"/>
        <w:sectPr w:rsidR="00CF0CB3" w:rsidSect="00E71710">
          <w:footerReference w:type="default" r:id="rId9"/>
          <w:pgSz w:w="12240" w:h="15840"/>
          <w:pgMar w:top="1440" w:right="1440" w:bottom="1440" w:left="1440" w:header="720" w:footer="720" w:gutter="0"/>
          <w:cols w:space="720"/>
          <w:docGrid w:linePitch="360"/>
        </w:sectPr>
      </w:pPr>
    </w:p>
    <w:p w:rsidR="00203BD9" w:rsidRPr="00276526" w:rsidRDefault="00276526" w:rsidP="006D30A0">
      <w:pPr>
        <w:pBdr>
          <w:bottom w:val="single" w:sz="12" w:space="1" w:color="1F497D" w:themeColor="text2"/>
        </w:pBdr>
        <w:shd w:val="clear" w:color="auto" w:fill="FFFFFF" w:themeFill="background1"/>
        <w:tabs>
          <w:tab w:val="left" w:pos="2661"/>
        </w:tabs>
        <w:spacing w:after="240"/>
        <w:rPr>
          <w:rFonts w:asciiTheme="majorHAnsi" w:hAnsiTheme="majorHAnsi"/>
          <w:b/>
          <w:color w:val="1F497D" w:themeColor="text2"/>
          <w:sz w:val="28"/>
          <w:szCs w:val="28"/>
        </w:rPr>
      </w:pPr>
      <w:r w:rsidRPr="00276526">
        <w:rPr>
          <w:rFonts w:asciiTheme="majorHAnsi" w:hAnsiTheme="majorHAnsi"/>
          <w:b/>
          <w:color w:val="1F497D" w:themeColor="text2"/>
          <w:sz w:val="28"/>
          <w:szCs w:val="28"/>
        </w:rPr>
        <w:lastRenderedPageBreak/>
        <w:t>Table of Contents</w:t>
      </w:r>
    </w:p>
    <w:p w:rsidR="00210C7E" w:rsidRDefault="00AF3740">
      <w:pPr>
        <w:pStyle w:val="TOC1"/>
        <w:tabs>
          <w:tab w:val="left" w:pos="1320"/>
          <w:tab w:val="right" w:leader="dot" w:pos="9350"/>
        </w:tabs>
        <w:rPr>
          <w:rFonts w:eastAsiaTheme="minorEastAsia"/>
          <w:b w:val="0"/>
          <w:noProof/>
        </w:rPr>
      </w:pPr>
      <w:r w:rsidRPr="00AF3740">
        <w:fldChar w:fldCharType="begin"/>
      </w:r>
      <w:r w:rsidR="00276526">
        <w:instrText xml:space="preserve"> TOC \o "1-6" \h \z \u </w:instrText>
      </w:r>
      <w:r w:rsidRPr="00AF3740">
        <w:fldChar w:fldCharType="separate"/>
      </w:r>
      <w:hyperlink w:anchor="_Toc427156300" w:history="1">
        <w:r w:rsidR="00210C7E" w:rsidRPr="008739D5">
          <w:rPr>
            <w:rStyle w:val="Hyperlink"/>
            <w:noProof/>
          </w:rPr>
          <w:t>1</w:t>
        </w:r>
        <w:r w:rsidR="00210C7E">
          <w:rPr>
            <w:rFonts w:eastAsiaTheme="minorEastAsia"/>
            <w:b w:val="0"/>
            <w:noProof/>
          </w:rPr>
          <w:tab/>
        </w:r>
        <w:r w:rsidR="00210C7E" w:rsidRPr="008739D5">
          <w:rPr>
            <w:rStyle w:val="Hyperlink"/>
            <w:noProof/>
          </w:rPr>
          <w:t>Introduction</w:t>
        </w:r>
        <w:r w:rsidR="00210C7E">
          <w:rPr>
            <w:noProof/>
            <w:webHidden/>
          </w:rPr>
          <w:tab/>
        </w:r>
        <w:r w:rsidR="00210C7E">
          <w:rPr>
            <w:noProof/>
            <w:webHidden/>
          </w:rPr>
          <w:fldChar w:fldCharType="begin"/>
        </w:r>
        <w:r w:rsidR="00210C7E">
          <w:rPr>
            <w:noProof/>
            <w:webHidden/>
          </w:rPr>
          <w:instrText xml:space="preserve"> PAGEREF _Toc427156300 \h </w:instrText>
        </w:r>
        <w:r w:rsidR="00210C7E">
          <w:rPr>
            <w:noProof/>
            <w:webHidden/>
          </w:rPr>
        </w:r>
        <w:r w:rsidR="00210C7E">
          <w:rPr>
            <w:noProof/>
            <w:webHidden/>
          </w:rPr>
          <w:fldChar w:fldCharType="separate"/>
        </w:r>
        <w:r w:rsidR="00210C7E">
          <w:rPr>
            <w:noProof/>
            <w:webHidden/>
          </w:rPr>
          <w:t>4</w:t>
        </w:r>
        <w:r w:rsidR="00210C7E">
          <w:rPr>
            <w:noProof/>
            <w:webHidden/>
          </w:rPr>
          <w:fldChar w:fldCharType="end"/>
        </w:r>
      </w:hyperlink>
    </w:p>
    <w:p w:rsidR="00210C7E" w:rsidRDefault="00210C7E">
      <w:pPr>
        <w:pStyle w:val="TOC1"/>
        <w:tabs>
          <w:tab w:val="left" w:pos="1320"/>
          <w:tab w:val="right" w:leader="dot" w:pos="9350"/>
        </w:tabs>
        <w:rPr>
          <w:rFonts w:eastAsiaTheme="minorEastAsia"/>
          <w:b w:val="0"/>
          <w:noProof/>
        </w:rPr>
      </w:pPr>
      <w:hyperlink w:anchor="_Toc427156301" w:history="1">
        <w:r w:rsidRPr="008739D5">
          <w:rPr>
            <w:rStyle w:val="Hyperlink"/>
            <w:noProof/>
          </w:rPr>
          <w:t>2</w:t>
        </w:r>
        <w:r>
          <w:rPr>
            <w:rFonts w:eastAsiaTheme="minorEastAsia"/>
            <w:b w:val="0"/>
            <w:noProof/>
          </w:rPr>
          <w:tab/>
        </w:r>
        <w:r w:rsidRPr="008739D5">
          <w:rPr>
            <w:rStyle w:val="Hyperlink"/>
            <w:noProof/>
          </w:rPr>
          <w:t>A Note about the Sender Board Self-Test</w:t>
        </w:r>
        <w:r>
          <w:rPr>
            <w:noProof/>
            <w:webHidden/>
          </w:rPr>
          <w:tab/>
        </w:r>
        <w:r>
          <w:rPr>
            <w:noProof/>
            <w:webHidden/>
          </w:rPr>
          <w:fldChar w:fldCharType="begin"/>
        </w:r>
        <w:r>
          <w:rPr>
            <w:noProof/>
            <w:webHidden/>
          </w:rPr>
          <w:instrText xml:space="preserve"> PAGEREF _Toc427156301 \h </w:instrText>
        </w:r>
        <w:r>
          <w:rPr>
            <w:noProof/>
            <w:webHidden/>
          </w:rPr>
        </w:r>
        <w:r>
          <w:rPr>
            <w:noProof/>
            <w:webHidden/>
          </w:rPr>
          <w:fldChar w:fldCharType="separate"/>
        </w:r>
        <w:r>
          <w:rPr>
            <w:noProof/>
            <w:webHidden/>
          </w:rPr>
          <w:t>4</w:t>
        </w:r>
        <w:r>
          <w:rPr>
            <w:noProof/>
            <w:webHidden/>
          </w:rPr>
          <w:fldChar w:fldCharType="end"/>
        </w:r>
      </w:hyperlink>
    </w:p>
    <w:p w:rsidR="00210C7E" w:rsidRDefault="00210C7E">
      <w:pPr>
        <w:pStyle w:val="TOC2"/>
        <w:tabs>
          <w:tab w:val="left" w:pos="1320"/>
          <w:tab w:val="right" w:leader="dot" w:pos="9350"/>
        </w:tabs>
        <w:rPr>
          <w:rFonts w:eastAsiaTheme="minorEastAsia"/>
          <w:noProof/>
        </w:rPr>
      </w:pPr>
      <w:hyperlink w:anchor="_Toc427156302" w:history="1">
        <w:r w:rsidRPr="008739D5">
          <w:rPr>
            <w:rStyle w:val="Hyperlink"/>
            <w:noProof/>
          </w:rPr>
          <w:t>2.1</w:t>
        </w:r>
        <w:r>
          <w:rPr>
            <w:rFonts w:eastAsiaTheme="minorEastAsia"/>
            <w:noProof/>
          </w:rPr>
          <w:tab/>
        </w:r>
        <w:r w:rsidRPr="008739D5">
          <w:rPr>
            <w:rStyle w:val="Hyperlink"/>
            <w:noProof/>
          </w:rPr>
          <w:t>Sender Board Static Self-Tests</w:t>
        </w:r>
        <w:r>
          <w:rPr>
            <w:noProof/>
            <w:webHidden/>
          </w:rPr>
          <w:tab/>
        </w:r>
        <w:r>
          <w:rPr>
            <w:noProof/>
            <w:webHidden/>
          </w:rPr>
          <w:fldChar w:fldCharType="begin"/>
        </w:r>
        <w:r>
          <w:rPr>
            <w:noProof/>
            <w:webHidden/>
          </w:rPr>
          <w:instrText xml:space="preserve"> PAGEREF _Toc427156302 \h </w:instrText>
        </w:r>
        <w:r>
          <w:rPr>
            <w:noProof/>
            <w:webHidden/>
          </w:rPr>
        </w:r>
        <w:r>
          <w:rPr>
            <w:noProof/>
            <w:webHidden/>
          </w:rPr>
          <w:fldChar w:fldCharType="separate"/>
        </w:r>
        <w:r>
          <w:rPr>
            <w:noProof/>
            <w:webHidden/>
          </w:rPr>
          <w:t>4</w:t>
        </w:r>
        <w:r>
          <w:rPr>
            <w:noProof/>
            <w:webHidden/>
          </w:rPr>
          <w:fldChar w:fldCharType="end"/>
        </w:r>
      </w:hyperlink>
    </w:p>
    <w:p w:rsidR="00210C7E" w:rsidRDefault="00210C7E">
      <w:pPr>
        <w:pStyle w:val="TOC2"/>
        <w:tabs>
          <w:tab w:val="left" w:pos="1320"/>
          <w:tab w:val="right" w:leader="dot" w:pos="9350"/>
        </w:tabs>
        <w:rPr>
          <w:rFonts w:eastAsiaTheme="minorEastAsia"/>
          <w:noProof/>
        </w:rPr>
      </w:pPr>
      <w:hyperlink w:anchor="_Toc427156303" w:history="1">
        <w:r w:rsidRPr="008739D5">
          <w:rPr>
            <w:rStyle w:val="Hyperlink"/>
            <w:noProof/>
          </w:rPr>
          <w:t>2.2</w:t>
        </w:r>
        <w:r>
          <w:rPr>
            <w:rFonts w:eastAsiaTheme="minorEastAsia"/>
            <w:noProof/>
          </w:rPr>
          <w:tab/>
        </w:r>
        <w:r w:rsidRPr="008739D5">
          <w:rPr>
            <w:rStyle w:val="Hyperlink"/>
            <w:noProof/>
          </w:rPr>
          <w:t>Sender Board Dynamic Self-Tests</w:t>
        </w:r>
        <w:r>
          <w:rPr>
            <w:noProof/>
            <w:webHidden/>
          </w:rPr>
          <w:tab/>
        </w:r>
        <w:r>
          <w:rPr>
            <w:noProof/>
            <w:webHidden/>
          </w:rPr>
          <w:fldChar w:fldCharType="begin"/>
        </w:r>
        <w:r>
          <w:rPr>
            <w:noProof/>
            <w:webHidden/>
          </w:rPr>
          <w:instrText xml:space="preserve"> PAGEREF _Toc427156303 \h </w:instrText>
        </w:r>
        <w:r>
          <w:rPr>
            <w:noProof/>
            <w:webHidden/>
          </w:rPr>
        </w:r>
        <w:r>
          <w:rPr>
            <w:noProof/>
            <w:webHidden/>
          </w:rPr>
          <w:fldChar w:fldCharType="separate"/>
        </w:r>
        <w:r>
          <w:rPr>
            <w:noProof/>
            <w:webHidden/>
          </w:rPr>
          <w:t>4</w:t>
        </w:r>
        <w:r>
          <w:rPr>
            <w:noProof/>
            <w:webHidden/>
          </w:rPr>
          <w:fldChar w:fldCharType="end"/>
        </w:r>
      </w:hyperlink>
    </w:p>
    <w:p w:rsidR="00210C7E" w:rsidRDefault="00210C7E">
      <w:pPr>
        <w:pStyle w:val="TOC1"/>
        <w:tabs>
          <w:tab w:val="left" w:pos="1320"/>
          <w:tab w:val="right" w:leader="dot" w:pos="9350"/>
        </w:tabs>
        <w:rPr>
          <w:rFonts w:eastAsiaTheme="minorEastAsia"/>
          <w:b w:val="0"/>
          <w:noProof/>
        </w:rPr>
      </w:pPr>
      <w:hyperlink w:anchor="_Toc427156304" w:history="1">
        <w:r w:rsidRPr="008739D5">
          <w:rPr>
            <w:rStyle w:val="Hyperlink"/>
            <w:noProof/>
          </w:rPr>
          <w:t>3</w:t>
        </w:r>
        <w:r>
          <w:rPr>
            <w:rFonts w:eastAsiaTheme="minorEastAsia"/>
            <w:b w:val="0"/>
            <w:noProof/>
          </w:rPr>
          <w:tab/>
        </w:r>
        <w:r w:rsidRPr="008739D5">
          <w:rPr>
            <w:rStyle w:val="Hyperlink"/>
            <w:noProof/>
          </w:rPr>
          <w:t>Gathering Components for the Sender V3 System</w:t>
        </w:r>
        <w:r>
          <w:rPr>
            <w:noProof/>
            <w:webHidden/>
          </w:rPr>
          <w:tab/>
        </w:r>
        <w:r>
          <w:rPr>
            <w:noProof/>
            <w:webHidden/>
          </w:rPr>
          <w:fldChar w:fldCharType="begin"/>
        </w:r>
        <w:r>
          <w:rPr>
            <w:noProof/>
            <w:webHidden/>
          </w:rPr>
          <w:instrText xml:space="preserve"> PAGEREF _Toc427156304 \h </w:instrText>
        </w:r>
        <w:r>
          <w:rPr>
            <w:noProof/>
            <w:webHidden/>
          </w:rPr>
        </w:r>
        <w:r>
          <w:rPr>
            <w:noProof/>
            <w:webHidden/>
          </w:rPr>
          <w:fldChar w:fldCharType="separate"/>
        </w:r>
        <w:r>
          <w:rPr>
            <w:noProof/>
            <w:webHidden/>
          </w:rPr>
          <w:t>5</w:t>
        </w:r>
        <w:r>
          <w:rPr>
            <w:noProof/>
            <w:webHidden/>
          </w:rPr>
          <w:fldChar w:fldCharType="end"/>
        </w:r>
      </w:hyperlink>
    </w:p>
    <w:p w:rsidR="00210C7E" w:rsidRDefault="00210C7E">
      <w:pPr>
        <w:pStyle w:val="TOC2"/>
        <w:tabs>
          <w:tab w:val="left" w:pos="1320"/>
          <w:tab w:val="right" w:leader="dot" w:pos="9350"/>
        </w:tabs>
        <w:rPr>
          <w:rFonts w:eastAsiaTheme="minorEastAsia"/>
          <w:noProof/>
        </w:rPr>
      </w:pPr>
      <w:hyperlink w:anchor="_Toc427156305" w:history="1">
        <w:r w:rsidRPr="008739D5">
          <w:rPr>
            <w:rStyle w:val="Hyperlink"/>
            <w:noProof/>
          </w:rPr>
          <w:t>3.1</w:t>
        </w:r>
        <w:r>
          <w:rPr>
            <w:rFonts w:eastAsiaTheme="minorEastAsia"/>
            <w:noProof/>
          </w:rPr>
          <w:tab/>
        </w:r>
        <w:r w:rsidRPr="008739D5">
          <w:rPr>
            <w:rStyle w:val="Hyperlink"/>
            <w:noProof/>
          </w:rPr>
          <w:t>Sender V3 System</w:t>
        </w:r>
        <w:r>
          <w:rPr>
            <w:noProof/>
            <w:webHidden/>
          </w:rPr>
          <w:tab/>
        </w:r>
        <w:r>
          <w:rPr>
            <w:noProof/>
            <w:webHidden/>
          </w:rPr>
          <w:fldChar w:fldCharType="begin"/>
        </w:r>
        <w:r>
          <w:rPr>
            <w:noProof/>
            <w:webHidden/>
          </w:rPr>
          <w:instrText xml:space="preserve"> PAGEREF _Toc427156305 \h </w:instrText>
        </w:r>
        <w:r>
          <w:rPr>
            <w:noProof/>
            <w:webHidden/>
          </w:rPr>
        </w:r>
        <w:r>
          <w:rPr>
            <w:noProof/>
            <w:webHidden/>
          </w:rPr>
          <w:fldChar w:fldCharType="separate"/>
        </w:r>
        <w:r>
          <w:rPr>
            <w:noProof/>
            <w:webHidden/>
          </w:rPr>
          <w:t>5</w:t>
        </w:r>
        <w:r>
          <w:rPr>
            <w:noProof/>
            <w:webHidden/>
          </w:rPr>
          <w:fldChar w:fldCharType="end"/>
        </w:r>
      </w:hyperlink>
    </w:p>
    <w:p w:rsidR="00210C7E" w:rsidRDefault="00210C7E">
      <w:pPr>
        <w:pStyle w:val="TOC2"/>
        <w:tabs>
          <w:tab w:val="left" w:pos="1320"/>
          <w:tab w:val="right" w:leader="dot" w:pos="9350"/>
        </w:tabs>
        <w:rPr>
          <w:rFonts w:eastAsiaTheme="minorEastAsia"/>
          <w:noProof/>
        </w:rPr>
      </w:pPr>
      <w:hyperlink w:anchor="_Toc427156306" w:history="1">
        <w:r w:rsidRPr="008739D5">
          <w:rPr>
            <w:rStyle w:val="Hyperlink"/>
            <w:noProof/>
          </w:rPr>
          <w:t>3.2</w:t>
        </w:r>
        <w:r>
          <w:rPr>
            <w:rFonts w:eastAsiaTheme="minorEastAsia"/>
            <w:noProof/>
          </w:rPr>
          <w:tab/>
        </w:r>
        <w:r w:rsidRPr="008739D5">
          <w:rPr>
            <w:rStyle w:val="Hyperlink"/>
            <w:noProof/>
          </w:rPr>
          <w:t>Host Computer</w:t>
        </w:r>
        <w:r>
          <w:rPr>
            <w:noProof/>
            <w:webHidden/>
          </w:rPr>
          <w:tab/>
        </w:r>
        <w:r>
          <w:rPr>
            <w:noProof/>
            <w:webHidden/>
          </w:rPr>
          <w:fldChar w:fldCharType="begin"/>
        </w:r>
        <w:r>
          <w:rPr>
            <w:noProof/>
            <w:webHidden/>
          </w:rPr>
          <w:instrText xml:space="preserve"> PAGEREF _Toc427156306 \h </w:instrText>
        </w:r>
        <w:r>
          <w:rPr>
            <w:noProof/>
            <w:webHidden/>
          </w:rPr>
        </w:r>
        <w:r>
          <w:rPr>
            <w:noProof/>
            <w:webHidden/>
          </w:rPr>
          <w:fldChar w:fldCharType="separate"/>
        </w:r>
        <w:r>
          <w:rPr>
            <w:noProof/>
            <w:webHidden/>
          </w:rPr>
          <w:t>5</w:t>
        </w:r>
        <w:r>
          <w:rPr>
            <w:noProof/>
            <w:webHidden/>
          </w:rPr>
          <w:fldChar w:fldCharType="end"/>
        </w:r>
      </w:hyperlink>
    </w:p>
    <w:p w:rsidR="00210C7E" w:rsidRDefault="00210C7E">
      <w:pPr>
        <w:pStyle w:val="TOC2"/>
        <w:tabs>
          <w:tab w:val="left" w:pos="1320"/>
          <w:tab w:val="right" w:leader="dot" w:pos="9350"/>
        </w:tabs>
        <w:rPr>
          <w:rFonts w:eastAsiaTheme="minorEastAsia"/>
          <w:noProof/>
        </w:rPr>
      </w:pPr>
      <w:hyperlink w:anchor="_Toc427156307" w:history="1">
        <w:r w:rsidRPr="008739D5">
          <w:rPr>
            <w:rStyle w:val="Hyperlink"/>
            <w:noProof/>
          </w:rPr>
          <w:t>3.3</w:t>
        </w:r>
        <w:r>
          <w:rPr>
            <w:rFonts w:eastAsiaTheme="minorEastAsia"/>
            <w:noProof/>
          </w:rPr>
          <w:tab/>
        </w:r>
        <w:r w:rsidRPr="008739D5">
          <w:rPr>
            <w:rStyle w:val="Hyperlink"/>
            <w:noProof/>
          </w:rPr>
          <w:t>NULL MODEM</w:t>
        </w:r>
        <w:r>
          <w:rPr>
            <w:noProof/>
            <w:webHidden/>
          </w:rPr>
          <w:tab/>
        </w:r>
        <w:r>
          <w:rPr>
            <w:noProof/>
            <w:webHidden/>
          </w:rPr>
          <w:fldChar w:fldCharType="begin"/>
        </w:r>
        <w:r>
          <w:rPr>
            <w:noProof/>
            <w:webHidden/>
          </w:rPr>
          <w:instrText xml:space="preserve"> PAGEREF _Toc427156307 \h </w:instrText>
        </w:r>
        <w:r>
          <w:rPr>
            <w:noProof/>
            <w:webHidden/>
          </w:rPr>
        </w:r>
        <w:r>
          <w:rPr>
            <w:noProof/>
            <w:webHidden/>
          </w:rPr>
          <w:fldChar w:fldCharType="separate"/>
        </w:r>
        <w:r>
          <w:rPr>
            <w:noProof/>
            <w:webHidden/>
          </w:rPr>
          <w:t>5</w:t>
        </w:r>
        <w:r>
          <w:rPr>
            <w:noProof/>
            <w:webHidden/>
          </w:rPr>
          <w:fldChar w:fldCharType="end"/>
        </w:r>
      </w:hyperlink>
    </w:p>
    <w:p w:rsidR="00210C7E" w:rsidRDefault="00210C7E">
      <w:pPr>
        <w:pStyle w:val="TOC2"/>
        <w:tabs>
          <w:tab w:val="left" w:pos="1320"/>
          <w:tab w:val="right" w:leader="dot" w:pos="9350"/>
        </w:tabs>
        <w:rPr>
          <w:rFonts w:eastAsiaTheme="minorEastAsia"/>
          <w:noProof/>
        </w:rPr>
      </w:pPr>
      <w:hyperlink w:anchor="_Toc427156308" w:history="1">
        <w:r w:rsidRPr="008739D5">
          <w:rPr>
            <w:rStyle w:val="Hyperlink"/>
            <w:noProof/>
          </w:rPr>
          <w:t>3.4</w:t>
        </w:r>
        <w:r>
          <w:rPr>
            <w:rFonts w:eastAsiaTheme="minorEastAsia"/>
            <w:noProof/>
          </w:rPr>
          <w:tab/>
        </w:r>
        <w:r w:rsidRPr="008739D5">
          <w:rPr>
            <w:rStyle w:val="Hyperlink"/>
            <w:noProof/>
          </w:rPr>
          <w:t>RS-232 Cables</w:t>
        </w:r>
        <w:r>
          <w:rPr>
            <w:noProof/>
            <w:webHidden/>
          </w:rPr>
          <w:tab/>
        </w:r>
        <w:r>
          <w:rPr>
            <w:noProof/>
            <w:webHidden/>
          </w:rPr>
          <w:fldChar w:fldCharType="begin"/>
        </w:r>
        <w:r>
          <w:rPr>
            <w:noProof/>
            <w:webHidden/>
          </w:rPr>
          <w:instrText xml:space="preserve"> PAGEREF _Toc427156308 \h </w:instrText>
        </w:r>
        <w:r>
          <w:rPr>
            <w:noProof/>
            <w:webHidden/>
          </w:rPr>
        </w:r>
        <w:r>
          <w:rPr>
            <w:noProof/>
            <w:webHidden/>
          </w:rPr>
          <w:fldChar w:fldCharType="separate"/>
        </w:r>
        <w:r>
          <w:rPr>
            <w:noProof/>
            <w:webHidden/>
          </w:rPr>
          <w:t>6</w:t>
        </w:r>
        <w:r>
          <w:rPr>
            <w:noProof/>
            <w:webHidden/>
          </w:rPr>
          <w:fldChar w:fldCharType="end"/>
        </w:r>
      </w:hyperlink>
    </w:p>
    <w:p w:rsidR="00210C7E" w:rsidRDefault="00210C7E">
      <w:pPr>
        <w:pStyle w:val="TOC2"/>
        <w:tabs>
          <w:tab w:val="left" w:pos="1320"/>
          <w:tab w:val="right" w:leader="dot" w:pos="9350"/>
        </w:tabs>
        <w:rPr>
          <w:rFonts w:eastAsiaTheme="minorEastAsia"/>
          <w:noProof/>
        </w:rPr>
      </w:pPr>
      <w:hyperlink w:anchor="_Toc427156309" w:history="1">
        <w:r w:rsidRPr="008739D5">
          <w:rPr>
            <w:rStyle w:val="Hyperlink"/>
            <w:noProof/>
          </w:rPr>
          <w:t>3.5</w:t>
        </w:r>
        <w:r>
          <w:rPr>
            <w:rFonts w:eastAsiaTheme="minorEastAsia"/>
            <w:noProof/>
          </w:rPr>
          <w:tab/>
        </w:r>
        <w:r w:rsidRPr="008739D5">
          <w:rPr>
            <w:rStyle w:val="Hyperlink"/>
            <w:noProof/>
          </w:rPr>
          <w:t>DCC Booster</w:t>
        </w:r>
        <w:r>
          <w:rPr>
            <w:noProof/>
            <w:webHidden/>
          </w:rPr>
          <w:tab/>
        </w:r>
        <w:r>
          <w:rPr>
            <w:noProof/>
            <w:webHidden/>
          </w:rPr>
          <w:fldChar w:fldCharType="begin"/>
        </w:r>
        <w:r>
          <w:rPr>
            <w:noProof/>
            <w:webHidden/>
          </w:rPr>
          <w:instrText xml:space="preserve"> PAGEREF _Toc427156309 \h </w:instrText>
        </w:r>
        <w:r>
          <w:rPr>
            <w:noProof/>
            <w:webHidden/>
          </w:rPr>
        </w:r>
        <w:r>
          <w:rPr>
            <w:noProof/>
            <w:webHidden/>
          </w:rPr>
          <w:fldChar w:fldCharType="separate"/>
        </w:r>
        <w:r>
          <w:rPr>
            <w:noProof/>
            <w:webHidden/>
          </w:rPr>
          <w:t>6</w:t>
        </w:r>
        <w:r>
          <w:rPr>
            <w:noProof/>
            <w:webHidden/>
          </w:rPr>
          <w:fldChar w:fldCharType="end"/>
        </w:r>
      </w:hyperlink>
    </w:p>
    <w:p w:rsidR="00210C7E" w:rsidRDefault="00210C7E">
      <w:pPr>
        <w:pStyle w:val="TOC2"/>
        <w:tabs>
          <w:tab w:val="left" w:pos="1320"/>
          <w:tab w:val="right" w:leader="dot" w:pos="9350"/>
        </w:tabs>
        <w:rPr>
          <w:rFonts w:eastAsiaTheme="minorEastAsia"/>
          <w:noProof/>
        </w:rPr>
      </w:pPr>
      <w:hyperlink w:anchor="_Toc427156310" w:history="1">
        <w:r w:rsidRPr="008739D5">
          <w:rPr>
            <w:rStyle w:val="Hyperlink"/>
            <w:noProof/>
          </w:rPr>
          <w:t>3.6</w:t>
        </w:r>
        <w:r>
          <w:rPr>
            <w:rFonts w:eastAsiaTheme="minorEastAsia"/>
            <w:noProof/>
          </w:rPr>
          <w:tab/>
        </w:r>
        <w:r w:rsidRPr="008739D5">
          <w:rPr>
            <w:rStyle w:val="Hyperlink"/>
            <w:noProof/>
          </w:rPr>
          <w:t>Decoder</w:t>
        </w:r>
        <w:r>
          <w:rPr>
            <w:noProof/>
            <w:webHidden/>
          </w:rPr>
          <w:tab/>
        </w:r>
        <w:r>
          <w:rPr>
            <w:noProof/>
            <w:webHidden/>
          </w:rPr>
          <w:fldChar w:fldCharType="begin"/>
        </w:r>
        <w:r>
          <w:rPr>
            <w:noProof/>
            <w:webHidden/>
          </w:rPr>
          <w:instrText xml:space="preserve"> PAGEREF _Toc427156310 \h </w:instrText>
        </w:r>
        <w:r>
          <w:rPr>
            <w:noProof/>
            <w:webHidden/>
          </w:rPr>
        </w:r>
        <w:r>
          <w:rPr>
            <w:noProof/>
            <w:webHidden/>
          </w:rPr>
          <w:fldChar w:fldCharType="separate"/>
        </w:r>
        <w:r>
          <w:rPr>
            <w:noProof/>
            <w:webHidden/>
          </w:rPr>
          <w:t>7</w:t>
        </w:r>
        <w:r>
          <w:rPr>
            <w:noProof/>
            <w:webHidden/>
          </w:rPr>
          <w:fldChar w:fldCharType="end"/>
        </w:r>
      </w:hyperlink>
    </w:p>
    <w:p w:rsidR="00210C7E" w:rsidRDefault="00210C7E">
      <w:pPr>
        <w:pStyle w:val="TOC2"/>
        <w:tabs>
          <w:tab w:val="left" w:pos="1320"/>
          <w:tab w:val="right" w:leader="dot" w:pos="9350"/>
        </w:tabs>
        <w:rPr>
          <w:rFonts w:eastAsiaTheme="minorEastAsia"/>
          <w:noProof/>
        </w:rPr>
      </w:pPr>
      <w:hyperlink w:anchor="_Toc427156311" w:history="1">
        <w:r w:rsidRPr="008739D5">
          <w:rPr>
            <w:rStyle w:val="Hyperlink"/>
            <w:noProof/>
          </w:rPr>
          <w:t>3.7</w:t>
        </w:r>
        <w:r>
          <w:rPr>
            <w:rFonts w:eastAsiaTheme="minorEastAsia"/>
            <w:noProof/>
          </w:rPr>
          <w:tab/>
        </w:r>
        <w:r w:rsidRPr="008739D5">
          <w:rPr>
            <w:rStyle w:val="Hyperlink"/>
            <w:noProof/>
          </w:rPr>
          <w:t>Test Jig</w:t>
        </w:r>
        <w:r>
          <w:rPr>
            <w:noProof/>
            <w:webHidden/>
          </w:rPr>
          <w:tab/>
        </w:r>
        <w:r>
          <w:rPr>
            <w:noProof/>
            <w:webHidden/>
          </w:rPr>
          <w:fldChar w:fldCharType="begin"/>
        </w:r>
        <w:r>
          <w:rPr>
            <w:noProof/>
            <w:webHidden/>
          </w:rPr>
          <w:instrText xml:space="preserve"> PAGEREF _Toc427156311 \h </w:instrText>
        </w:r>
        <w:r>
          <w:rPr>
            <w:noProof/>
            <w:webHidden/>
          </w:rPr>
        </w:r>
        <w:r>
          <w:rPr>
            <w:noProof/>
            <w:webHidden/>
          </w:rPr>
          <w:fldChar w:fldCharType="separate"/>
        </w:r>
        <w:r>
          <w:rPr>
            <w:noProof/>
            <w:webHidden/>
          </w:rPr>
          <w:t>7</w:t>
        </w:r>
        <w:r>
          <w:rPr>
            <w:noProof/>
            <w:webHidden/>
          </w:rPr>
          <w:fldChar w:fldCharType="end"/>
        </w:r>
      </w:hyperlink>
    </w:p>
    <w:p w:rsidR="00210C7E" w:rsidRDefault="00210C7E">
      <w:pPr>
        <w:pStyle w:val="TOC1"/>
        <w:tabs>
          <w:tab w:val="left" w:pos="1320"/>
          <w:tab w:val="right" w:leader="dot" w:pos="9350"/>
        </w:tabs>
        <w:rPr>
          <w:rFonts w:eastAsiaTheme="minorEastAsia"/>
          <w:b w:val="0"/>
          <w:noProof/>
        </w:rPr>
      </w:pPr>
      <w:hyperlink w:anchor="_Toc427156312" w:history="1">
        <w:r w:rsidRPr="008739D5">
          <w:rPr>
            <w:rStyle w:val="Hyperlink"/>
            <w:noProof/>
          </w:rPr>
          <w:t>4</w:t>
        </w:r>
        <w:r>
          <w:rPr>
            <w:rFonts w:eastAsiaTheme="minorEastAsia"/>
            <w:b w:val="0"/>
            <w:noProof/>
          </w:rPr>
          <w:tab/>
        </w:r>
        <w:r w:rsidRPr="008739D5">
          <w:rPr>
            <w:rStyle w:val="Hyperlink"/>
            <w:noProof/>
          </w:rPr>
          <w:t>Connect and Verify the Host Computer</w:t>
        </w:r>
        <w:r>
          <w:rPr>
            <w:noProof/>
            <w:webHidden/>
          </w:rPr>
          <w:tab/>
        </w:r>
        <w:r>
          <w:rPr>
            <w:noProof/>
            <w:webHidden/>
          </w:rPr>
          <w:fldChar w:fldCharType="begin"/>
        </w:r>
        <w:r>
          <w:rPr>
            <w:noProof/>
            <w:webHidden/>
          </w:rPr>
          <w:instrText xml:space="preserve"> PAGEREF _Toc427156312 \h </w:instrText>
        </w:r>
        <w:r>
          <w:rPr>
            <w:noProof/>
            <w:webHidden/>
          </w:rPr>
        </w:r>
        <w:r>
          <w:rPr>
            <w:noProof/>
            <w:webHidden/>
          </w:rPr>
          <w:fldChar w:fldCharType="separate"/>
        </w:r>
        <w:r>
          <w:rPr>
            <w:noProof/>
            <w:webHidden/>
          </w:rPr>
          <w:t>8</w:t>
        </w:r>
        <w:r>
          <w:rPr>
            <w:noProof/>
            <w:webHidden/>
          </w:rPr>
          <w:fldChar w:fldCharType="end"/>
        </w:r>
      </w:hyperlink>
    </w:p>
    <w:p w:rsidR="00210C7E" w:rsidRDefault="00210C7E">
      <w:pPr>
        <w:pStyle w:val="TOC1"/>
        <w:tabs>
          <w:tab w:val="left" w:pos="1320"/>
          <w:tab w:val="right" w:leader="dot" w:pos="9350"/>
        </w:tabs>
        <w:rPr>
          <w:rFonts w:eastAsiaTheme="minorEastAsia"/>
          <w:b w:val="0"/>
          <w:noProof/>
        </w:rPr>
      </w:pPr>
      <w:hyperlink w:anchor="_Toc427156313" w:history="1">
        <w:r w:rsidRPr="008739D5">
          <w:rPr>
            <w:rStyle w:val="Hyperlink"/>
            <w:noProof/>
          </w:rPr>
          <w:t>5</w:t>
        </w:r>
        <w:r>
          <w:rPr>
            <w:rFonts w:eastAsiaTheme="minorEastAsia"/>
            <w:b w:val="0"/>
            <w:noProof/>
          </w:rPr>
          <w:tab/>
        </w:r>
        <w:r w:rsidRPr="008739D5">
          <w:rPr>
            <w:rStyle w:val="Hyperlink"/>
            <w:noProof/>
          </w:rPr>
          <w:t>Verify the V3 Sender Board</w:t>
        </w:r>
        <w:r>
          <w:rPr>
            <w:noProof/>
            <w:webHidden/>
          </w:rPr>
          <w:tab/>
        </w:r>
        <w:r>
          <w:rPr>
            <w:noProof/>
            <w:webHidden/>
          </w:rPr>
          <w:fldChar w:fldCharType="begin"/>
        </w:r>
        <w:r>
          <w:rPr>
            <w:noProof/>
            <w:webHidden/>
          </w:rPr>
          <w:instrText xml:space="preserve"> PAGEREF _Toc427156313 \h </w:instrText>
        </w:r>
        <w:r>
          <w:rPr>
            <w:noProof/>
            <w:webHidden/>
          </w:rPr>
        </w:r>
        <w:r>
          <w:rPr>
            <w:noProof/>
            <w:webHidden/>
          </w:rPr>
          <w:fldChar w:fldCharType="separate"/>
        </w:r>
        <w:r>
          <w:rPr>
            <w:noProof/>
            <w:webHidden/>
          </w:rPr>
          <w:t>9</w:t>
        </w:r>
        <w:r>
          <w:rPr>
            <w:noProof/>
            <w:webHidden/>
          </w:rPr>
          <w:fldChar w:fldCharType="end"/>
        </w:r>
      </w:hyperlink>
    </w:p>
    <w:p w:rsidR="00210C7E" w:rsidRDefault="00210C7E">
      <w:pPr>
        <w:pStyle w:val="TOC1"/>
        <w:tabs>
          <w:tab w:val="left" w:pos="1320"/>
          <w:tab w:val="right" w:leader="dot" w:pos="9350"/>
        </w:tabs>
        <w:rPr>
          <w:rFonts w:eastAsiaTheme="minorEastAsia"/>
          <w:b w:val="0"/>
          <w:noProof/>
        </w:rPr>
      </w:pPr>
      <w:hyperlink w:anchor="_Toc427156314" w:history="1">
        <w:r w:rsidRPr="008739D5">
          <w:rPr>
            <w:rStyle w:val="Hyperlink"/>
            <w:noProof/>
          </w:rPr>
          <w:t>6</w:t>
        </w:r>
        <w:r>
          <w:rPr>
            <w:rFonts w:eastAsiaTheme="minorEastAsia"/>
            <w:b w:val="0"/>
            <w:noProof/>
          </w:rPr>
          <w:tab/>
        </w:r>
        <w:r w:rsidRPr="008739D5">
          <w:rPr>
            <w:rStyle w:val="Hyperlink"/>
            <w:noProof/>
          </w:rPr>
          <w:t>Connect the DCC Components</w:t>
        </w:r>
        <w:r>
          <w:rPr>
            <w:noProof/>
            <w:webHidden/>
          </w:rPr>
          <w:tab/>
        </w:r>
        <w:r>
          <w:rPr>
            <w:noProof/>
            <w:webHidden/>
          </w:rPr>
          <w:fldChar w:fldCharType="begin"/>
        </w:r>
        <w:r>
          <w:rPr>
            <w:noProof/>
            <w:webHidden/>
          </w:rPr>
          <w:instrText xml:space="preserve"> PAGEREF _Toc427156314 \h </w:instrText>
        </w:r>
        <w:r>
          <w:rPr>
            <w:noProof/>
            <w:webHidden/>
          </w:rPr>
        </w:r>
        <w:r>
          <w:rPr>
            <w:noProof/>
            <w:webHidden/>
          </w:rPr>
          <w:fldChar w:fldCharType="separate"/>
        </w:r>
        <w:r>
          <w:rPr>
            <w:noProof/>
            <w:webHidden/>
          </w:rPr>
          <w:t>9</w:t>
        </w:r>
        <w:r>
          <w:rPr>
            <w:noProof/>
            <w:webHidden/>
          </w:rPr>
          <w:fldChar w:fldCharType="end"/>
        </w:r>
      </w:hyperlink>
    </w:p>
    <w:p w:rsidR="00210C7E" w:rsidRDefault="00210C7E">
      <w:pPr>
        <w:pStyle w:val="TOC1"/>
        <w:tabs>
          <w:tab w:val="left" w:pos="1320"/>
          <w:tab w:val="right" w:leader="dot" w:pos="9350"/>
        </w:tabs>
        <w:rPr>
          <w:rFonts w:eastAsiaTheme="minorEastAsia"/>
          <w:b w:val="0"/>
          <w:noProof/>
        </w:rPr>
      </w:pPr>
      <w:hyperlink w:anchor="_Toc427156315" w:history="1">
        <w:r w:rsidRPr="008739D5">
          <w:rPr>
            <w:rStyle w:val="Hyperlink"/>
            <w:noProof/>
          </w:rPr>
          <w:t>7</w:t>
        </w:r>
        <w:r>
          <w:rPr>
            <w:rFonts w:eastAsiaTheme="minorEastAsia"/>
            <w:b w:val="0"/>
            <w:noProof/>
          </w:rPr>
          <w:tab/>
        </w:r>
        <w:r w:rsidRPr="008739D5">
          <w:rPr>
            <w:rStyle w:val="Hyperlink"/>
            <w:noProof/>
          </w:rPr>
          <w:t>Verify a Manual Decoder Test</w:t>
        </w:r>
        <w:r>
          <w:rPr>
            <w:noProof/>
            <w:webHidden/>
          </w:rPr>
          <w:tab/>
        </w:r>
        <w:r>
          <w:rPr>
            <w:noProof/>
            <w:webHidden/>
          </w:rPr>
          <w:fldChar w:fldCharType="begin"/>
        </w:r>
        <w:r>
          <w:rPr>
            <w:noProof/>
            <w:webHidden/>
          </w:rPr>
          <w:instrText xml:space="preserve"> PAGEREF _Toc427156315 \h </w:instrText>
        </w:r>
        <w:r>
          <w:rPr>
            <w:noProof/>
            <w:webHidden/>
          </w:rPr>
        </w:r>
        <w:r>
          <w:rPr>
            <w:noProof/>
            <w:webHidden/>
          </w:rPr>
          <w:fldChar w:fldCharType="separate"/>
        </w:r>
        <w:r>
          <w:rPr>
            <w:noProof/>
            <w:webHidden/>
          </w:rPr>
          <w:t>11</w:t>
        </w:r>
        <w:r>
          <w:rPr>
            <w:noProof/>
            <w:webHidden/>
          </w:rPr>
          <w:fldChar w:fldCharType="end"/>
        </w:r>
      </w:hyperlink>
    </w:p>
    <w:p w:rsidR="00210C7E" w:rsidRDefault="00210C7E">
      <w:pPr>
        <w:pStyle w:val="TOC1"/>
        <w:tabs>
          <w:tab w:val="left" w:pos="1320"/>
          <w:tab w:val="right" w:leader="dot" w:pos="9350"/>
        </w:tabs>
        <w:rPr>
          <w:rFonts w:eastAsiaTheme="minorEastAsia"/>
          <w:b w:val="0"/>
          <w:noProof/>
        </w:rPr>
      </w:pPr>
      <w:hyperlink w:anchor="_Toc427156316" w:history="1">
        <w:r w:rsidRPr="008739D5">
          <w:rPr>
            <w:rStyle w:val="Hyperlink"/>
            <w:noProof/>
          </w:rPr>
          <w:t>8</w:t>
        </w:r>
        <w:r>
          <w:rPr>
            <w:rFonts w:eastAsiaTheme="minorEastAsia"/>
            <w:b w:val="0"/>
            <w:noProof/>
          </w:rPr>
          <w:tab/>
        </w:r>
        <w:r w:rsidRPr="008739D5">
          <w:rPr>
            <w:rStyle w:val="Hyperlink"/>
            <w:noProof/>
          </w:rPr>
          <w:t>Verify an Automated Decoder Test</w:t>
        </w:r>
        <w:r>
          <w:rPr>
            <w:noProof/>
            <w:webHidden/>
          </w:rPr>
          <w:tab/>
        </w:r>
        <w:r>
          <w:rPr>
            <w:noProof/>
            <w:webHidden/>
          </w:rPr>
          <w:fldChar w:fldCharType="begin"/>
        </w:r>
        <w:r>
          <w:rPr>
            <w:noProof/>
            <w:webHidden/>
          </w:rPr>
          <w:instrText xml:space="preserve"> PAGEREF _Toc427156316 \h </w:instrText>
        </w:r>
        <w:r>
          <w:rPr>
            <w:noProof/>
            <w:webHidden/>
          </w:rPr>
        </w:r>
        <w:r>
          <w:rPr>
            <w:noProof/>
            <w:webHidden/>
          </w:rPr>
          <w:fldChar w:fldCharType="separate"/>
        </w:r>
        <w:r>
          <w:rPr>
            <w:noProof/>
            <w:webHidden/>
          </w:rPr>
          <w:t>12</w:t>
        </w:r>
        <w:r>
          <w:rPr>
            <w:noProof/>
            <w:webHidden/>
          </w:rPr>
          <w:fldChar w:fldCharType="end"/>
        </w:r>
      </w:hyperlink>
    </w:p>
    <w:p w:rsidR="00210C7E" w:rsidRDefault="00210C7E">
      <w:pPr>
        <w:pStyle w:val="TOC1"/>
        <w:tabs>
          <w:tab w:val="left" w:pos="1320"/>
          <w:tab w:val="right" w:leader="dot" w:pos="9350"/>
        </w:tabs>
        <w:rPr>
          <w:rFonts w:eastAsiaTheme="minorEastAsia"/>
          <w:b w:val="0"/>
          <w:noProof/>
        </w:rPr>
      </w:pPr>
      <w:hyperlink w:anchor="_Toc427156317" w:history="1">
        <w:r w:rsidRPr="008739D5">
          <w:rPr>
            <w:rStyle w:val="Hyperlink"/>
            <w:noProof/>
          </w:rPr>
          <w:t>9</w:t>
        </w:r>
        <w:r>
          <w:rPr>
            <w:rFonts w:eastAsiaTheme="minorEastAsia"/>
            <w:b w:val="0"/>
            <w:noProof/>
          </w:rPr>
          <w:tab/>
        </w:r>
        <w:r w:rsidRPr="008739D5">
          <w:rPr>
            <w:rStyle w:val="Hyperlink"/>
            <w:noProof/>
          </w:rPr>
          <w:t>Troubleshooting</w:t>
        </w:r>
        <w:r>
          <w:rPr>
            <w:noProof/>
            <w:webHidden/>
          </w:rPr>
          <w:tab/>
        </w:r>
        <w:r>
          <w:rPr>
            <w:noProof/>
            <w:webHidden/>
          </w:rPr>
          <w:fldChar w:fldCharType="begin"/>
        </w:r>
        <w:r>
          <w:rPr>
            <w:noProof/>
            <w:webHidden/>
          </w:rPr>
          <w:instrText xml:space="preserve"> PAGEREF _Toc427156317 \h </w:instrText>
        </w:r>
        <w:r>
          <w:rPr>
            <w:noProof/>
            <w:webHidden/>
          </w:rPr>
        </w:r>
        <w:r>
          <w:rPr>
            <w:noProof/>
            <w:webHidden/>
          </w:rPr>
          <w:fldChar w:fldCharType="separate"/>
        </w:r>
        <w:r>
          <w:rPr>
            <w:noProof/>
            <w:webHidden/>
          </w:rPr>
          <w:t>14</w:t>
        </w:r>
        <w:r>
          <w:rPr>
            <w:noProof/>
            <w:webHidden/>
          </w:rPr>
          <w:fldChar w:fldCharType="end"/>
        </w:r>
      </w:hyperlink>
    </w:p>
    <w:p w:rsidR="00210C7E" w:rsidRDefault="00210C7E">
      <w:pPr>
        <w:pStyle w:val="TOC2"/>
        <w:tabs>
          <w:tab w:val="left" w:pos="1320"/>
          <w:tab w:val="right" w:leader="dot" w:pos="9350"/>
        </w:tabs>
        <w:rPr>
          <w:rFonts w:eastAsiaTheme="minorEastAsia"/>
          <w:noProof/>
        </w:rPr>
      </w:pPr>
      <w:hyperlink w:anchor="_Toc427156318" w:history="1">
        <w:r w:rsidRPr="008739D5">
          <w:rPr>
            <w:rStyle w:val="Hyperlink"/>
            <w:noProof/>
          </w:rPr>
          <w:t>9.1</w:t>
        </w:r>
        <w:r>
          <w:rPr>
            <w:rFonts w:eastAsiaTheme="minorEastAsia"/>
            <w:noProof/>
          </w:rPr>
          <w:tab/>
        </w:r>
        <w:r w:rsidRPr="008739D5">
          <w:rPr>
            <w:rStyle w:val="Hyperlink"/>
            <w:noProof/>
          </w:rPr>
          <w:t>Computer Host to V3 System Communication Problems</w:t>
        </w:r>
        <w:r>
          <w:rPr>
            <w:noProof/>
            <w:webHidden/>
          </w:rPr>
          <w:tab/>
        </w:r>
        <w:r>
          <w:rPr>
            <w:noProof/>
            <w:webHidden/>
          </w:rPr>
          <w:fldChar w:fldCharType="begin"/>
        </w:r>
        <w:r>
          <w:rPr>
            <w:noProof/>
            <w:webHidden/>
          </w:rPr>
          <w:instrText xml:space="preserve"> PAGEREF _Toc427156318 \h </w:instrText>
        </w:r>
        <w:r>
          <w:rPr>
            <w:noProof/>
            <w:webHidden/>
          </w:rPr>
        </w:r>
        <w:r>
          <w:rPr>
            <w:noProof/>
            <w:webHidden/>
          </w:rPr>
          <w:fldChar w:fldCharType="separate"/>
        </w:r>
        <w:r>
          <w:rPr>
            <w:noProof/>
            <w:webHidden/>
          </w:rPr>
          <w:t>14</w:t>
        </w:r>
        <w:r>
          <w:rPr>
            <w:noProof/>
            <w:webHidden/>
          </w:rPr>
          <w:fldChar w:fldCharType="end"/>
        </w:r>
      </w:hyperlink>
    </w:p>
    <w:p w:rsidR="00210C7E" w:rsidRDefault="00210C7E">
      <w:pPr>
        <w:pStyle w:val="TOC3"/>
        <w:tabs>
          <w:tab w:val="left" w:pos="1320"/>
          <w:tab w:val="right" w:leader="dot" w:pos="9350"/>
        </w:tabs>
        <w:rPr>
          <w:rFonts w:eastAsiaTheme="minorEastAsia"/>
          <w:noProof/>
        </w:rPr>
      </w:pPr>
      <w:hyperlink w:anchor="_Toc427156319" w:history="1">
        <w:r w:rsidRPr="008739D5">
          <w:rPr>
            <w:rStyle w:val="Hyperlink"/>
            <w:noProof/>
          </w:rPr>
          <w:t>9.1.1</w:t>
        </w:r>
        <w:r>
          <w:rPr>
            <w:rFonts w:eastAsiaTheme="minorEastAsia"/>
            <w:noProof/>
          </w:rPr>
          <w:tab/>
        </w:r>
        <w:r w:rsidRPr="008739D5">
          <w:rPr>
            <w:rStyle w:val="Hyperlink"/>
            <w:noProof/>
          </w:rPr>
          <w:t>Problems Sending Characters To and From the V3 System</w:t>
        </w:r>
        <w:r>
          <w:rPr>
            <w:noProof/>
            <w:webHidden/>
          </w:rPr>
          <w:tab/>
        </w:r>
        <w:r>
          <w:rPr>
            <w:noProof/>
            <w:webHidden/>
          </w:rPr>
          <w:fldChar w:fldCharType="begin"/>
        </w:r>
        <w:r>
          <w:rPr>
            <w:noProof/>
            <w:webHidden/>
          </w:rPr>
          <w:instrText xml:space="preserve"> PAGEREF _Toc427156319 \h </w:instrText>
        </w:r>
        <w:r>
          <w:rPr>
            <w:noProof/>
            <w:webHidden/>
          </w:rPr>
        </w:r>
        <w:r>
          <w:rPr>
            <w:noProof/>
            <w:webHidden/>
          </w:rPr>
          <w:fldChar w:fldCharType="separate"/>
        </w:r>
        <w:r>
          <w:rPr>
            <w:noProof/>
            <w:webHidden/>
          </w:rPr>
          <w:t>14</w:t>
        </w:r>
        <w:r>
          <w:rPr>
            <w:noProof/>
            <w:webHidden/>
          </w:rPr>
          <w:fldChar w:fldCharType="end"/>
        </w:r>
      </w:hyperlink>
    </w:p>
    <w:p w:rsidR="00210C7E" w:rsidRDefault="00210C7E">
      <w:pPr>
        <w:pStyle w:val="TOC3"/>
        <w:tabs>
          <w:tab w:val="left" w:pos="1320"/>
          <w:tab w:val="right" w:leader="dot" w:pos="9350"/>
        </w:tabs>
        <w:rPr>
          <w:rFonts w:eastAsiaTheme="minorEastAsia"/>
          <w:noProof/>
        </w:rPr>
      </w:pPr>
      <w:hyperlink w:anchor="_Toc427156320" w:history="1">
        <w:r w:rsidRPr="008739D5">
          <w:rPr>
            <w:rStyle w:val="Hyperlink"/>
            <w:noProof/>
          </w:rPr>
          <w:t>9.1.2</w:t>
        </w:r>
        <w:r>
          <w:rPr>
            <w:rFonts w:eastAsiaTheme="minorEastAsia"/>
            <w:noProof/>
          </w:rPr>
          <w:tab/>
        </w:r>
        <w:r w:rsidRPr="008739D5">
          <w:rPr>
            <w:rStyle w:val="Hyperlink"/>
            <w:noProof/>
          </w:rPr>
          <w:t>[C:\RESULTS] Is Not the Current Directory When the V3 System Powers Up.</w:t>
        </w:r>
        <w:r>
          <w:rPr>
            <w:noProof/>
            <w:webHidden/>
          </w:rPr>
          <w:tab/>
        </w:r>
        <w:r>
          <w:rPr>
            <w:noProof/>
            <w:webHidden/>
          </w:rPr>
          <w:fldChar w:fldCharType="begin"/>
        </w:r>
        <w:r>
          <w:rPr>
            <w:noProof/>
            <w:webHidden/>
          </w:rPr>
          <w:instrText xml:space="preserve"> PAGEREF _Toc427156320 \h </w:instrText>
        </w:r>
        <w:r>
          <w:rPr>
            <w:noProof/>
            <w:webHidden/>
          </w:rPr>
        </w:r>
        <w:r>
          <w:rPr>
            <w:noProof/>
            <w:webHidden/>
          </w:rPr>
          <w:fldChar w:fldCharType="separate"/>
        </w:r>
        <w:r>
          <w:rPr>
            <w:noProof/>
            <w:webHidden/>
          </w:rPr>
          <w:t>14</w:t>
        </w:r>
        <w:r>
          <w:rPr>
            <w:noProof/>
            <w:webHidden/>
          </w:rPr>
          <w:fldChar w:fldCharType="end"/>
        </w:r>
      </w:hyperlink>
    </w:p>
    <w:p w:rsidR="00210C7E" w:rsidRDefault="00210C7E">
      <w:pPr>
        <w:pStyle w:val="TOC2"/>
        <w:tabs>
          <w:tab w:val="left" w:pos="1320"/>
          <w:tab w:val="right" w:leader="dot" w:pos="9350"/>
        </w:tabs>
        <w:rPr>
          <w:rFonts w:eastAsiaTheme="minorEastAsia"/>
          <w:noProof/>
        </w:rPr>
      </w:pPr>
      <w:hyperlink w:anchor="_Toc427156321" w:history="1">
        <w:r w:rsidRPr="008739D5">
          <w:rPr>
            <w:rStyle w:val="Hyperlink"/>
            <w:noProof/>
          </w:rPr>
          <w:t>9.2</w:t>
        </w:r>
        <w:r>
          <w:rPr>
            <w:rFonts w:eastAsiaTheme="minorEastAsia"/>
            <w:noProof/>
          </w:rPr>
          <w:tab/>
        </w:r>
        <w:r w:rsidRPr="008739D5">
          <w:rPr>
            <w:rStyle w:val="Hyperlink"/>
            <w:noProof/>
          </w:rPr>
          <w:t>V3 Sender Board Problems</w:t>
        </w:r>
        <w:r>
          <w:rPr>
            <w:noProof/>
            <w:webHidden/>
          </w:rPr>
          <w:tab/>
        </w:r>
        <w:r>
          <w:rPr>
            <w:noProof/>
            <w:webHidden/>
          </w:rPr>
          <w:fldChar w:fldCharType="begin"/>
        </w:r>
        <w:r>
          <w:rPr>
            <w:noProof/>
            <w:webHidden/>
          </w:rPr>
          <w:instrText xml:space="preserve"> PAGEREF _Toc427156321 \h </w:instrText>
        </w:r>
        <w:r>
          <w:rPr>
            <w:noProof/>
            <w:webHidden/>
          </w:rPr>
        </w:r>
        <w:r>
          <w:rPr>
            <w:noProof/>
            <w:webHidden/>
          </w:rPr>
          <w:fldChar w:fldCharType="separate"/>
        </w:r>
        <w:r>
          <w:rPr>
            <w:noProof/>
            <w:webHidden/>
          </w:rPr>
          <w:t>15</w:t>
        </w:r>
        <w:r>
          <w:rPr>
            <w:noProof/>
            <w:webHidden/>
          </w:rPr>
          <w:fldChar w:fldCharType="end"/>
        </w:r>
      </w:hyperlink>
    </w:p>
    <w:p w:rsidR="00210C7E" w:rsidRDefault="00210C7E">
      <w:pPr>
        <w:pStyle w:val="TOC3"/>
        <w:tabs>
          <w:tab w:val="left" w:pos="1320"/>
          <w:tab w:val="right" w:leader="dot" w:pos="9350"/>
        </w:tabs>
        <w:rPr>
          <w:rFonts w:eastAsiaTheme="minorEastAsia"/>
          <w:noProof/>
        </w:rPr>
      </w:pPr>
      <w:hyperlink w:anchor="_Toc427156322" w:history="1">
        <w:r w:rsidRPr="008739D5">
          <w:rPr>
            <w:rStyle w:val="Hyperlink"/>
            <w:noProof/>
          </w:rPr>
          <w:t>9.2.1</w:t>
        </w:r>
        <w:r>
          <w:rPr>
            <w:rFonts w:eastAsiaTheme="minorEastAsia"/>
            <w:noProof/>
          </w:rPr>
          <w:tab/>
        </w:r>
        <w:r w:rsidRPr="008739D5">
          <w:rPr>
            <w:rStyle w:val="Hyperlink"/>
            <w:noProof/>
          </w:rPr>
          <w:t>The SEND.EXE Program Does Not Run When You Type the Send Command</w:t>
        </w:r>
        <w:r>
          <w:rPr>
            <w:noProof/>
            <w:webHidden/>
          </w:rPr>
          <w:tab/>
        </w:r>
        <w:r>
          <w:rPr>
            <w:noProof/>
            <w:webHidden/>
          </w:rPr>
          <w:fldChar w:fldCharType="begin"/>
        </w:r>
        <w:r>
          <w:rPr>
            <w:noProof/>
            <w:webHidden/>
          </w:rPr>
          <w:instrText xml:space="preserve"> PAGEREF _Toc427156322 \h </w:instrText>
        </w:r>
        <w:r>
          <w:rPr>
            <w:noProof/>
            <w:webHidden/>
          </w:rPr>
        </w:r>
        <w:r>
          <w:rPr>
            <w:noProof/>
            <w:webHidden/>
          </w:rPr>
          <w:fldChar w:fldCharType="separate"/>
        </w:r>
        <w:r>
          <w:rPr>
            <w:noProof/>
            <w:webHidden/>
          </w:rPr>
          <w:t>15</w:t>
        </w:r>
        <w:r>
          <w:rPr>
            <w:noProof/>
            <w:webHidden/>
          </w:rPr>
          <w:fldChar w:fldCharType="end"/>
        </w:r>
      </w:hyperlink>
    </w:p>
    <w:p w:rsidR="00210C7E" w:rsidRDefault="00210C7E">
      <w:pPr>
        <w:pStyle w:val="TOC3"/>
        <w:tabs>
          <w:tab w:val="left" w:pos="1320"/>
          <w:tab w:val="right" w:leader="dot" w:pos="9350"/>
        </w:tabs>
        <w:rPr>
          <w:rFonts w:eastAsiaTheme="minorEastAsia"/>
          <w:noProof/>
        </w:rPr>
      </w:pPr>
      <w:hyperlink w:anchor="_Toc427156323" w:history="1">
        <w:r w:rsidRPr="008739D5">
          <w:rPr>
            <w:rStyle w:val="Hyperlink"/>
            <w:noProof/>
          </w:rPr>
          <w:t>9.2.2</w:t>
        </w:r>
        <w:r>
          <w:rPr>
            <w:rFonts w:eastAsiaTheme="minorEastAsia"/>
            <w:noProof/>
          </w:rPr>
          <w:tab/>
        </w:r>
        <w:r w:rsidRPr="008739D5">
          <w:rPr>
            <w:rStyle w:val="Hyperlink"/>
            <w:noProof/>
          </w:rPr>
          <w:t>The SEND.EXE Program Self-Test Fails</w:t>
        </w:r>
        <w:r>
          <w:rPr>
            <w:noProof/>
            <w:webHidden/>
          </w:rPr>
          <w:tab/>
        </w:r>
        <w:r>
          <w:rPr>
            <w:noProof/>
            <w:webHidden/>
          </w:rPr>
          <w:fldChar w:fldCharType="begin"/>
        </w:r>
        <w:r>
          <w:rPr>
            <w:noProof/>
            <w:webHidden/>
          </w:rPr>
          <w:instrText xml:space="preserve"> PAGEREF _Toc427156323 \h </w:instrText>
        </w:r>
        <w:r>
          <w:rPr>
            <w:noProof/>
            <w:webHidden/>
          </w:rPr>
        </w:r>
        <w:r>
          <w:rPr>
            <w:noProof/>
            <w:webHidden/>
          </w:rPr>
          <w:fldChar w:fldCharType="separate"/>
        </w:r>
        <w:r>
          <w:rPr>
            <w:noProof/>
            <w:webHidden/>
          </w:rPr>
          <w:t>15</w:t>
        </w:r>
        <w:r>
          <w:rPr>
            <w:noProof/>
            <w:webHidden/>
          </w:rPr>
          <w:fldChar w:fldCharType="end"/>
        </w:r>
      </w:hyperlink>
    </w:p>
    <w:p w:rsidR="00210C7E" w:rsidRDefault="00210C7E">
      <w:pPr>
        <w:pStyle w:val="TOC2"/>
        <w:tabs>
          <w:tab w:val="left" w:pos="1320"/>
          <w:tab w:val="right" w:leader="dot" w:pos="9350"/>
        </w:tabs>
        <w:rPr>
          <w:rFonts w:eastAsiaTheme="minorEastAsia"/>
          <w:noProof/>
        </w:rPr>
      </w:pPr>
      <w:hyperlink w:anchor="_Toc427156324" w:history="1">
        <w:r w:rsidRPr="008739D5">
          <w:rPr>
            <w:rStyle w:val="Hyperlink"/>
            <w:noProof/>
          </w:rPr>
          <w:t>9.3</w:t>
        </w:r>
        <w:r>
          <w:rPr>
            <w:rFonts w:eastAsiaTheme="minorEastAsia"/>
            <w:noProof/>
          </w:rPr>
          <w:tab/>
        </w:r>
        <w:r w:rsidRPr="008739D5">
          <w:rPr>
            <w:rStyle w:val="Hyperlink"/>
            <w:noProof/>
          </w:rPr>
          <w:t>Overall Decoder Test System Problems</w:t>
        </w:r>
        <w:r>
          <w:rPr>
            <w:noProof/>
            <w:webHidden/>
          </w:rPr>
          <w:tab/>
        </w:r>
        <w:r>
          <w:rPr>
            <w:noProof/>
            <w:webHidden/>
          </w:rPr>
          <w:fldChar w:fldCharType="begin"/>
        </w:r>
        <w:r>
          <w:rPr>
            <w:noProof/>
            <w:webHidden/>
          </w:rPr>
          <w:instrText xml:space="preserve"> PAGEREF _Toc427156324 \h </w:instrText>
        </w:r>
        <w:r>
          <w:rPr>
            <w:noProof/>
            <w:webHidden/>
          </w:rPr>
        </w:r>
        <w:r>
          <w:rPr>
            <w:noProof/>
            <w:webHidden/>
          </w:rPr>
          <w:fldChar w:fldCharType="separate"/>
        </w:r>
        <w:r>
          <w:rPr>
            <w:noProof/>
            <w:webHidden/>
          </w:rPr>
          <w:t>15</w:t>
        </w:r>
        <w:r>
          <w:rPr>
            <w:noProof/>
            <w:webHidden/>
          </w:rPr>
          <w:fldChar w:fldCharType="end"/>
        </w:r>
      </w:hyperlink>
    </w:p>
    <w:p w:rsidR="00210C7E" w:rsidRDefault="00210C7E">
      <w:pPr>
        <w:pStyle w:val="TOC3"/>
        <w:tabs>
          <w:tab w:val="left" w:pos="1320"/>
          <w:tab w:val="right" w:leader="dot" w:pos="9350"/>
        </w:tabs>
        <w:rPr>
          <w:rFonts w:eastAsiaTheme="minorEastAsia"/>
          <w:noProof/>
        </w:rPr>
      </w:pPr>
      <w:hyperlink w:anchor="_Toc427156325" w:history="1">
        <w:r w:rsidRPr="008739D5">
          <w:rPr>
            <w:rStyle w:val="Hyperlink"/>
            <w:noProof/>
          </w:rPr>
          <w:t>9.3.1</w:t>
        </w:r>
        <w:r>
          <w:rPr>
            <w:rFonts w:eastAsiaTheme="minorEastAsia"/>
            <w:noProof/>
          </w:rPr>
          <w:tab/>
        </w:r>
        <w:r w:rsidRPr="008739D5">
          <w:rPr>
            <w:rStyle w:val="Hyperlink"/>
            <w:noProof/>
          </w:rPr>
          <w:t>The LED Does Not Light Properly During the Manual Decoder Test</w:t>
        </w:r>
        <w:r>
          <w:rPr>
            <w:noProof/>
            <w:webHidden/>
          </w:rPr>
          <w:tab/>
        </w:r>
        <w:r>
          <w:rPr>
            <w:noProof/>
            <w:webHidden/>
          </w:rPr>
          <w:fldChar w:fldCharType="begin"/>
        </w:r>
        <w:r>
          <w:rPr>
            <w:noProof/>
            <w:webHidden/>
          </w:rPr>
          <w:instrText xml:space="preserve"> PAGEREF _Toc427156325 \h </w:instrText>
        </w:r>
        <w:r>
          <w:rPr>
            <w:noProof/>
            <w:webHidden/>
          </w:rPr>
        </w:r>
        <w:r>
          <w:rPr>
            <w:noProof/>
            <w:webHidden/>
          </w:rPr>
          <w:fldChar w:fldCharType="separate"/>
        </w:r>
        <w:r>
          <w:rPr>
            <w:noProof/>
            <w:webHidden/>
          </w:rPr>
          <w:t>15</w:t>
        </w:r>
        <w:r>
          <w:rPr>
            <w:noProof/>
            <w:webHidden/>
          </w:rPr>
          <w:fldChar w:fldCharType="end"/>
        </w:r>
      </w:hyperlink>
    </w:p>
    <w:p w:rsidR="00210C7E" w:rsidRDefault="00210C7E">
      <w:pPr>
        <w:pStyle w:val="TOC3"/>
        <w:tabs>
          <w:tab w:val="left" w:pos="1320"/>
          <w:tab w:val="right" w:leader="dot" w:pos="9350"/>
        </w:tabs>
        <w:rPr>
          <w:rFonts w:eastAsiaTheme="minorEastAsia"/>
          <w:noProof/>
        </w:rPr>
      </w:pPr>
      <w:hyperlink w:anchor="_Toc427156326" w:history="1">
        <w:r w:rsidRPr="008739D5">
          <w:rPr>
            <w:rStyle w:val="Hyperlink"/>
            <w:noProof/>
          </w:rPr>
          <w:t>9.3.2</w:t>
        </w:r>
        <w:r>
          <w:rPr>
            <w:rFonts w:eastAsiaTheme="minorEastAsia"/>
            <w:noProof/>
          </w:rPr>
          <w:tab/>
        </w:r>
        <w:r w:rsidRPr="008739D5">
          <w:rPr>
            <w:rStyle w:val="Hyperlink"/>
            <w:noProof/>
          </w:rPr>
          <w:t>GEN Bit 0 Does Not Change State When the Decoder Changes Direction</w:t>
        </w:r>
        <w:r>
          <w:rPr>
            <w:noProof/>
            <w:webHidden/>
          </w:rPr>
          <w:tab/>
        </w:r>
        <w:r>
          <w:rPr>
            <w:noProof/>
            <w:webHidden/>
          </w:rPr>
          <w:fldChar w:fldCharType="begin"/>
        </w:r>
        <w:r>
          <w:rPr>
            <w:noProof/>
            <w:webHidden/>
          </w:rPr>
          <w:instrText xml:space="preserve"> PAGEREF _Toc427156326 \h </w:instrText>
        </w:r>
        <w:r>
          <w:rPr>
            <w:noProof/>
            <w:webHidden/>
          </w:rPr>
        </w:r>
        <w:r>
          <w:rPr>
            <w:noProof/>
            <w:webHidden/>
          </w:rPr>
          <w:fldChar w:fldCharType="separate"/>
        </w:r>
        <w:r>
          <w:rPr>
            <w:noProof/>
            <w:webHidden/>
          </w:rPr>
          <w:t>16</w:t>
        </w:r>
        <w:r>
          <w:rPr>
            <w:noProof/>
            <w:webHidden/>
          </w:rPr>
          <w:fldChar w:fldCharType="end"/>
        </w:r>
      </w:hyperlink>
    </w:p>
    <w:p w:rsidR="00210C7E" w:rsidRDefault="00210C7E">
      <w:pPr>
        <w:pStyle w:val="TOC3"/>
        <w:tabs>
          <w:tab w:val="left" w:pos="1320"/>
          <w:tab w:val="right" w:leader="dot" w:pos="9350"/>
        </w:tabs>
        <w:rPr>
          <w:rFonts w:eastAsiaTheme="minorEastAsia"/>
          <w:noProof/>
        </w:rPr>
      </w:pPr>
      <w:hyperlink w:anchor="_Toc427156327" w:history="1">
        <w:r w:rsidRPr="008739D5">
          <w:rPr>
            <w:rStyle w:val="Hyperlink"/>
            <w:noProof/>
          </w:rPr>
          <w:t>9.3.3</w:t>
        </w:r>
        <w:r>
          <w:rPr>
            <w:rFonts w:eastAsiaTheme="minorEastAsia"/>
            <w:noProof/>
          </w:rPr>
          <w:tab/>
        </w:r>
        <w:r w:rsidRPr="008739D5">
          <w:rPr>
            <w:rStyle w:val="Hyperlink"/>
            <w:noProof/>
          </w:rPr>
          <w:t>The Decoder Fails Too Many Tests During the Automated Decoder Test</w:t>
        </w:r>
        <w:r>
          <w:rPr>
            <w:noProof/>
            <w:webHidden/>
          </w:rPr>
          <w:tab/>
        </w:r>
        <w:r>
          <w:rPr>
            <w:noProof/>
            <w:webHidden/>
          </w:rPr>
          <w:fldChar w:fldCharType="begin"/>
        </w:r>
        <w:r>
          <w:rPr>
            <w:noProof/>
            <w:webHidden/>
          </w:rPr>
          <w:instrText xml:space="preserve"> PAGEREF _Toc427156327 \h </w:instrText>
        </w:r>
        <w:r>
          <w:rPr>
            <w:noProof/>
            <w:webHidden/>
          </w:rPr>
        </w:r>
        <w:r>
          <w:rPr>
            <w:noProof/>
            <w:webHidden/>
          </w:rPr>
          <w:fldChar w:fldCharType="separate"/>
        </w:r>
        <w:r>
          <w:rPr>
            <w:noProof/>
            <w:webHidden/>
          </w:rPr>
          <w:t>17</w:t>
        </w:r>
        <w:r>
          <w:rPr>
            <w:noProof/>
            <w:webHidden/>
          </w:rPr>
          <w:fldChar w:fldCharType="end"/>
        </w:r>
      </w:hyperlink>
    </w:p>
    <w:p w:rsidR="00210C7E" w:rsidRDefault="00210C7E">
      <w:pPr>
        <w:pStyle w:val="TOC1"/>
        <w:tabs>
          <w:tab w:val="left" w:pos="1320"/>
          <w:tab w:val="right" w:leader="dot" w:pos="9350"/>
        </w:tabs>
        <w:rPr>
          <w:rFonts w:eastAsiaTheme="minorEastAsia"/>
          <w:b w:val="0"/>
          <w:noProof/>
        </w:rPr>
      </w:pPr>
      <w:hyperlink w:anchor="_Toc427156328" w:history="1">
        <w:r w:rsidRPr="008739D5">
          <w:rPr>
            <w:rStyle w:val="Hyperlink"/>
            <w:noProof/>
          </w:rPr>
          <w:t>10</w:t>
        </w:r>
        <w:r>
          <w:rPr>
            <w:rFonts w:eastAsiaTheme="minorEastAsia"/>
            <w:b w:val="0"/>
            <w:noProof/>
          </w:rPr>
          <w:tab/>
        </w:r>
        <w:r w:rsidRPr="008739D5">
          <w:rPr>
            <w:rStyle w:val="Hyperlink"/>
            <w:noProof/>
          </w:rPr>
          <w:t>Additional Documents List</w:t>
        </w:r>
        <w:r>
          <w:rPr>
            <w:noProof/>
            <w:webHidden/>
          </w:rPr>
          <w:tab/>
        </w:r>
        <w:r>
          <w:rPr>
            <w:noProof/>
            <w:webHidden/>
          </w:rPr>
          <w:fldChar w:fldCharType="begin"/>
        </w:r>
        <w:r>
          <w:rPr>
            <w:noProof/>
            <w:webHidden/>
          </w:rPr>
          <w:instrText xml:space="preserve"> PAGEREF _Toc427156328 \h </w:instrText>
        </w:r>
        <w:r>
          <w:rPr>
            <w:noProof/>
            <w:webHidden/>
          </w:rPr>
        </w:r>
        <w:r>
          <w:rPr>
            <w:noProof/>
            <w:webHidden/>
          </w:rPr>
          <w:fldChar w:fldCharType="separate"/>
        </w:r>
        <w:r>
          <w:rPr>
            <w:noProof/>
            <w:webHidden/>
          </w:rPr>
          <w:t>18</w:t>
        </w:r>
        <w:r>
          <w:rPr>
            <w:noProof/>
            <w:webHidden/>
          </w:rPr>
          <w:fldChar w:fldCharType="end"/>
        </w:r>
      </w:hyperlink>
    </w:p>
    <w:p w:rsidR="00210C7E" w:rsidRDefault="00210C7E">
      <w:pPr>
        <w:pStyle w:val="TOC2"/>
        <w:tabs>
          <w:tab w:val="left" w:pos="1320"/>
          <w:tab w:val="right" w:leader="dot" w:pos="9350"/>
        </w:tabs>
        <w:rPr>
          <w:rFonts w:eastAsiaTheme="minorEastAsia"/>
          <w:noProof/>
        </w:rPr>
      </w:pPr>
      <w:hyperlink w:anchor="_Toc427156329" w:history="1">
        <w:r w:rsidRPr="008739D5">
          <w:rPr>
            <w:rStyle w:val="Hyperlink"/>
            <w:noProof/>
          </w:rPr>
          <w:t>10.1</w:t>
        </w:r>
        <w:r>
          <w:rPr>
            <w:rFonts w:eastAsiaTheme="minorEastAsia"/>
            <w:noProof/>
          </w:rPr>
          <w:tab/>
        </w:r>
        <w:r w:rsidRPr="008739D5">
          <w:rPr>
            <w:rStyle w:val="Hyperlink"/>
            <w:noProof/>
          </w:rPr>
          <w:t>http://www.nmra.org/dcc-decoder-test-system</w:t>
        </w:r>
        <w:r>
          <w:rPr>
            <w:noProof/>
            <w:webHidden/>
          </w:rPr>
          <w:tab/>
        </w:r>
        <w:r>
          <w:rPr>
            <w:noProof/>
            <w:webHidden/>
          </w:rPr>
          <w:fldChar w:fldCharType="begin"/>
        </w:r>
        <w:r>
          <w:rPr>
            <w:noProof/>
            <w:webHidden/>
          </w:rPr>
          <w:instrText xml:space="preserve"> PAGEREF _Toc427156329 \h </w:instrText>
        </w:r>
        <w:r>
          <w:rPr>
            <w:noProof/>
            <w:webHidden/>
          </w:rPr>
        </w:r>
        <w:r>
          <w:rPr>
            <w:noProof/>
            <w:webHidden/>
          </w:rPr>
          <w:fldChar w:fldCharType="separate"/>
        </w:r>
        <w:r>
          <w:rPr>
            <w:noProof/>
            <w:webHidden/>
          </w:rPr>
          <w:t>18</w:t>
        </w:r>
        <w:r>
          <w:rPr>
            <w:noProof/>
            <w:webHidden/>
          </w:rPr>
          <w:fldChar w:fldCharType="end"/>
        </w:r>
      </w:hyperlink>
    </w:p>
    <w:p w:rsidR="00210C7E" w:rsidRDefault="00210C7E">
      <w:pPr>
        <w:pStyle w:val="TOC3"/>
        <w:tabs>
          <w:tab w:val="left" w:pos="1320"/>
          <w:tab w:val="right" w:leader="dot" w:pos="9350"/>
        </w:tabs>
        <w:rPr>
          <w:rFonts w:eastAsiaTheme="minorEastAsia"/>
          <w:noProof/>
        </w:rPr>
      </w:pPr>
      <w:hyperlink w:anchor="_Toc427156330" w:history="1">
        <w:r w:rsidRPr="008739D5">
          <w:rPr>
            <w:rStyle w:val="Hyperlink"/>
            <w:noProof/>
          </w:rPr>
          <w:t>10.1.1</w:t>
        </w:r>
        <w:r>
          <w:rPr>
            <w:rFonts w:eastAsiaTheme="minorEastAsia"/>
            <w:noProof/>
          </w:rPr>
          <w:tab/>
        </w:r>
        <w:r w:rsidRPr="008739D5">
          <w:rPr>
            <w:rStyle w:val="Hyperlink"/>
            <w:noProof/>
          </w:rPr>
          <w:t>Sender Software Information</w:t>
        </w:r>
        <w:r>
          <w:rPr>
            <w:noProof/>
            <w:webHidden/>
          </w:rPr>
          <w:tab/>
        </w:r>
        <w:r>
          <w:rPr>
            <w:noProof/>
            <w:webHidden/>
          </w:rPr>
          <w:fldChar w:fldCharType="begin"/>
        </w:r>
        <w:r>
          <w:rPr>
            <w:noProof/>
            <w:webHidden/>
          </w:rPr>
          <w:instrText xml:space="preserve"> PAGEREF _Toc427156330 \h </w:instrText>
        </w:r>
        <w:r>
          <w:rPr>
            <w:noProof/>
            <w:webHidden/>
          </w:rPr>
        </w:r>
        <w:r>
          <w:rPr>
            <w:noProof/>
            <w:webHidden/>
          </w:rPr>
          <w:fldChar w:fldCharType="separate"/>
        </w:r>
        <w:r>
          <w:rPr>
            <w:noProof/>
            <w:webHidden/>
          </w:rPr>
          <w:t>18</w:t>
        </w:r>
        <w:r>
          <w:rPr>
            <w:noProof/>
            <w:webHidden/>
          </w:rPr>
          <w:fldChar w:fldCharType="end"/>
        </w:r>
      </w:hyperlink>
    </w:p>
    <w:p w:rsidR="00210C7E" w:rsidRDefault="00210C7E">
      <w:pPr>
        <w:pStyle w:val="TOC3"/>
        <w:tabs>
          <w:tab w:val="left" w:pos="1320"/>
          <w:tab w:val="right" w:leader="dot" w:pos="9350"/>
        </w:tabs>
        <w:rPr>
          <w:rFonts w:eastAsiaTheme="minorEastAsia"/>
          <w:noProof/>
        </w:rPr>
      </w:pPr>
      <w:hyperlink w:anchor="_Toc427156331" w:history="1">
        <w:r w:rsidRPr="008739D5">
          <w:rPr>
            <w:rStyle w:val="Hyperlink"/>
            <w:noProof/>
          </w:rPr>
          <w:t>10.1.2</w:t>
        </w:r>
        <w:r>
          <w:rPr>
            <w:rFonts w:eastAsiaTheme="minorEastAsia"/>
            <w:noProof/>
          </w:rPr>
          <w:tab/>
        </w:r>
        <w:r w:rsidRPr="008739D5">
          <w:rPr>
            <w:rStyle w:val="Hyperlink"/>
            <w:noProof/>
          </w:rPr>
          <w:t>SenderV3 Board Hardware Information</w:t>
        </w:r>
        <w:r>
          <w:rPr>
            <w:noProof/>
            <w:webHidden/>
          </w:rPr>
          <w:tab/>
        </w:r>
        <w:r>
          <w:rPr>
            <w:noProof/>
            <w:webHidden/>
          </w:rPr>
          <w:fldChar w:fldCharType="begin"/>
        </w:r>
        <w:r>
          <w:rPr>
            <w:noProof/>
            <w:webHidden/>
          </w:rPr>
          <w:instrText xml:space="preserve"> PAGEREF _Toc427156331 \h </w:instrText>
        </w:r>
        <w:r>
          <w:rPr>
            <w:noProof/>
            <w:webHidden/>
          </w:rPr>
        </w:r>
        <w:r>
          <w:rPr>
            <w:noProof/>
            <w:webHidden/>
          </w:rPr>
          <w:fldChar w:fldCharType="separate"/>
        </w:r>
        <w:r>
          <w:rPr>
            <w:noProof/>
            <w:webHidden/>
          </w:rPr>
          <w:t>18</w:t>
        </w:r>
        <w:r>
          <w:rPr>
            <w:noProof/>
            <w:webHidden/>
          </w:rPr>
          <w:fldChar w:fldCharType="end"/>
        </w:r>
      </w:hyperlink>
    </w:p>
    <w:p w:rsidR="00210C7E" w:rsidRDefault="00210C7E">
      <w:pPr>
        <w:pStyle w:val="TOC2"/>
        <w:tabs>
          <w:tab w:val="left" w:pos="1320"/>
          <w:tab w:val="right" w:leader="dot" w:pos="9350"/>
        </w:tabs>
        <w:rPr>
          <w:rFonts w:eastAsiaTheme="minorEastAsia"/>
          <w:noProof/>
        </w:rPr>
      </w:pPr>
      <w:hyperlink w:anchor="_Toc427156332" w:history="1">
        <w:r w:rsidRPr="008739D5">
          <w:rPr>
            <w:rStyle w:val="Hyperlink"/>
            <w:noProof/>
          </w:rPr>
          <w:t>10.2</w:t>
        </w:r>
        <w:r>
          <w:rPr>
            <w:rFonts w:eastAsiaTheme="minorEastAsia"/>
            <w:noProof/>
          </w:rPr>
          <w:tab/>
        </w:r>
        <w:r w:rsidRPr="008739D5">
          <w:rPr>
            <w:rStyle w:val="Hyperlink"/>
            <w:noProof/>
          </w:rPr>
          <w:t>TS-5300 Information</w:t>
        </w:r>
        <w:r>
          <w:rPr>
            <w:noProof/>
            <w:webHidden/>
          </w:rPr>
          <w:tab/>
        </w:r>
        <w:r>
          <w:rPr>
            <w:noProof/>
            <w:webHidden/>
          </w:rPr>
          <w:fldChar w:fldCharType="begin"/>
        </w:r>
        <w:r>
          <w:rPr>
            <w:noProof/>
            <w:webHidden/>
          </w:rPr>
          <w:instrText xml:space="preserve"> PAGEREF _Toc427156332 \h </w:instrText>
        </w:r>
        <w:r>
          <w:rPr>
            <w:noProof/>
            <w:webHidden/>
          </w:rPr>
        </w:r>
        <w:r>
          <w:rPr>
            <w:noProof/>
            <w:webHidden/>
          </w:rPr>
          <w:fldChar w:fldCharType="separate"/>
        </w:r>
        <w:r>
          <w:rPr>
            <w:noProof/>
            <w:webHidden/>
          </w:rPr>
          <w:t>19</w:t>
        </w:r>
        <w:r>
          <w:rPr>
            <w:noProof/>
            <w:webHidden/>
          </w:rPr>
          <w:fldChar w:fldCharType="end"/>
        </w:r>
      </w:hyperlink>
    </w:p>
    <w:p w:rsidR="00210C7E" w:rsidRDefault="00210C7E">
      <w:pPr>
        <w:pStyle w:val="TOC2"/>
        <w:tabs>
          <w:tab w:val="left" w:pos="1320"/>
          <w:tab w:val="right" w:leader="dot" w:pos="9350"/>
        </w:tabs>
        <w:rPr>
          <w:rFonts w:eastAsiaTheme="minorEastAsia"/>
          <w:noProof/>
        </w:rPr>
      </w:pPr>
      <w:hyperlink w:anchor="_Toc427156333" w:history="1">
        <w:r w:rsidRPr="008739D5">
          <w:rPr>
            <w:rStyle w:val="Hyperlink"/>
            <w:noProof/>
          </w:rPr>
          <w:t>10.3</w:t>
        </w:r>
        <w:r>
          <w:rPr>
            <w:rFonts w:eastAsiaTheme="minorEastAsia"/>
            <w:noProof/>
          </w:rPr>
          <w:tab/>
        </w:r>
        <w:r w:rsidRPr="008739D5">
          <w:rPr>
            <w:rStyle w:val="Hyperlink"/>
            <w:noProof/>
          </w:rPr>
          <w:t>Test Equipment</w:t>
        </w:r>
        <w:r>
          <w:rPr>
            <w:noProof/>
            <w:webHidden/>
          </w:rPr>
          <w:tab/>
        </w:r>
        <w:r>
          <w:rPr>
            <w:noProof/>
            <w:webHidden/>
          </w:rPr>
          <w:fldChar w:fldCharType="begin"/>
        </w:r>
        <w:r>
          <w:rPr>
            <w:noProof/>
            <w:webHidden/>
          </w:rPr>
          <w:instrText xml:space="preserve"> PAGEREF _Toc427156333 \h </w:instrText>
        </w:r>
        <w:r>
          <w:rPr>
            <w:noProof/>
            <w:webHidden/>
          </w:rPr>
        </w:r>
        <w:r>
          <w:rPr>
            <w:noProof/>
            <w:webHidden/>
          </w:rPr>
          <w:fldChar w:fldCharType="separate"/>
        </w:r>
        <w:r>
          <w:rPr>
            <w:noProof/>
            <w:webHidden/>
          </w:rPr>
          <w:t>19</w:t>
        </w:r>
        <w:r>
          <w:rPr>
            <w:noProof/>
            <w:webHidden/>
          </w:rPr>
          <w:fldChar w:fldCharType="end"/>
        </w:r>
      </w:hyperlink>
    </w:p>
    <w:p w:rsidR="00210C7E" w:rsidRDefault="00210C7E">
      <w:pPr>
        <w:pStyle w:val="TOC1"/>
        <w:tabs>
          <w:tab w:val="left" w:pos="1320"/>
          <w:tab w:val="right" w:leader="dot" w:pos="9350"/>
        </w:tabs>
        <w:rPr>
          <w:rFonts w:eastAsiaTheme="minorEastAsia"/>
          <w:b w:val="0"/>
          <w:noProof/>
        </w:rPr>
      </w:pPr>
      <w:hyperlink w:anchor="_Toc427156334" w:history="1">
        <w:r w:rsidRPr="008739D5">
          <w:rPr>
            <w:rStyle w:val="Hyperlink"/>
            <w:noProof/>
          </w:rPr>
          <w:t>11</w:t>
        </w:r>
        <w:r>
          <w:rPr>
            <w:rFonts w:eastAsiaTheme="minorEastAsia"/>
            <w:b w:val="0"/>
            <w:noProof/>
          </w:rPr>
          <w:tab/>
        </w:r>
        <w:r w:rsidRPr="008739D5">
          <w:rPr>
            <w:rStyle w:val="Hyperlink"/>
            <w:noProof/>
          </w:rPr>
          <w:t>Warranty and Service Information</w:t>
        </w:r>
        <w:r>
          <w:rPr>
            <w:noProof/>
            <w:webHidden/>
          </w:rPr>
          <w:tab/>
        </w:r>
        <w:r>
          <w:rPr>
            <w:noProof/>
            <w:webHidden/>
          </w:rPr>
          <w:fldChar w:fldCharType="begin"/>
        </w:r>
        <w:r>
          <w:rPr>
            <w:noProof/>
            <w:webHidden/>
          </w:rPr>
          <w:instrText xml:space="preserve"> PAGEREF _Toc427156334 \h </w:instrText>
        </w:r>
        <w:r>
          <w:rPr>
            <w:noProof/>
            <w:webHidden/>
          </w:rPr>
        </w:r>
        <w:r>
          <w:rPr>
            <w:noProof/>
            <w:webHidden/>
          </w:rPr>
          <w:fldChar w:fldCharType="separate"/>
        </w:r>
        <w:r>
          <w:rPr>
            <w:noProof/>
            <w:webHidden/>
          </w:rPr>
          <w:t>19</w:t>
        </w:r>
        <w:r>
          <w:rPr>
            <w:noProof/>
            <w:webHidden/>
          </w:rPr>
          <w:fldChar w:fldCharType="end"/>
        </w:r>
      </w:hyperlink>
    </w:p>
    <w:p w:rsidR="00370AE0" w:rsidRPr="00276526" w:rsidRDefault="00AF3740" w:rsidP="00370AE0">
      <w:pPr>
        <w:keepNext/>
        <w:keepLines/>
        <w:pageBreakBefore/>
        <w:pBdr>
          <w:bottom w:val="single" w:sz="12" w:space="1" w:color="1F497D" w:themeColor="text2"/>
        </w:pBdr>
        <w:shd w:val="clear" w:color="auto" w:fill="FFFFFF" w:themeFill="background1"/>
        <w:tabs>
          <w:tab w:val="left" w:pos="2661"/>
        </w:tabs>
        <w:spacing w:after="240"/>
        <w:rPr>
          <w:rFonts w:asciiTheme="majorHAnsi" w:hAnsiTheme="majorHAnsi"/>
          <w:b/>
          <w:color w:val="1F497D" w:themeColor="text2"/>
          <w:sz w:val="28"/>
          <w:szCs w:val="28"/>
        </w:rPr>
      </w:pPr>
      <w:r>
        <w:fldChar w:fldCharType="end"/>
      </w:r>
      <w:r w:rsidR="003D2865">
        <w:rPr>
          <w:rFonts w:asciiTheme="majorHAnsi" w:hAnsiTheme="majorHAnsi"/>
          <w:b/>
          <w:color w:val="1F497D" w:themeColor="text2"/>
          <w:sz w:val="28"/>
          <w:szCs w:val="28"/>
        </w:rPr>
        <w:t xml:space="preserve">List of </w:t>
      </w:r>
      <w:r w:rsidR="00370AE0">
        <w:rPr>
          <w:rFonts w:asciiTheme="majorHAnsi" w:hAnsiTheme="majorHAnsi"/>
          <w:b/>
          <w:color w:val="1F497D" w:themeColor="text2"/>
          <w:sz w:val="28"/>
          <w:szCs w:val="28"/>
        </w:rPr>
        <w:t>Figures</w:t>
      </w:r>
    </w:p>
    <w:p w:rsidR="00210C7E" w:rsidRDefault="00AF3740">
      <w:pPr>
        <w:pStyle w:val="TableofFigures"/>
        <w:tabs>
          <w:tab w:val="right" w:leader="dot" w:pos="9350"/>
        </w:tabs>
        <w:rPr>
          <w:rFonts w:eastAsiaTheme="minorEastAsia"/>
          <w:noProof/>
        </w:rPr>
      </w:pPr>
      <w:r>
        <w:fldChar w:fldCharType="begin"/>
      </w:r>
      <w:r w:rsidR="005A3F68">
        <w:instrText xml:space="preserve"> TOC \h \z \c "Figure" </w:instrText>
      </w:r>
      <w:r>
        <w:fldChar w:fldCharType="separate"/>
      </w:r>
      <w:hyperlink w:anchor="_Toc427156335" w:history="1">
        <w:r w:rsidR="00210C7E" w:rsidRPr="0082063D">
          <w:rPr>
            <w:rStyle w:val="Hyperlink"/>
            <w:noProof/>
          </w:rPr>
          <w:t>Figure 1: Sender V3 System Components</w:t>
        </w:r>
        <w:r w:rsidR="00210C7E">
          <w:rPr>
            <w:noProof/>
            <w:webHidden/>
          </w:rPr>
          <w:tab/>
        </w:r>
        <w:r w:rsidR="00210C7E">
          <w:rPr>
            <w:noProof/>
            <w:webHidden/>
          </w:rPr>
          <w:fldChar w:fldCharType="begin"/>
        </w:r>
        <w:r w:rsidR="00210C7E">
          <w:rPr>
            <w:noProof/>
            <w:webHidden/>
          </w:rPr>
          <w:instrText xml:space="preserve"> PAGEREF _Toc427156335 \h </w:instrText>
        </w:r>
        <w:r w:rsidR="00210C7E">
          <w:rPr>
            <w:noProof/>
            <w:webHidden/>
          </w:rPr>
        </w:r>
        <w:r w:rsidR="00210C7E">
          <w:rPr>
            <w:noProof/>
            <w:webHidden/>
          </w:rPr>
          <w:fldChar w:fldCharType="separate"/>
        </w:r>
        <w:r w:rsidR="00210C7E">
          <w:rPr>
            <w:noProof/>
            <w:webHidden/>
          </w:rPr>
          <w:t>20</w:t>
        </w:r>
        <w:r w:rsidR="00210C7E">
          <w:rPr>
            <w:noProof/>
            <w:webHidden/>
          </w:rPr>
          <w:fldChar w:fldCharType="end"/>
        </w:r>
      </w:hyperlink>
    </w:p>
    <w:p w:rsidR="00210C7E" w:rsidRDefault="00210C7E">
      <w:pPr>
        <w:pStyle w:val="TableofFigures"/>
        <w:tabs>
          <w:tab w:val="right" w:leader="dot" w:pos="9350"/>
        </w:tabs>
        <w:rPr>
          <w:rFonts w:eastAsiaTheme="minorEastAsia"/>
          <w:noProof/>
        </w:rPr>
      </w:pPr>
      <w:hyperlink w:anchor="_Toc427156336" w:history="1">
        <w:r w:rsidRPr="0082063D">
          <w:rPr>
            <w:rStyle w:val="Hyperlink"/>
            <w:noProof/>
          </w:rPr>
          <w:t>Figure 2: V3 System Power Adapter</w:t>
        </w:r>
        <w:r>
          <w:rPr>
            <w:noProof/>
            <w:webHidden/>
          </w:rPr>
          <w:tab/>
        </w:r>
        <w:r>
          <w:rPr>
            <w:noProof/>
            <w:webHidden/>
          </w:rPr>
          <w:fldChar w:fldCharType="begin"/>
        </w:r>
        <w:r>
          <w:rPr>
            <w:noProof/>
            <w:webHidden/>
          </w:rPr>
          <w:instrText xml:space="preserve"> PAGEREF _Toc427156336 \h </w:instrText>
        </w:r>
        <w:r>
          <w:rPr>
            <w:noProof/>
            <w:webHidden/>
          </w:rPr>
        </w:r>
        <w:r>
          <w:rPr>
            <w:noProof/>
            <w:webHidden/>
          </w:rPr>
          <w:fldChar w:fldCharType="separate"/>
        </w:r>
        <w:r>
          <w:rPr>
            <w:noProof/>
            <w:webHidden/>
          </w:rPr>
          <w:t>21</w:t>
        </w:r>
        <w:r>
          <w:rPr>
            <w:noProof/>
            <w:webHidden/>
          </w:rPr>
          <w:fldChar w:fldCharType="end"/>
        </w:r>
      </w:hyperlink>
    </w:p>
    <w:p w:rsidR="00210C7E" w:rsidRDefault="00210C7E">
      <w:pPr>
        <w:pStyle w:val="TableofFigures"/>
        <w:tabs>
          <w:tab w:val="right" w:leader="dot" w:pos="9350"/>
        </w:tabs>
        <w:rPr>
          <w:rFonts w:eastAsiaTheme="minorEastAsia"/>
          <w:noProof/>
        </w:rPr>
      </w:pPr>
      <w:hyperlink w:anchor="_Toc427156337" w:history="1">
        <w:r w:rsidRPr="0082063D">
          <w:rPr>
            <w:rStyle w:val="Hyperlink"/>
            <w:noProof/>
          </w:rPr>
          <w:t>Figure 3: V3 System Connectors</w:t>
        </w:r>
        <w:r>
          <w:rPr>
            <w:noProof/>
            <w:webHidden/>
          </w:rPr>
          <w:tab/>
        </w:r>
        <w:r>
          <w:rPr>
            <w:noProof/>
            <w:webHidden/>
          </w:rPr>
          <w:fldChar w:fldCharType="begin"/>
        </w:r>
        <w:r>
          <w:rPr>
            <w:noProof/>
            <w:webHidden/>
          </w:rPr>
          <w:instrText xml:space="preserve"> PAGEREF _Toc427156337 \h </w:instrText>
        </w:r>
        <w:r>
          <w:rPr>
            <w:noProof/>
            <w:webHidden/>
          </w:rPr>
        </w:r>
        <w:r>
          <w:rPr>
            <w:noProof/>
            <w:webHidden/>
          </w:rPr>
          <w:fldChar w:fldCharType="separate"/>
        </w:r>
        <w:r>
          <w:rPr>
            <w:noProof/>
            <w:webHidden/>
          </w:rPr>
          <w:t>21</w:t>
        </w:r>
        <w:r>
          <w:rPr>
            <w:noProof/>
            <w:webHidden/>
          </w:rPr>
          <w:fldChar w:fldCharType="end"/>
        </w:r>
      </w:hyperlink>
    </w:p>
    <w:p w:rsidR="00210C7E" w:rsidRDefault="00210C7E">
      <w:pPr>
        <w:pStyle w:val="TableofFigures"/>
        <w:tabs>
          <w:tab w:val="right" w:leader="dot" w:pos="9350"/>
        </w:tabs>
        <w:rPr>
          <w:rFonts w:eastAsiaTheme="minorEastAsia"/>
          <w:noProof/>
        </w:rPr>
      </w:pPr>
      <w:hyperlink w:anchor="_Toc427156338" w:history="1">
        <w:r w:rsidRPr="0082063D">
          <w:rPr>
            <w:rStyle w:val="Hyperlink"/>
            <w:noProof/>
          </w:rPr>
          <w:t>Figure 4: V3 System TS-5300</w:t>
        </w:r>
        <w:r>
          <w:rPr>
            <w:noProof/>
            <w:webHidden/>
          </w:rPr>
          <w:tab/>
        </w:r>
        <w:r>
          <w:rPr>
            <w:noProof/>
            <w:webHidden/>
          </w:rPr>
          <w:fldChar w:fldCharType="begin"/>
        </w:r>
        <w:r>
          <w:rPr>
            <w:noProof/>
            <w:webHidden/>
          </w:rPr>
          <w:instrText xml:space="preserve"> PAGEREF _Toc427156338 \h </w:instrText>
        </w:r>
        <w:r>
          <w:rPr>
            <w:noProof/>
            <w:webHidden/>
          </w:rPr>
        </w:r>
        <w:r>
          <w:rPr>
            <w:noProof/>
            <w:webHidden/>
          </w:rPr>
          <w:fldChar w:fldCharType="separate"/>
        </w:r>
        <w:r>
          <w:rPr>
            <w:noProof/>
            <w:webHidden/>
          </w:rPr>
          <w:t>22</w:t>
        </w:r>
        <w:r>
          <w:rPr>
            <w:noProof/>
            <w:webHidden/>
          </w:rPr>
          <w:fldChar w:fldCharType="end"/>
        </w:r>
      </w:hyperlink>
    </w:p>
    <w:p w:rsidR="00210C7E" w:rsidRDefault="00210C7E">
      <w:pPr>
        <w:pStyle w:val="TableofFigures"/>
        <w:tabs>
          <w:tab w:val="right" w:leader="dot" w:pos="9350"/>
        </w:tabs>
        <w:rPr>
          <w:rFonts w:eastAsiaTheme="minorEastAsia"/>
          <w:noProof/>
        </w:rPr>
      </w:pPr>
      <w:hyperlink w:anchor="_Toc427156339" w:history="1">
        <w:r w:rsidRPr="0082063D">
          <w:rPr>
            <w:rStyle w:val="Hyperlink"/>
            <w:noProof/>
          </w:rPr>
          <w:t>Figure 5: V3 System Sender Board</w:t>
        </w:r>
        <w:r>
          <w:rPr>
            <w:noProof/>
            <w:webHidden/>
          </w:rPr>
          <w:tab/>
        </w:r>
        <w:r>
          <w:rPr>
            <w:noProof/>
            <w:webHidden/>
          </w:rPr>
          <w:fldChar w:fldCharType="begin"/>
        </w:r>
        <w:r>
          <w:rPr>
            <w:noProof/>
            <w:webHidden/>
          </w:rPr>
          <w:instrText xml:space="preserve"> PAGEREF _Toc427156339 \h </w:instrText>
        </w:r>
        <w:r>
          <w:rPr>
            <w:noProof/>
            <w:webHidden/>
          </w:rPr>
        </w:r>
        <w:r>
          <w:rPr>
            <w:noProof/>
            <w:webHidden/>
          </w:rPr>
          <w:fldChar w:fldCharType="separate"/>
        </w:r>
        <w:r>
          <w:rPr>
            <w:noProof/>
            <w:webHidden/>
          </w:rPr>
          <w:t>22</w:t>
        </w:r>
        <w:r>
          <w:rPr>
            <w:noProof/>
            <w:webHidden/>
          </w:rPr>
          <w:fldChar w:fldCharType="end"/>
        </w:r>
      </w:hyperlink>
    </w:p>
    <w:p w:rsidR="00210C7E" w:rsidRDefault="00210C7E">
      <w:pPr>
        <w:pStyle w:val="TableofFigures"/>
        <w:tabs>
          <w:tab w:val="right" w:leader="dot" w:pos="9350"/>
        </w:tabs>
        <w:rPr>
          <w:rFonts w:eastAsiaTheme="minorEastAsia"/>
          <w:noProof/>
        </w:rPr>
      </w:pPr>
      <w:hyperlink w:anchor="_Toc427156340" w:history="1">
        <w:r w:rsidRPr="0082063D">
          <w:rPr>
            <w:rStyle w:val="Hyperlink"/>
            <w:noProof/>
          </w:rPr>
          <w:t>Figure 6: Device Manager</w:t>
        </w:r>
        <w:r>
          <w:rPr>
            <w:noProof/>
            <w:webHidden/>
          </w:rPr>
          <w:tab/>
        </w:r>
        <w:r>
          <w:rPr>
            <w:noProof/>
            <w:webHidden/>
          </w:rPr>
          <w:fldChar w:fldCharType="begin"/>
        </w:r>
        <w:r>
          <w:rPr>
            <w:noProof/>
            <w:webHidden/>
          </w:rPr>
          <w:instrText xml:space="preserve"> PAGEREF _Toc427156340 \h </w:instrText>
        </w:r>
        <w:r>
          <w:rPr>
            <w:noProof/>
            <w:webHidden/>
          </w:rPr>
        </w:r>
        <w:r>
          <w:rPr>
            <w:noProof/>
            <w:webHidden/>
          </w:rPr>
          <w:fldChar w:fldCharType="separate"/>
        </w:r>
        <w:r>
          <w:rPr>
            <w:noProof/>
            <w:webHidden/>
          </w:rPr>
          <w:t>23</w:t>
        </w:r>
        <w:r>
          <w:rPr>
            <w:noProof/>
            <w:webHidden/>
          </w:rPr>
          <w:fldChar w:fldCharType="end"/>
        </w:r>
      </w:hyperlink>
    </w:p>
    <w:p w:rsidR="00210C7E" w:rsidRDefault="00210C7E">
      <w:pPr>
        <w:pStyle w:val="TableofFigures"/>
        <w:tabs>
          <w:tab w:val="right" w:leader="dot" w:pos="9350"/>
        </w:tabs>
        <w:rPr>
          <w:rFonts w:eastAsiaTheme="minorEastAsia"/>
          <w:noProof/>
        </w:rPr>
      </w:pPr>
      <w:hyperlink w:anchor="_Toc427156341" w:history="1">
        <w:r w:rsidRPr="0082063D">
          <w:rPr>
            <w:rStyle w:val="Hyperlink"/>
            <w:noProof/>
          </w:rPr>
          <w:t>Figure 7: DB9F NULL MODEM</w:t>
        </w:r>
        <w:r>
          <w:rPr>
            <w:noProof/>
            <w:webHidden/>
          </w:rPr>
          <w:tab/>
        </w:r>
        <w:r>
          <w:rPr>
            <w:noProof/>
            <w:webHidden/>
          </w:rPr>
          <w:fldChar w:fldCharType="begin"/>
        </w:r>
        <w:r>
          <w:rPr>
            <w:noProof/>
            <w:webHidden/>
          </w:rPr>
          <w:instrText xml:space="preserve"> PAGEREF _Toc427156341 \h </w:instrText>
        </w:r>
        <w:r>
          <w:rPr>
            <w:noProof/>
            <w:webHidden/>
          </w:rPr>
        </w:r>
        <w:r>
          <w:rPr>
            <w:noProof/>
            <w:webHidden/>
          </w:rPr>
          <w:fldChar w:fldCharType="separate"/>
        </w:r>
        <w:r>
          <w:rPr>
            <w:noProof/>
            <w:webHidden/>
          </w:rPr>
          <w:t>23</w:t>
        </w:r>
        <w:r>
          <w:rPr>
            <w:noProof/>
            <w:webHidden/>
          </w:rPr>
          <w:fldChar w:fldCharType="end"/>
        </w:r>
      </w:hyperlink>
    </w:p>
    <w:p w:rsidR="00210C7E" w:rsidRDefault="00210C7E">
      <w:pPr>
        <w:pStyle w:val="TableofFigures"/>
        <w:tabs>
          <w:tab w:val="right" w:leader="dot" w:pos="9350"/>
        </w:tabs>
        <w:rPr>
          <w:rFonts w:eastAsiaTheme="minorEastAsia"/>
          <w:noProof/>
        </w:rPr>
      </w:pPr>
      <w:hyperlink w:anchor="_Toc427156342" w:history="1">
        <w:r w:rsidRPr="0082063D">
          <w:rPr>
            <w:rStyle w:val="Hyperlink"/>
            <w:noProof/>
          </w:rPr>
          <w:t>Figure 8: Example Test Jig</w:t>
        </w:r>
        <w:r>
          <w:rPr>
            <w:noProof/>
            <w:webHidden/>
          </w:rPr>
          <w:tab/>
        </w:r>
        <w:r>
          <w:rPr>
            <w:noProof/>
            <w:webHidden/>
          </w:rPr>
          <w:fldChar w:fldCharType="begin"/>
        </w:r>
        <w:r>
          <w:rPr>
            <w:noProof/>
            <w:webHidden/>
          </w:rPr>
          <w:instrText xml:space="preserve"> PAGEREF _Toc427156342 \h </w:instrText>
        </w:r>
        <w:r>
          <w:rPr>
            <w:noProof/>
            <w:webHidden/>
          </w:rPr>
        </w:r>
        <w:r>
          <w:rPr>
            <w:noProof/>
            <w:webHidden/>
          </w:rPr>
          <w:fldChar w:fldCharType="separate"/>
        </w:r>
        <w:r>
          <w:rPr>
            <w:noProof/>
            <w:webHidden/>
          </w:rPr>
          <w:t>24</w:t>
        </w:r>
        <w:r>
          <w:rPr>
            <w:noProof/>
            <w:webHidden/>
          </w:rPr>
          <w:fldChar w:fldCharType="end"/>
        </w:r>
      </w:hyperlink>
    </w:p>
    <w:p w:rsidR="00210C7E" w:rsidRDefault="00210C7E">
      <w:pPr>
        <w:pStyle w:val="TableofFigures"/>
        <w:tabs>
          <w:tab w:val="right" w:leader="dot" w:pos="9350"/>
        </w:tabs>
        <w:rPr>
          <w:rFonts w:eastAsiaTheme="minorEastAsia"/>
          <w:noProof/>
        </w:rPr>
      </w:pPr>
      <w:hyperlink w:anchor="_Toc427156343" w:history="1">
        <w:r w:rsidRPr="0082063D">
          <w:rPr>
            <w:rStyle w:val="Hyperlink"/>
            <w:noProof/>
          </w:rPr>
          <w:t>Figure 9: V3 System Power-On Screen</w:t>
        </w:r>
        <w:r>
          <w:rPr>
            <w:noProof/>
            <w:webHidden/>
          </w:rPr>
          <w:tab/>
        </w:r>
        <w:r>
          <w:rPr>
            <w:noProof/>
            <w:webHidden/>
          </w:rPr>
          <w:fldChar w:fldCharType="begin"/>
        </w:r>
        <w:r>
          <w:rPr>
            <w:noProof/>
            <w:webHidden/>
          </w:rPr>
          <w:instrText xml:space="preserve"> PAGEREF _Toc427156343 \h </w:instrText>
        </w:r>
        <w:r>
          <w:rPr>
            <w:noProof/>
            <w:webHidden/>
          </w:rPr>
        </w:r>
        <w:r>
          <w:rPr>
            <w:noProof/>
            <w:webHidden/>
          </w:rPr>
          <w:fldChar w:fldCharType="separate"/>
        </w:r>
        <w:r>
          <w:rPr>
            <w:noProof/>
            <w:webHidden/>
          </w:rPr>
          <w:t>24</w:t>
        </w:r>
        <w:r>
          <w:rPr>
            <w:noProof/>
            <w:webHidden/>
          </w:rPr>
          <w:fldChar w:fldCharType="end"/>
        </w:r>
      </w:hyperlink>
    </w:p>
    <w:p w:rsidR="00210C7E" w:rsidRDefault="00210C7E">
      <w:pPr>
        <w:pStyle w:val="TableofFigures"/>
        <w:tabs>
          <w:tab w:val="right" w:leader="dot" w:pos="9350"/>
        </w:tabs>
        <w:rPr>
          <w:rFonts w:eastAsiaTheme="minorEastAsia"/>
          <w:noProof/>
        </w:rPr>
      </w:pPr>
      <w:hyperlink w:anchor="_Toc427156344" w:history="1">
        <w:r w:rsidRPr="0082063D">
          <w:rPr>
            <w:rStyle w:val="Hyperlink"/>
            <w:noProof/>
          </w:rPr>
          <w:t>Figure 10: V3 System C:\RESULTS Directory</w:t>
        </w:r>
        <w:r>
          <w:rPr>
            <w:noProof/>
            <w:webHidden/>
          </w:rPr>
          <w:tab/>
        </w:r>
        <w:r>
          <w:rPr>
            <w:noProof/>
            <w:webHidden/>
          </w:rPr>
          <w:fldChar w:fldCharType="begin"/>
        </w:r>
        <w:r>
          <w:rPr>
            <w:noProof/>
            <w:webHidden/>
          </w:rPr>
          <w:instrText xml:space="preserve"> PAGEREF _Toc427156344 \h </w:instrText>
        </w:r>
        <w:r>
          <w:rPr>
            <w:noProof/>
            <w:webHidden/>
          </w:rPr>
        </w:r>
        <w:r>
          <w:rPr>
            <w:noProof/>
            <w:webHidden/>
          </w:rPr>
          <w:fldChar w:fldCharType="separate"/>
        </w:r>
        <w:r>
          <w:rPr>
            <w:noProof/>
            <w:webHidden/>
          </w:rPr>
          <w:t>25</w:t>
        </w:r>
        <w:r>
          <w:rPr>
            <w:noProof/>
            <w:webHidden/>
          </w:rPr>
          <w:fldChar w:fldCharType="end"/>
        </w:r>
      </w:hyperlink>
    </w:p>
    <w:p w:rsidR="00210C7E" w:rsidRDefault="00210C7E">
      <w:pPr>
        <w:pStyle w:val="TableofFigures"/>
        <w:tabs>
          <w:tab w:val="right" w:leader="dot" w:pos="9350"/>
        </w:tabs>
        <w:rPr>
          <w:rFonts w:eastAsiaTheme="minorEastAsia"/>
          <w:noProof/>
        </w:rPr>
      </w:pPr>
      <w:hyperlink w:anchor="_Toc427156345" w:history="1">
        <w:r w:rsidRPr="0082063D">
          <w:rPr>
            <w:rStyle w:val="Hyperlink"/>
            <w:noProof/>
          </w:rPr>
          <w:t>Figure 11: V3 System C:\SEND Directory</w:t>
        </w:r>
        <w:r>
          <w:rPr>
            <w:noProof/>
            <w:webHidden/>
          </w:rPr>
          <w:tab/>
        </w:r>
        <w:r>
          <w:rPr>
            <w:noProof/>
            <w:webHidden/>
          </w:rPr>
          <w:fldChar w:fldCharType="begin"/>
        </w:r>
        <w:r>
          <w:rPr>
            <w:noProof/>
            <w:webHidden/>
          </w:rPr>
          <w:instrText xml:space="preserve"> PAGEREF _Toc427156345 \h </w:instrText>
        </w:r>
        <w:r>
          <w:rPr>
            <w:noProof/>
            <w:webHidden/>
          </w:rPr>
        </w:r>
        <w:r>
          <w:rPr>
            <w:noProof/>
            <w:webHidden/>
          </w:rPr>
          <w:fldChar w:fldCharType="separate"/>
        </w:r>
        <w:r>
          <w:rPr>
            <w:noProof/>
            <w:webHidden/>
          </w:rPr>
          <w:t>25</w:t>
        </w:r>
        <w:r>
          <w:rPr>
            <w:noProof/>
            <w:webHidden/>
          </w:rPr>
          <w:fldChar w:fldCharType="end"/>
        </w:r>
      </w:hyperlink>
    </w:p>
    <w:p w:rsidR="00210C7E" w:rsidRDefault="00210C7E">
      <w:pPr>
        <w:pStyle w:val="TableofFigures"/>
        <w:tabs>
          <w:tab w:val="right" w:leader="dot" w:pos="9350"/>
        </w:tabs>
        <w:rPr>
          <w:rFonts w:eastAsiaTheme="minorEastAsia"/>
          <w:noProof/>
        </w:rPr>
      </w:pPr>
      <w:hyperlink w:anchor="_Toc427156346" w:history="1">
        <w:r w:rsidRPr="0082063D">
          <w:rPr>
            <w:rStyle w:val="Hyperlink"/>
            <w:noProof/>
          </w:rPr>
          <w:t>Figure 12: V3 System A: Directory</w:t>
        </w:r>
        <w:r>
          <w:rPr>
            <w:noProof/>
            <w:webHidden/>
          </w:rPr>
          <w:tab/>
        </w:r>
        <w:r>
          <w:rPr>
            <w:noProof/>
            <w:webHidden/>
          </w:rPr>
          <w:fldChar w:fldCharType="begin"/>
        </w:r>
        <w:r>
          <w:rPr>
            <w:noProof/>
            <w:webHidden/>
          </w:rPr>
          <w:instrText xml:space="preserve"> PAGEREF _Toc427156346 \h </w:instrText>
        </w:r>
        <w:r>
          <w:rPr>
            <w:noProof/>
            <w:webHidden/>
          </w:rPr>
        </w:r>
        <w:r>
          <w:rPr>
            <w:noProof/>
            <w:webHidden/>
          </w:rPr>
          <w:fldChar w:fldCharType="separate"/>
        </w:r>
        <w:r>
          <w:rPr>
            <w:noProof/>
            <w:webHidden/>
          </w:rPr>
          <w:t>26</w:t>
        </w:r>
        <w:r>
          <w:rPr>
            <w:noProof/>
            <w:webHidden/>
          </w:rPr>
          <w:fldChar w:fldCharType="end"/>
        </w:r>
      </w:hyperlink>
    </w:p>
    <w:p w:rsidR="00210C7E" w:rsidRDefault="00210C7E">
      <w:pPr>
        <w:pStyle w:val="TableofFigures"/>
        <w:tabs>
          <w:tab w:val="right" w:leader="dot" w:pos="9350"/>
        </w:tabs>
        <w:rPr>
          <w:rFonts w:eastAsiaTheme="minorEastAsia"/>
          <w:noProof/>
        </w:rPr>
      </w:pPr>
      <w:hyperlink w:anchor="_Toc427156347" w:history="1">
        <w:r w:rsidRPr="0082063D">
          <w:rPr>
            <w:rStyle w:val="Hyperlink"/>
            <w:noProof/>
          </w:rPr>
          <w:t>Figure 13: SEND.EXE Manual Mode</w:t>
        </w:r>
        <w:r>
          <w:rPr>
            <w:noProof/>
            <w:webHidden/>
          </w:rPr>
          <w:tab/>
        </w:r>
        <w:r>
          <w:rPr>
            <w:noProof/>
            <w:webHidden/>
          </w:rPr>
          <w:fldChar w:fldCharType="begin"/>
        </w:r>
        <w:r>
          <w:rPr>
            <w:noProof/>
            <w:webHidden/>
          </w:rPr>
          <w:instrText xml:space="preserve"> PAGEREF _Toc427156347 \h </w:instrText>
        </w:r>
        <w:r>
          <w:rPr>
            <w:noProof/>
            <w:webHidden/>
          </w:rPr>
        </w:r>
        <w:r>
          <w:rPr>
            <w:noProof/>
            <w:webHidden/>
          </w:rPr>
          <w:fldChar w:fldCharType="separate"/>
        </w:r>
        <w:r>
          <w:rPr>
            <w:noProof/>
            <w:webHidden/>
          </w:rPr>
          <w:t>27</w:t>
        </w:r>
        <w:r>
          <w:rPr>
            <w:noProof/>
            <w:webHidden/>
          </w:rPr>
          <w:fldChar w:fldCharType="end"/>
        </w:r>
      </w:hyperlink>
    </w:p>
    <w:p w:rsidR="00210C7E" w:rsidRDefault="00210C7E">
      <w:pPr>
        <w:pStyle w:val="TableofFigures"/>
        <w:tabs>
          <w:tab w:val="right" w:leader="dot" w:pos="9350"/>
        </w:tabs>
        <w:rPr>
          <w:rFonts w:eastAsiaTheme="minorEastAsia"/>
          <w:noProof/>
        </w:rPr>
      </w:pPr>
      <w:hyperlink w:anchor="_Toc427156348" w:history="1">
        <w:r w:rsidRPr="0082063D">
          <w:rPr>
            <w:rStyle w:val="Hyperlink"/>
            <w:noProof/>
          </w:rPr>
          <w:t>Figure 14: SEND.EXE Help Screen</w:t>
        </w:r>
        <w:r>
          <w:rPr>
            <w:noProof/>
            <w:webHidden/>
          </w:rPr>
          <w:tab/>
        </w:r>
        <w:r>
          <w:rPr>
            <w:noProof/>
            <w:webHidden/>
          </w:rPr>
          <w:fldChar w:fldCharType="begin"/>
        </w:r>
        <w:r>
          <w:rPr>
            <w:noProof/>
            <w:webHidden/>
          </w:rPr>
          <w:instrText xml:space="preserve"> PAGEREF _Toc427156348 \h </w:instrText>
        </w:r>
        <w:r>
          <w:rPr>
            <w:noProof/>
            <w:webHidden/>
          </w:rPr>
        </w:r>
        <w:r>
          <w:rPr>
            <w:noProof/>
            <w:webHidden/>
          </w:rPr>
          <w:fldChar w:fldCharType="separate"/>
        </w:r>
        <w:r>
          <w:rPr>
            <w:noProof/>
            <w:webHidden/>
          </w:rPr>
          <w:t>27</w:t>
        </w:r>
        <w:r>
          <w:rPr>
            <w:noProof/>
            <w:webHidden/>
          </w:rPr>
          <w:fldChar w:fldCharType="end"/>
        </w:r>
      </w:hyperlink>
    </w:p>
    <w:p w:rsidR="00210C7E" w:rsidRDefault="00210C7E">
      <w:pPr>
        <w:pStyle w:val="TableofFigures"/>
        <w:tabs>
          <w:tab w:val="right" w:leader="dot" w:pos="9350"/>
        </w:tabs>
        <w:rPr>
          <w:rFonts w:eastAsiaTheme="minorEastAsia"/>
          <w:noProof/>
        </w:rPr>
      </w:pPr>
      <w:hyperlink w:anchor="_Toc427156349" w:history="1">
        <w:r w:rsidRPr="0082063D">
          <w:rPr>
            <w:rStyle w:val="Hyperlink"/>
            <w:noProof/>
          </w:rPr>
          <w:t>Figure 15 SEND.EXE Automated Test</w:t>
        </w:r>
        <w:r>
          <w:rPr>
            <w:noProof/>
            <w:webHidden/>
          </w:rPr>
          <w:tab/>
        </w:r>
        <w:r>
          <w:rPr>
            <w:noProof/>
            <w:webHidden/>
          </w:rPr>
          <w:fldChar w:fldCharType="begin"/>
        </w:r>
        <w:r>
          <w:rPr>
            <w:noProof/>
            <w:webHidden/>
          </w:rPr>
          <w:instrText xml:space="preserve"> PAGEREF _Toc427156349 \h </w:instrText>
        </w:r>
        <w:r>
          <w:rPr>
            <w:noProof/>
            <w:webHidden/>
          </w:rPr>
        </w:r>
        <w:r>
          <w:rPr>
            <w:noProof/>
            <w:webHidden/>
          </w:rPr>
          <w:fldChar w:fldCharType="separate"/>
        </w:r>
        <w:r>
          <w:rPr>
            <w:noProof/>
            <w:webHidden/>
          </w:rPr>
          <w:t>28</w:t>
        </w:r>
        <w:r>
          <w:rPr>
            <w:noProof/>
            <w:webHidden/>
          </w:rPr>
          <w:fldChar w:fldCharType="end"/>
        </w:r>
      </w:hyperlink>
    </w:p>
    <w:p w:rsidR="00210C7E" w:rsidRDefault="00210C7E">
      <w:pPr>
        <w:pStyle w:val="TableofFigures"/>
        <w:tabs>
          <w:tab w:val="right" w:leader="dot" w:pos="9350"/>
        </w:tabs>
        <w:rPr>
          <w:rFonts w:eastAsiaTheme="minorEastAsia"/>
          <w:noProof/>
        </w:rPr>
      </w:pPr>
      <w:hyperlink w:anchor="_Toc427156350" w:history="1">
        <w:r w:rsidRPr="0082063D">
          <w:rPr>
            <w:rStyle w:val="Hyperlink"/>
            <w:noProof/>
          </w:rPr>
          <w:t>Figure 16: Serial Loopback Connection</w:t>
        </w:r>
        <w:r>
          <w:rPr>
            <w:noProof/>
            <w:webHidden/>
          </w:rPr>
          <w:tab/>
        </w:r>
        <w:r>
          <w:rPr>
            <w:noProof/>
            <w:webHidden/>
          </w:rPr>
          <w:fldChar w:fldCharType="begin"/>
        </w:r>
        <w:r>
          <w:rPr>
            <w:noProof/>
            <w:webHidden/>
          </w:rPr>
          <w:instrText xml:space="preserve"> PAGEREF _Toc427156350 \h </w:instrText>
        </w:r>
        <w:r>
          <w:rPr>
            <w:noProof/>
            <w:webHidden/>
          </w:rPr>
        </w:r>
        <w:r>
          <w:rPr>
            <w:noProof/>
            <w:webHidden/>
          </w:rPr>
          <w:fldChar w:fldCharType="separate"/>
        </w:r>
        <w:r>
          <w:rPr>
            <w:noProof/>
            <w:webHidden/>
          </w:rPr>
          <w:t>29</w:t>
        </w:r>
        <w:r>
          <w:rPr>
            <w:noProof/>
            <w:webHidden/>
          </w:rPr>
          <w:fldChar w:fldCharType="end"/>
        </w:r>
      </w:hyperlink>
    </w:p>
    <w:p w:rsidR="00210C7E" w:rsidRDefault="00210C7E">
      <w:pPr>
        <w:pStyle w:val="TableofFigures"/>
        <w:tabs>
          <w:tab w:val="right" w:leader="dot" w:pos="9350"/>
        </w:tabs>
        <w:rPr>
          <w:rFonts w:eastAsiaTheme="minorEastAsia"/>
          <w:noProof/>
        </w:rPr>
      </w:pPr>
      <w:hyperlink w:anchor="_Toc427156351" w:history="1">
        <w:r w:rsidRPr="0082063D">
          <w:rPr>
            <w:rStyle w:val="Hyperlink"/>
            <w:noProof/>
          </w:rPr>
          <w:t>Figure 17: Loopback Terminal Emulator Screen</w:t>
        </w:r>
        <w:r>
          <w:rPr>
            <w:noProof/>
            <w:webHidden/>
          </w:rPr>
          <w:tab/>
        </w:r>
        <w:r>
          <w:rPr>
            <w:noProof/>
            <w:webHidden/>
          </w:rPr>
          <w:fldChar w:fldCharType="begin"/>
        </w:r>
        <w:r>
          <w:rPr>
            <w:noProof/>
            <w:webHidden/>
          </w:rPr>
          <w:instrText xml:space="preserve"> PAGEREF _Toc427156351 \h </w:instrText>
        </w:r>
        <w:r>
          <w:rPr>
            <w:noProof/>
            <w:webHidden/>
          </w:rPr>
        </w:r>
        <w:r>
          <w:rPr>
            <w:noProof/>
            <w:webHidden/>
          </w:rPr>
          <w:fldChar w:fldCharType="separate"/>
        </w:r>
        <w:r>
          <w:rPr>
            <w:noProof/>
            <w:webHidden/>
          </w:rPr>
          <w:t>29</w:t>
        </w:r>
        <w:r>
          <w:rPr>
            <w:noProof/>
            <w:webHidden/>
          </w:rPr>
          <w:fldChar w:fldCharType="end"/>
        </w:r>
      </w:hyperlink>
    </w:p>
    <w:p w:rsidR="00210C7E" w:rsidRDefault="00210C7E">
      <w:pPr>
        <w:pStyle w:val="TableofFigures"/>
        <w:tabs>
          <w:tab w:val="right" w:leader="dot" w:pos="9350"/>
        </w:tabs>
        <w:rPr>
          <w:rFonts w:eastAsiaTheme="minorEastAsia"/>
          <w:noProof/>
        </w:rPr>
      </w:pPr>
      <w:hyperlink w:anchor="_Toc427156352" w:history="1">
        <w:r w:rsidRPr="0082063D">
          <w:rPr>
            <w:rStyle w:val="Hyperlink"/>
            <w:noProof/>
          </w:rPr>
          <w:t>Figure 18: Loopback Scope Trace</w:t>
        </w:r>
        <w:r>
          <w:rPr>
            <w:noProof/>
            <w:webHidden/>
          </w:rPr>
          <w:tab/>
        </w:r>
        <w:r>
          <w:rPr>
            <w:noProof/>
            <w:webHidden/>
          </w:rPr>
          <w:fldChar w:fldCharType="begin"/>
        </w:r>
        <w:r>
          <w:rPr>
            <w:noProof/>
            <w:webHidden/>
          </w:rPr>
          <w:instrText xml:space="preserve"> PAGEREF _Toc427156352 \h </w:instrText>
        </w:r>
        <w:r>
          <w:rPr>
            <w:noProof/>
            <w:webHidden/>
          </w:rPr>
        </w:r>
        <w:r>
          <w:rPr>
            <w:noProof/>
            <w:webHidden/>
          </w:rPr>
          <w:fldChar w:fldCharType="separate"/>
        </w:r>
        <w:r>
          <w:rPr>
            <w:noProof/>
            <w:webHidden/>
          </w:rPr>
          <w:t>30</w:t>
        </w:r>
        <w:r>
          <w:rPr>
            <w:noProof/>
            <w:webHidden/>
          </w:rPr>
          <w:fldChar w:fldCharType="end"/>
        </w:r>
      </w:hyperlink>
    </w:p>
    <w:p w:rsidR="00210C7E" w:rsidRDefault="00210C7E">
      <w:pPr>
        <w:pStyle w:val="TableofFigures"/>
        <w:tabs>
          <w:tab w:val="right" w:leader="dot" w:pos="9350"/>
        </w:tabs>
        <w:rPr>
          <w:rFonts w:eastAsiaTheme="minorEastAsia"/>
          <w:noProof/>
        </w:rPr>
      </w:pPr>
      <w:hyperlink w:anchor="_Toc427156353" w:history="1">
        <w:r w:rsidRPr="0082063D">
          <w:rPr>
            <w:rStyle w:val="Hyperlink"/>
            <w:noProof/>
          </w:rPr>
          <w:t>Figure 19: Scope Trigger Trace</w:t>
        </w:r>
        <w:r>
          <w:rPr>
            <w:noProof/>
            <w:webHidden/>
          </w:rPr>
          <w:tab/>
        </w:r>
        <w:r>
          <w:rPr>
            <w:noProof/>
            <w:webHidden/>
          </w:rPr>
          <w:fldChar w:fldCharType="begin"/>
        </w:r>
        <w:r>
          <w:rPr>
            <w:noProof/>
            <w:webHidden/>
          </w:rPr>
          <w:instrText xml:space="preserve"> PAGEREF _Toc427156353 \h </w:instrText>
        </w:r>
        <w:r>
          <w:rPr>
            <w:noProof/>
            <w:webHidden/>
          </w:rPr>
        </w:r>
        <w:r>
          <w:rPr>
            <w:noProof/>
            <w:webHidden/>
          </w:rPr>
          <w:fldChar w:fldCharType="separate"/>
        </w:r>
        <w:r>
          <w:rPr>
            <w:noProof/>
            <w:webHidden/>
          </w:rPr>
          <w:t>30</w:t>
        </w:r>
        <w:r>
          <w:rPr>
            <w:noProof/>
            <w:webHidden/>
          </w:rPr>
          <w:fldChar w:fldCharType="end"/>
        </w:r>
      </w:hyperlink>
    </w:p>
    <w:p w:rsidR="00210C7E" w:rsidRDefault="00210C7E">
      <w:pPr>
        <w:pStyle w:val="TableofFigures"/>
        <w:tabs>
          <w:tab w:val="right" w:leader="dot" w:pos="9350"/>
        </w:tabs>
        <w:rPr>
          <w:rFonts w:eastAsiaTheme="minorEastAsia"/>
          <w:noProof/>
        </w:rPr>
      </w:pPr>
      <w:hyperlink w:anchor="_Toc427156354" w:history="1">
        <w:r w:rsidRPr="0082063D">
          <w:rPr>
            <w:rStyle w:val="Hyperlink"/>
            <w:noProof/>
          </w:rPr>
          <w:t>Figure 20: DCC A – DCC B Trace</w:t>
        </w:r>
        <w:r>
          <w:rPr>
            <w:noProof/>
            <w:webHidden/>
          </w:rPr>
          <w:tab/>
        </w:r>
        <w:r>
          <w:rPr>
            <w:noProof/>
            <w:webHidden/>
          </w:rPr>
          <w:fldChar w:fldCharType="begin"/>
        </w:r>
        <w:r>
          <w:rPr>
            <w:noProof/>
            <w:webHidden/>
          </w:rPr>
          <w:instrText xml:space="preserve"> PAGEREF _Toc427156354 \h </w:instrText>
        </w:r>
        <w:r>
          <w:rPr>
            <w:noProof/>
            <w:webHidden/>
          </w:rPr>
        </w:r>
        <w:r>
          <w:rPr>
            <w:noProof/>
            <w:webHidden/>
          </w:rPr>
          <w:fldChar w:fldCharType="separate"/>
        </w:r>
        <w:r>
          <w:rPr>
            <w:noProof/>
            <w:webHidden/>
          </w:rPr>
          <w:t>31</w:t>
        </w:r>
        <w:r>
          <w:rPr>
            <w:noProof/>
            <w:webHidden/>
          </w:rPr>
          <w:fldChar w:fldCharType="end"/>
        </w:r>
      </w:hyperlink>
    </w:p>
    <w:p w:rsidR="00210C7E" w:rsidRDefault="00210C7E">
      <w:pPr>
        <w:pStyle w:val="TableofFigures"/>
        <w:tabs>
          <w:tab w:val="right" w:leader="dot" w:pos="9350"/>
        </w:tabs>
        <w:rPr>
          <w:rFonts w:eastAsiaTheme="minorEastAsia"/>
          <w:noProof/>
        </w:rPr>
      </w:pPr>
      <w:hyperlink w:anchor="_Toc427156355" w:history="1">
        <w:r w:rsidRPr="0082063D">
          <w:rPr>
            <w:rStyle w:val="Hyperlink"/>
            <w:noProof/>
          </w:rPr>
          <w:t>Figure 21: Booster Output Trace</w:t>
        </w:r>
        <w:r>
          <w:rPr>
            <w:noProof/>
            <w:webHidden/>
          </w:rPr>
          <w:tab/>
        </w:r>
        <w:r>
          <w:rPr>
            <w:noProof/>
            <w:webHidden/>
          </w:rPr>
          <w:fldChar w:fldCharType="begin"/>
        </w:r>
        <w:r>
          <w:rPr>
            <w:noProof/>
            <w:webHidden/>
          </w:rPr>
          <w:instrText xml:space="preserve"> PAGEREF _Toc427156355 \h </w:instrText>
        </w:r>
        <w:r>
          <w:rPr>
            <w:noProof/>
            <w:webHidden/>
          </w:rPr>
        </w:r>
        <w:r>
          <w:rPr>
            <w:noProof/>
            <w:webHidden/>
          </w:rPr>
          <w:fldChar w:fldCharType="separate"/>
        </w:r>
        <w:r>
          <w:rPr>
            <w:noProof/>
            <w:webHidden/>
          </w:rPr>
          <w:t>31</w:t>
        </w:r>
        <w:r>
          <w:rPr>
            <w:noProof/>
            <w:webHidden/>
          </w:rPr>
          <w:fldChar w:fldCharType="end"/>
        </w:r>
      </w:hyperlink>
    </w:p>
    <w:p w:rsidR="00370AE0" w:rsidRPr="00276526" w:rsidRDefault="00AF3740" w:rsidP="00370AE0">
      <w:pPr>
        <w:pBdr>
          <w:bottom w:val="single" w:sz="12" w:space="1" w:color="1F497D" w:themeColor="text2"/>
        </w:pBdr>
        <w:shd w:val="clear" w:color="auto" w:fill="FFFFFF" w:themeFill="background1"/>
        <w:tabs>
          <w:tab w:val="left" w:pos="2661"/>
        </w:tabs>
        <w:spacing w:before="480" w:after="240"/>
        <w:rPr>
          <w:rFonts w:asciiTheme="majorHAnsi" w:hAnsiTheme="majorHAnsi"/>
          <w:b/>
          <w:color w:val="1F497D" w:themeColor="text2"/>
          <w:sz w:val="28"/>
          <w:szCs w:val="28"/>
        </w:rPr>
      </w:pPr>
      <w:r>
        <w:fldChar w:fldCharType="end"/>
      </w:r>
      <w:r w:rsidR="003D2865">
        <w:rPr>
          <w:rFonts w:asciiTheme="majorHAnsi" w:hAnsiTheme="majorHAnsi"/>
          <w:b/>
          <w:color w:val="1F497D" w:themeColor="text2"/>
          <w:sz w:val="28"/>
          <w:szCs w:val="28"/>
        </w:rPr>
        <w:t xml:space="preserve">List of </w:t>
      </w:r>
      <w:r w:rsidR="00370AE0">
        <w:rPr>
          <w:rFonts w:asciiTheme="majorHAnsi" w:hAnsiTheme="majorHAnsi"/>
          <w:b/>
          <w:color w:val="1F497D" w:themeColor="text2"/>
          <w:sz w:val="28"/>
          <w:szCs w:val="28"/>
        </w:rPr>
        <w:t>Tables</w:t>
      </w:r>
    </w:p>
    <w:p w:rsidR="00210C7E" w:rsidRDefault="00AF3740">
      <w:pPr>
        <w:pStyle w:val="TableofFigures"/>
        <w:tabs>
          <w:tab w:val="right" w:leader="dot" w:pos="9350"/>
        </w:tabs>
        <w:rPr>
          <w:rFonts w:eastAsiaTheme="minorEastAsia"/>
          <w:noProof/>
        </w:rPr>
      </w:pPr>
      <w:r>
        <w:fldChar w:fldCharType="begin"/>
      </w:r>
      <w:r w:rsidR="003171C2">
        <w:instrText xml:space="preserve"> TOC \h \z \c "Table" </w:instrText>
      </w:r>
      <w:r>
        <w:fldChar w:fldCharType="separate"/>
      </w:r>
      <w:hyperlink w:anchor="_Toc427156356" w:history="1">
        <w:r w:rsidR="00210C7E" w:rsidRPr="009473D0">
          <w:rPr>
            <w:rStyle w:val="Hyperlink"/>
            <w:noProof/>
          </w:rPr>
          <w:t>Table 1: Configuration Variable Settings</w:t>
        </w:r>
        <w:r w:rsidR="00210C7E">
          <w:rPr>
            <w:noProof/>
            <w:webHidden/>
          </w:rPr>
          <w:tab/>
        </w:r>
        <w:r w:rsidR="00210C7E">
          <w:rPr>
            <w:noProof/>
            <w:webHidden/>
          </w:rPr>
          <w:fldChar w:fldCharType="begin"/>
        </w:r>
        <w:r w:rsidR="00210C7E">
          <w:rPr>
            <w:noProof/>
            <w:webHidden/>
          </w:rPr>
          <w:instrText xml:space="preserve"> PAGEREF _Toc427156356 \h </w:instrText>
        </w:r>
        <w:r w:rsidR="00210C7E">
          <w:rPr>
            <w:noProof/>
            <w:webHidden/>
          </w:rPr>
        </w:r>
        <w:r w:rsidR="00210C7E">
          <w:rPr>
            <w:noProof/>
            <w:webHidden/>
          </w:rPr>
          <w:fldChar w:fldCharType="separate"/>
        </w:r>
        <w:r w:rsidR="00210C7E">
          <w:rPr>
            <w:noProof/>
            <w:webHidden/>
          </w:rPr>
          <w:t>7</w:t>
        </w:r>
        <w:r w:rsidR="00210C7E">
          <w:rPr>
            <w:noProof/>
            <w:webHidden/>
          </w:rPr>
          <w:fldChar w:fldCharType="end"/>
        </w:r>
      </w:hyperlink>
    </w:p>
    <w:p w:rsidR="00264CD6" w:rsidRPr="001A713B" w:rsidRDefault="00AF3740" w:rsidP="00264CD6">
      <w:pPr>
        <w:keepNext/>
        <w:keepLines/>
        <w:pBdr>
          <w:bottom w:val="single" w:sz="12" w:space="1" w:color="1F497D" w:themeColor="text2"/>
        </w:pBdr>
        <w:shd w:val="clear" w:color="auto" w:fill="FFFFFF" w:themeFill="background1"/>
        <w:tabs>
          <w:tab w:val="left" w:pos="2661"/>
        </w:tabs>
        <w:spacing w:before="360" w:after="240"/>
        <w:rPr>
          <w:rFonts w:asciiTheme="majorHAnsi" w:hAnsiTheme="majorHAnsi"/>
          <w:b/>
          <w:color w:val="1F497D" w:themeColor="text2"/>
          <w:sz w:val="28"/>
          <w:szCs w:val="28"/>
        </w:rPr>
      </w:pPr>
      <w:r>
        <w:fldChar w:fldCharType="end"/>
      </w:r>
      <w:r w:rsidR="00264CD6" w:rsidRPr="004514E1">
        <w:rPr>
          <w:rFonts w:asciiTheme="majorHAnsi" w:hAnsiTheme="majorHAnsi"/>
          <w:b/>
          <w:color w:val="1F497D" w:themeColor="text2"/>
          <w:sz w:val="28"/>
          <w:szCs w:val="28"/>
        </w:rPr>
        <w:t xml:space="preserve"> </w:t>
      </w:r>
      <w:r w:rsidR="00264CD6" w:rsidRPr="001A713B">
        <w:rPr>
          <w:rFonts w:asciiTheme="majorHAnsi" w:hAnsiTheme="majorHAnsi"/>
          <w:b/>
          <w:color w:val="1F497D" w:themeColor="text2"/>
          <w:sz w:val="28"/>
          <w:szCs w:val="28"/>
        </w:rPr>
        <w:t>Associated Documents</w:t>
      </w:r>
    </w:p>
    <w:p w:rsidR="00264CD6" w:rsidRDefault="00264CD6" w:rsidP="00264CD6">
      <w:pPr>
        <w:pStyle w:val="ListParagraph"/>
        <w:numPr>
          <w:ilvl w:val="0"/>
          <w:numId w:val="21"/>
        </w:numPr>
      </w:pPr>
      <w:hyperlink r:id="rId10" w:history="1">
        <w:r>
          <w:rPr>
            <w:rStyle w:val="Hyperlink"/>
          </w:rPr>
          <w:t xml:space="preserve">NMRA Decoder </w:t>
        </w:r>
        <w:r>
          <w:rPr>
            <w:rStyle w:val="Hyperlink"/>
          </w:rPr>
          <w:t>T</w:t>
        </w:r>
        <w:r>
          <w:rPr>
            <w:rStyle w:val="Hyperlink"/>
          </w:rPr>
          <w:t>est Files</w:t>
        </w:r>
      </w:hyperlink>
      <w:r>
        <w:br/>
      </w:r>
      <w:hyperlink r:id="rId11" w:history="1">
        <w:r w:rsidRPr="00171ADC">
          <w:rPr>
            <w:rStyle w:val="Hyperlink"/>
          </w:rPr>
          <w:t>https://app.box.com/s/7b93a06edb8f0f1cea35</w:t>
        </w:r>
      </w:hyperlink>
    </w:p>
    <w:p w:rsidR="00264CD6" w:rsidRDefault="00001A79" w:rsidP="00264CD6">
      <w:pPr>
        <w:pStyle w:val="ListParagraph"/>
        <w:numPr>
          <w:ilvl w:val="1"/>
          <w:numId w:val="21"/>
        </w:numPr>
      </w:pPr>
      <w:r w:rsidRPr="00001A79">
        <w:t>TN9.1.1 NMRA DCC Decoder Test User Manual.pdf</w:t>
      </w:r>
    </w:p>
    <w:p w:rsidR="00001A79" w:rsidRDefault="00001A79" w:rsidP="00264CD6">
      <w:pPr>
        <w:pStyle w:val="ListParagraph"/>
        <w:numPr>
          <w:ilvl w:val="1"/>
          <w:numId w:val="21"/>
        </w:numPr>
      </w:pPr>
      <w:r w:rsidRPr="00001A79">
        <w:t>TN9.1.2 Sender Board Theory of Operation.pdf</w:t>
      </w:r>
    </w:p>
    <w:p w:rsidR="00264CD6" w:rsidRDefault="00264CD6" w:rsidP="00264CD6">
      <w:pPr>
        <w:pStyle w:val="ListParagraph"/>
        <w:numPr>
          <w:ilvl w:val="0"/>
          <w:numId w:val="21"/>
        </w:numPr>
      </w:pPr>
      <w:hyperlink r:id="rId12" w:history="1">
        <w:r>
          <w:rPr>
            <w:rStyle w:val="Hyperlink"/>
          </w:rPr>
          <w:t>Sender V2 System Document Folder</w:t>
        </w:r>
      </w:hyperlink>
      <w:r>
        <w:br/>
      </w:r>
      <w:hyperlink r:id="rId13" w:history="1">
        <w:r w:rsidRPr="00077904">
          <w:rPr>
            <w:rStyle w:val="Hyperlink"/>
            <w:sz w:val="18"/>
            <w:szCs w:val="18"/>
          </w:rPr>
          <w:t>https://app.box.com/s/pfwr5yevja99bk1fpr1so5lli8n5mgbn</w:t>
        </w:r>
      </w:hyperlink>
    </w:p>
    <w:p w:rsidR="00264CD6" w:rsidRDefault="00264CD6" w:rsidP="00264CD6">
      <w:pPr>
        <w:pStyle w:val="ListParagraph"/>
        <w:numPr>
          <w:ilvl w:val="1"/>
          <w:numId w:val="21"/>
        </w:numPr>
      </w:pPr>
      <w:r>
        <w:t>Sender V2 Schematic.pdf</w:t>
      </w:r>
    </w:p>
    <w:p w:rsidR="00264CD6" w:rsidRDefault="00264CD6" w:rsidP="00264CD6">
      <w:pPr>
        <w:pStyle w:val="ListParagraph"/>
        <w:numPr>
          <w:ilvl w:val="0"/>
          <w:numId w:val="21"/>
        </w:numPr>
      </w:pPr>
      <w:hyperlink r:id="rId14" w:history="1">
        <w:r>
          <w:rPr>
            <w:rStyle w:val="Hyperlink"/>
          </w:rPr>
          <w:t>Sender V3 System Document Folder</w:t>
        </w:r>
      </w:hyperlink>
      <w:r>
        <w:br/>
      </w:r>
      <w:hyperlink r:id="rId15" w:history="1">
        <w:r w:rsidRPr="00181287">
          <w:rPr>
            <w:rStyle w:val="Hyperlink"/>
            <w:sz w:val="18"/>
            <w:szCs w:val="18"/>
          </w:rPr>
          <w:t>https://app.box.com/s/vkkzel32wlmhs3nzktazhwrp6u5ibkke</w:t>
        </w:r>
      </w:hyperlink>
    </w:p>
    <w:p w:rsidR="00264CD6" w:rsidRDefault="00264CD6" w:rsidP="00264CD6">
      <w:pPr>
        <w:pStyle w:val="ListParagraph"/>
        <w:numPr>
          <w:ilvl w:val="1"/>
          <w:numId w:val="21"/>
        </w:numPr>
      </w:pPr>
      <w:r>
        <w:t>Sender V3 Schematic Send104E.pdf</w:t>
      </w:r>
    </w:p>
    <w:p w:rsidR="005A3F68" w:rsidRDefault="005A3F68" w:rsidP="00582829"/>
    <w:p w:rsidR="00276526" w:rsidRDefault="00276526" w:rsidP="00582829">
      <w:pPr>
        <w:sectPr w:rsidR="00276526" w:rsidSect="00E71710">
          <w:headerReference w:type="default" r:id="rId16"/>
          <w:pgSz w:w="12240" w:h="15840"/>
          <w:pgMar w:top="1440" w:right="1440" w:bottom="1440" w:left="1440" w:header="720" w:footer="720" w:gutter="0"/>
          <w:cols w:space="720"/>
          <w:docGrid w:linePitch="360"/>
        </w:sectPr>
      </w:pPr>
    </w:p>
    <w:p w:rsidR="0063565C" w:rsidRDefault="00D4527B" w:rsidP="00051892">
      <w:pPr>
        <w:pStyle w:val="Heading1"/>
      </w:pPr>
      <w:bookmarkStart w:id="0" w:name="_Ref397105715"/>
      <w:bookmarkStart w:id="1" w:name="_Toc427156300"/>
      <w:r>
        <w:t>Introduction</w:t>
      </w:r>
      <w:bookmarkEnd w:id="0"/>
      <w:bookmarkEnd w:id="1"/>
    </w:p>
    <w:p w:rsidR="00051892" w:rsidRDefault="00D4527B" w:rsidP="00051892">
      <w:r>
        <w:t xml:space="preserve">Congratulations on your purchase of the NMRA Sender V3 </w:t>
      </w:r>
      <w:r w:rsidR="00250992">
        <w:t xml:space="preserve">Decoder Test </w:t>
      </w:r>
      <w:r>
        <w:t>System (V3 System for short). The V3 System is the third major revision of the NMRA Sender System, first introduced in 1994.</w:t>
      </w:r>
      <w:r w:rsidR="00250992">
        <w:t xml:space="preserve"> The V3 System is fully stand-alone and no longer requires a PC to host the Sender </w:t>
      </w:r>
      <w:r w:rsidR="008C0E18">
        <w:t>Board using the ISA interface</w:t>
      </w:r>
      <w:r w:rsidR="00250992">
        <w:t>. Any Windows, Mac, or Linux computer can be used to control the V3 System, upload results, etc.</w:t>
      </w:r>
    </w:p>
    <w:p w:rsidR="00250992" w:rsidRDefault="00250992" w:rsidP="00051892">
      <w:r>
        <w:t>This document will get you up and running quickly with the V3 System and will also point you to the additional documents you will need to learn more about the V3 System and decoder testing.</w:t>
      </w:r>
    </w:p>
    <w:p w:rsidR="00495233" w:rsidRDefault="00495233" w:rsidP="00051892">
      <w:r>
        <w:t>I know you’re anxious to get up and running, but take a few minutes to read through the remainder of this documents. It will save you a lot of debugging time down the road.</w:t>
      </w:r>
    </w:p>
    <w:p w:rsidR="00310BFA" w:rsidRDefault="00310BFA" w:rsidP="00310BFA">
      <w:pPr>
        <w:pStyle w:val="Heading1"/>
      </w:pPr>
      <w:bookmarkStart w:id="2" w:name="_Toc427156301"/>
      <w:r>
        <w:t>A Note about the Sender Board Self-Test</w:t>
      </w:r>
      <w:bookmarkEnd w:id="2"/>
    </w:p>
    <w:p w:rsidR="00310BFA" w:rsidRDefault="00310BFA" w:rsidP="00310BFA">
      <w:r>
        <w:t>Because the V3 System is used to conformance tests decoders, it is very important that the Sender Board hardware be work properly. The V3 SEND.EXE program conduct</w:t>
      </w:r>
      <w:r w:rsidR="00A6488F">
        <w:t>s</w:t>
      </w:r>
      <w:r>
        <w:t xml:space="preserve"> a self-test of the Sender Board every time the SEND.EXE program starts. The program print</w:t>
      </w:r>
      <w:r w:rsidR="00A6488F">
        <w:t>s</w:t>
      </w:r>
      <w:r>
        <w:t xml:space="preserve"> an error message to the screen and the log file and exit</w:t>
      </w:r>
      <w:r w:rsidR="00A6488F">
        <w:t>s</w:t>
      </w:r>
      <w:r>
        <w:t xml:space="preserve"> in case of </w:t>
      </w:r>
      <w:r w:rsidR="00A6488F">
        <w:t xml:space="preserve">an </w:t>
      </w:r>
      <w:r>
        <w:t>error. A decoder test cannot be done unless all the self</w:t>
      </w:r>
      <w:r>
        <w:noBreakHyphen/>
        <w:t>tests pass.</w:t>
      </w:r>
    </w:p>
    <w:p w:rsidR="00310BFA" w:rsidRDefault="00310BFA" w:rsidP="00310BFA">
      <w:r>
        <w:t>The only components the self-test cannot test are the RS-422 drivers and receivers.</w:t>
      </w:r>
    </w:p>
    <w:p w:rsidR="00310BFA" w:rsidRDefault="00310BFA" w:rsidP="00310BFA">
      <w:r>
        <w:t xml:space="preserve">The </w:t>
      </w:r>
      <w:r w:rsidR="00A6488F">
        <w:t xml:space="preserve">static and dynamic </w:t>
      </w:r>
      <w:r>
        <w:t>self</w:t>
      </w:r>
      <w:r>
        <w:noBreakHyphen/>
        <w:t>tests are summarized below.</w:t>
      </w:r>
    </w:p>
    <w:p w:rsidR="00310BFA" w:rsidRDefault="00310BFA" w:rsidP="00310BFA">
      <w:pPr>
        <w:pStyle w:val="Heading2"/>
      </w:pPr>
      <w:bookmarkStart w:id="3" w:name="_Toc427156302"/>
      <w:r>
        <w:t>Sender Board Static Self-Tests</w:t>
      </w:r>
      <w:bookmarkEnd w:id="3"/>
    </w:p>
    <w:p w:rsidR="00310BFA" w:rsidRDefault="00310BFA" w:rsidP="00310BFA">
      <w:r>
        <w:t>The SEND.EXE program controls the clock during the static self-test phase. The SEND.EXE program will set the clock high or low and read back the value of 52 test points from the Sender Board. It then compares the Sender Board values against a test vector maintained by SEND.EXE. Any discrepancy will cause the SEND.EXE program to print an error message indicating the vector and values that did not match to the screen and the log file and exit.</w:t>
      </w:r>
    </w:p>
    <w:p w:rsidR="00310BFA" w:rsidRDefault="00310BFA" w:rsidP="00310BFA">
      <w:r>
        <w:t>The 52 self-test feedback points cover all major hardware components of the Sender Board. The self</w:t>
      </w:r>
      <w:r>
        <w:noBreakHyphen/>
        <w:t>test requires 200 test vectors and statically tests all major Sender Board functions.</w:t>
      </w:r>
    </w:p>
    <w:p w:rsidR="00310BFA" w:rsidRDefault="00310BFA" w:rsidP="00310BFA">
      <w:pPr>
        <w:pStyle w:val="Heading2"/>
      </w:pPr>
      <w:bookmarkStart w:id="4" w:name="_Toc427156303"/>
      <w:r>
        <w:t>Sender Board Dynamic Self-Tests</w:t>
      </w:r>
      <w:bookmarkEnd w:id="4"/>
    </w:p>
    <w:p w:rsidR="00310BFA" w:rsidRPr="00612404" w:rsidRDefault="00310BFA" w:rsidP="00310BFA">
      <w:r>
        <w:t xml:space="preserve">Once all static self-tests have passed, the SEND.EXE program tests the Sender Board 1 MHz clock. The board does this by initializing and starting the clock. It next counts the number of DCC 1 bits that occur in 1 second of time as read by the TS-5300 clock. It then counts the number of DCC 0 bits that occur in 1 second. If either the count of 0 </w:t>
      </w:r>
      <w:r w:rsidR="00D17C42">
        <w:t xml:space="preserve">bits </w:t>
      </w:r>
      <w:r>
        <w:t xml:space="preserve">or 1 bits is too far out of range, the SEND.EXE </w:t>
      </w:r>
      <w:r w:rsidR="00D17C42">
        <w:t xml:space="preserve">program </w:t>
      </w:r>
      <w:r>
        <w:t>prints an error message to the screen and log file and exits.</w:t>
      </w:r>
    </w:p>
    <w:p w:rsidR="004125FE" w:rsidRDefault="004125FE" w:rsidP="00310BFA">
      <w:pPr>
        <w:pStyle w:val="Heading1"/>
        <w:pageBreakBefore/>
      </w:pPr>
      <w:bookmarkStart w:id="5" w:name="_Toc427156304"/>
      <w:r>
        <w:t>Gathering Components for the Sender V3 System</w:t>
      </w:r>
      <w:bookmarkEnd w:id="5"/>
    </w:p>
    <w:p w:rsidR="00794AEF" w:rsidRDefault="004125FE" w:rsidP="00424542">
      <w:pPr>
        <w:keepNext/>
        <w:keepLines/>
      </w:pPr>
      <w:r>
        <w:t xml:space="preserve">You will need to obtain and configure </w:t>
      </w:r>
      <w:r w:rsidR="00794AEF">
        <w:t>several</w:t>
      </w:r>
      <w:r>
        <w:t xml:space="preserve"> </w:t>
      </w:r>
      <w:r w:rsidR="00794AEF">
        <w:t>components to set up a complete decoder test system.</w:t>
      </w:r>
      <w:r>
        <w:t xml:space="preserve"> This section will give details on these components.</w:t>
      </w:r>
    </w:p>
    <w:p w:rsidR="004125FE" w:rsidRDefault="004F54D6" w:rsidP="00424542">
      <w:pPr>
        <w:keepLines/>
      </w:pPr>
      <w:r>
        <w:t>“</w:t>
      </w:r>
      <w:r w:rsidR="00AF3740">
        <w:fldChar w:fldCharType="begin"/>
      </w:r>
      <w:r>
        <w:instrText xml:space="preserve"> REF _Ref396935746 \h </w:instrText>
      </w:r>
      <w:r w:rsidR="00AF3740">
        <w:fldChar w:fldCharType="separate"/>
      </w:r>
      <w:r w:rsidR="00BB3ECE">
        <w:t xml:space="preserve">Figure </w:t>
      </w:r>
      <w:r w:rsidR="00BB3ECE">
        <w:rPr>
          <w:noProof/>
        </w:rPr>
        <w:t>1</w:t>
      </w:r>
      <w:r w:rsidR="00BB3ECE">
        <w:t>: Sender V3 System Components</w:t>
      </w:r>
      <w:r w:rsidR="00AF3740">
        <w:fldChar w:fldCharType="end"/>
      </w:r>
      <w:r>
        <w:t>” is a block diagram on the V3 System components.</w:t>
      </w:r>
    </w:p>
    <w:p w:rsidR="00794AEF" w:rsidRDefault="00794AEF" w:rsidP="004125FE">
      <w:pPr>
        <w:pStyle w:val="Heading2"/>
      </w:pPr>
      <w:bookmarkStart w:id="6" w:name="_Toc427156305"/>
      <w:r>
        <w:t>Sender V3 System</w:t>
      </w:r>
      <w:bookmarkEnd w:id="6"/>
    </w:p>
    <w:p w:rsidR="00794AEF" w:rsidRDefault="00794AEF" w:rsidP="00794AEF">
      <w:r>
        <w:t>The other components in this section connect directly or indirectly to the V3 System. The following figures detail the V3 System:</w:t>
      </w:r>
    </w:p>
    <w:p w:rsidR="00794AEF" w:rsidRDefault="00794AEF" w:rsidP="00424542">
      <w:pPr>
        <w:ind w:left="720" w:hanging="720"/>
      </w:pPr>
      <w:r w:rsidRPr="00424542">
        <w:rPr>
          <w:b/>
        </w:rPr>
        <w:t>“</w:t>
      </w:r>
      <w:fldSimple w:instr=" REF _Ref397102920 \h  \* MERGEFORMAT ">
        <w:r w:rsidR="00BB3ECE" w:rsidRPr="00BB3ECE">
          <w:rPr>
            <w:b/>
          </w:rPr>
          <w:t xml:space="preserve">Figure </w:t>
        </w:r>
        <w:r w:rsidR="00BB3ECE" w:rsidRPr="00BB3ECE">
          <w:rPr>
            <w:b/>
            <w:noProof/>
          </w:rPr>
          <w:t>2</w:t>
        </w:r>
        <w:r w:rsidR="00BB3ECE" w:rsidRPr="00BB3ECE">
          <w:rPr>
            <w:b/>
          </w:rPr>
          <w:t>: V3 System Power Adapter</w:t>
        </w:r>
      </w:fldSimple>
      <w:r w:rsidRPr="00424542">
        <w:rPr>
          <w:b/>
        </w:rPr>
        <w:t>”</w:t>
      </w:r>
      <w:r w:rsidR="00424542">
        <w:br/>
        <w:t>This photo shows an external view of the V3 System showing the +5 VDC Power Adapter.</w:t>
      </w:r>
    </w:p>
    <w:p w:rsidR="00424542" w:rsidRDefault="00424542" w:rsidP="00424542">
      <w:pPr>
        <w:ind w:left="720" w:hanging="720"/>
      </w:pPr>
      <w:r w:rsidRPr="00424542">
        <w:rPr>
          <w:b/>
        </w:rPr>
        <w:t>“</w:t>
      </w:r>
      <w:fldSimple w:instr=" REF _Ref397103014 \h  \* MERGEFORMAT ">
        <w:r w:rsidR="00BB3ECE" w:rsidRPr="00BB3ECE">
          <w:rPr>
            <w:b/>
          </w:rPr>
          <w:t xml:space="preserve">Figure </w:t>
        </w:r>
        <w:r w:rsidR="00BB3ECE" w:rsidRPr="00BB3ECE">
          <w:rPr>
            <w:b/>
            <w:noProof/>
          </w:rPr>
          <w:t>3</w:t>
        </w:r>
        <w:r w:rsidR="00BB3ECE" w:rsidRPr="00BB3ECE">
          <w:rPr>
            <w:b/>
          </w:rPr>
          <w:t>: V3 System Connectors</w:t>
        </w:r>
      </w:fldSimple>
      <w:r w:rsidRPr="00424542">
        <w:rPr>
          <w:b/>
        </w:rPr>
        <w:t>”</w:t>
      </w:r>
      <w:r>
        <w:br/>
        <w:t>This photo shows an external view of the V3 System RS-232 and Sender I/O connector.</w:t>
      </w:r>
    </w:p>
    <w:p w:rsidR="00424542" w:rsidRDefault="00424542" w:rsidP="00424542">
      <w:pPr>
        <w:ind w:left="720" w:hanging="720"/>
      </w:pPr>
      <w:r w:rsidRPr="00424542">
        <w:rPr>
          <w:b/>
        </w:rPr>
        <w:t>“</w:t>
      </w:r>
      <w:fldSimple w:instr=" REF _Ref397285622 \h  \* MERGEFORMAT ">
        <w:r w:rsidR="00BB3ECE" w:rsidRPr="00BB3ECE">
          <w:rPr>
            <w:b/>
          </w:rPr>
          <w:t xml:space="preserve">Figure </w:t>
        </w:r>
        <w:r w:rsidR="00BB3ECE" w:rsidRPr="00BB3ECE">
          <w:rPr>
            <w:b/>
            <w:noProof/>
          </w:rPr>
          <w:t>4</w:t>
        </w:r>
        <w:r w:rsidR="00BB3ECE" w:rsidRPr="00BB3ECE">
          <w:rPr>
            <w:b/>
          </w:rPr>
          <w:t>: V3 System TS-5300</w:t>
        </w:r>
      </w:fldSimple>
      <w:r w:rsidRPr="00424542">
        <w:rPr>
          <w:b/>
        </w:rPr>
        <w:t>”</w:t>
      </w:r>
      <w:r>
        <w:br/>
        <w:t>This photo shows an internal view of the V3 System with the Sender Board removed to show the TS-5300 Embedded Computer.</w:t>
      </w:r>
    </w:p>
    <w:p w:rsidR="00424542" w:rsidRPr="00794AEF" w:rsidRDefault="00424542" w:rsidP="00424542">
      <w:pPr>
        <w:ind w:left="720" w:hanging="720"/>
      </w:pPr>
      <w:r w:rsidRPr="00424542">
        <w:rPr>
          <w:b/>
        </w:rPr>
        <w:t>“</w:t>
      </w:r>
      <w:fldSimple w:instr=" REF _Ref397285678 \h  \* MERGEFORMAT ">
        <w:r w:rsidR="00BB3ECE" w:rsidRPr="00BB3ECE">
          <w:rPr>
            <w:b/>
          </w:rPr>
          <w:t xml:space="preserve">Figure </w:t>
        </w:r>
        <w:r w:rsidR="00BB3ECE" w:rsidRPr="00BB3ECE">
          <w:rPr>
            <w:b/>
            <w:noProof/>
          </w:rPr>
          <w:t>5</w:t>
        </w:r>
        <w:r w:rsidR="00BB3ECE" w:rsidRPr="00BB3ECE">
          <w:rPr>
            <w:b/>
          </w:rPr>
          <w:t>: V3 System Sender Board</w:t>
        </w:r>
      </w:fldSimple>
      <w:r w:rsidRPr="00424542">
        <w:rPr>
          <w:b/>
        </w:rPr>
        <w:t>”</w:t>
      </w:r>
      <w:r>
        <w:br/>
        <w:t>This photo shows an internal view of the V3 System with the Sender Board installed.</w:t>
      </w:r>
    </w:p>
    <w:p w:rsidR="004125FE" w:rsidRDefault="004125FE" w:rsidP="004125FE">
      <w:pPr>
        <w:pStyle w:val="Heading2"/>
      </w:pPr>
      <w:bookmarkStart w:id="7" w:name="_Toc427156306"/>
      <w:r>
        <w:t>Host Computer</w:t>
      </w:r>
      <w:bookmarkEnd w:id="7"/>
    </w:p>
    <w:p w:rsidR="004125FE" w:rsidRDefault="004125FE" w:rsidP="004125FE">
      <w:r>
        <w:t xml:space="preserve">The </w:t>
      </w:r>
      <w:r w:rsidR="002A4F4B">
        <w:t>H</w:t>
      </w:r>
      <w:r>
        <w:t xml:space="preserve">ost </w:t>
      </w:r>
      <w:r w:rsidR="002A4F4B">
        <w:t>C</w:t>
      </w:r>
      <w:r>
        <w:t xml:space="preserve">omputer </w:t>
      </w:r>
      <w:r w:rsidR="004F54D6">
        <w:t xml:space="preserve">provides the user interface for the V3 System and stores test results. The </w:t>
      </w:r>
      <w:r w:rsidR="002A4F4B">
        <w:t>H</w:t>
      </w:r>
      <w:r w:rsidR="004F54D6">
        <w:t xml:space="preserve">ost </w:t>
      </w:r>
      <w:r w:rsidR="002A4F4B">
        <w:t>C</w:t>
      </w:r>
      <w:r w:rsidR="004F54D6">
        <w:t>omputer must meet these requirements:</w:t>
      </w:r>
    </w:p>
    <w:p w:rsidR="004F54D6" w:rsidRDefault="004F54D6" w:rsidP="004F54D6">
      <w:pPr>
        <w:pStyle w:val="ListParagraph"/>
        <w:numPr>
          <w:ilvl w:val="0"/>
          <w:numId w:val="2"/>
        </w:numPr>
      </w:pPr>
      <w:r>
        <w:t>Run a Windows, Mac, or Linux operating system and graphical user interface.</w:t>
      </w:r>
    </w:p>
    <w:p w:rsidR="005F56FF" w:rsidRDefault="005F56FF" w:rsidP="004F54D6">
      <w:pPr>
        <w:pStyle w:val="ListParagraph"/>
        <w:numPr>
          <w:ilvl w:val="0"/>
          <w:numId w:val="2"/>
        </w:numPr>
      </w:pPr>
      <w:r>
        <w:t>Have sufficient free disk space to store decoder test results.</w:t>
      </w:r>
    </w:p>
    <w:p w:rsidR="004F54D6" w:rsidRDefault="004F54D6" w:rsidP="004F54D6">
      <w:pPr>
        <w:pStyle w:val="ListParagraph"/>
        <w:numPr>
          <w:ilvl w:val="0"/>
          <w:numId w:val="2"/>
        </w:numPr>
      </w:pPr>
      <w:r>
        <w:t xml:space="preserve">Support an RS-232 interface capable of 115200 BAUD or a USB interface capable of supporting a USB to RS-232 </w:t>
      </w:r>
      <w:r w:rsidR="005F56FF">
        <w:t xml:space="preserve">adapter such as the </w:t>
      </w:r>
      <w:r w:rsidR="000B2598">
        <w:t>Trendnet TU-SP detailed at this Website:</w:t>
      </w:r>
      <w:r w:rsidR="000B2598">
        <w:br/>
      </w:r>
      <w:hyperlink r:id="rId17" w:history="1">
        <w:r w:rsidR="000B2598" w:rsidRPr="00932CE1">
          <w:rPr>
            <w:rStyle w:val="Hyperlink"/>
          </w:rPr>
          <w:t>http://trendnet.com/langen/products/proddetail.asp?prod=265_TU-S9</w:t>
        </w:r>
      </w:hyperlink>
    </w:p>
    <w:p w:rsidR="005F56FF" w:rsidRDefault="005F56FF" w:rsidP="004F54D6">
      <w:pPr>
        <w:pStyle w:val="ListParagraph"/>
        <w:numPr>
          <w:ilvl w:val="0"/>
          <w:numId w:val="2"/>
        </w:numPr>
      </w:pPr>
      <w:r>
        <w:t xml:space="preserve">Support a terminal emulator program to communicate with the V3 System. This terminal emulator must support the ZMODEM protocol to transfer files to and from the V3 System. One good list of terminal emulators is at </w:t>
      </w:r>
      <w:hyperlink r:id="rId18" w:history="1">
        <w:r w:rsidRPr="005B3D38">
          <w:rPr>
            <w:rStyle w:val="Hyperlink"/>
          </w:rPr>
          <w:t>http://en.wikipedia.org/wiki/List_of_terminal_emulators</w:t>
        </w:r>
      </w:hyperlink>
      <w:r>
        <w:t>.</w:t>
      </w:r>
    </w:p>
    <w:p w:rsidR="005F56FF" w:rsidRDefault="002A4F4B" w:rsidP="005F56FF">
      <w:pPr>
        <w:pStyle w:val="Heading2"/>
      </w:pPr>
      <w:bookmarkStart w:id="8" w:name="_Toc427156307"/>
      <w:r>
        <w:t>NULL MODEM</w:t>
      </w:r>
      <w:bookmarkEnd w:id="8"/>
    </w:p>
    <w:p w:rsidR="002A4F4B" w:rsidRDefault="002A4F4B" w:rsidP="002A4F4B">
      <w:r>
        <w:t>The V3 System has an RS-232 DB9P DTE interface. Most Host Computers or USB to RS-232 adapters also have an RS-232 DB9P DTE connector. You will need a NULL MODEM to connect the 2 DTE interfaces together. You can purchase a NULL MODEM adapter or a NULL MODEM cable. Example</w:t>
      </w:r>
      <w:r w:rsidR="00A81B5B">
        <w:t>s</w:t>
      </w:r>
      <w:r>
        <w:t xml:space="preserve"> are:</w:t>
      </w:r>
    </w:p>
    <w:p w:rsidR="002A4F4B" w:rsidRPr="0088485C" w:rsidRDefault="002A4F4B" w:rsidP="002A4F4B">
      <w:pPr>
        <w:ind w:left="1152" w:hanging="1152"/>
      </w:pPr>
      <w:r w:rsidRPr="002A4F4B">
        <w:rPr>
          <w:b/>
        </w:rPr>
        <w:t>Adapter:</w:t>
      </w:r>
      <w:r w:rsidRPr="002A4F4B">
        <w:rPr>
          <w:b/>
        </w:rPr>
        <w:tab/>
      </w:r>
      <w:hyperlink r:id="rId19" w:history="1">
        <w:r w:rsidR="0088485C" w:rsidRPr="0088485C">
          <w:rPr>
            <w:rStyle w:val="Hyperlink"/>
          </w:rPr>
          <w:t>http://amzn.to/YXUqSH</w:t>
        </w:r>
      </w:hyperlink>
    </w:p>
    <w:p w:rsidR="0088485C" w:rsidRDefault="0088485C" w:rsidP="002A4F4B">
      <w:pPr>
        <w:ind w:left="1152" w:hanging="1152"/>
      </w:pPr>
      <w:r w:rsidRPr="0088485C">
        <w:rPr>
          <w:b/>
        </w:rPr>
        <w:t>Cable:</w:t>
      </w:r>
      <w:r w:rsidRPr="0088485C">
        <w:rPr>
          <w:b/>
        </w:rPr>
        <w:tab/>
      </w:r>
      <w:hyperlink r:id="rId20" w:history="1">
        <w:r w:rsidRPr="0088485C">
          <w:rPr>
            <w:rStyle w:val="Hyperlink"/>
          </w:rPr>
          <w:t>http://amzn.to/1AW9Jc3</w:t>
        </w:r>
      </w:hyperlink>
    </w:p>
    <w:p w:rsidR="0088485C" w:rsidRPr="0088485C" w:rsidRDefault="0088485C" w:rsidP="0088485C">
      <w:r>
        <w:t xml:space="preserve">You can also wire you own NULL MODEM cable or adapter. </w:t>
      </w:r>
      <w:r w:rsidR="009C5605">
        <w:t>“</w:t>
      </w:r>
      <w:r w:rsidR="00AF3740">
        <w:fldChar w:fldCharType="begin"/>
      </w:r>
      <w:r w:rsidR="009C5605">
        <w:instrText xml:space="preserve"> REF _Ref396939227 \h </w:instrText>
      </w:r>
      <w:r w:rsidR="00AF3740">
        <w:fldChar w:fldCharType="separate"/>
      </w:r>
      <w:r w:rsidR="00BB3ECE">
        <w:t xml:space="preserve">Figure </w:t>
      </w:r>
      <w:r w:rsidR="00BB3ECE">
        <w:rPr>
          <w:noProof/>
        </w:rPr>
        <w:t>7</w:t>
      </w:r>
      <w:r w:rsidR="00BB3ECE">
        <w:t>: DB9F NULL MODEM</w:t>
      </w:r>
      <w:r w:rsidR="00AF3740">
        <w:fldChar w:fldCharType="end"/>
      </w:r>
      <w:r w:rsidR="009C5605">
        <w:t>” shows how to wire a NULL MODEM.</w:t>
      </w:r>
    </w:p>
    <w:p w:rsidR="0088485C" w:rsidRDefault="0088485C" w:rsidP="0088485C">
      <w:pPr>
        <w:pStyle w:val="Heading2"/>
      </w:pPr>
      <w:bookmarkStart w:id="9" w:name="_Toc427156308"/>
      <w:r>
        <w:t>RS-232 Cable</w:t>
      </w:r>
      <w:r w:rsidR="009C5605">
        <w:t>s</w:t>
      </w:r>
      <w:bookmarkEnd w:id="9"/>
    </w:p>
    <w:p w:rsidR="0088485C" w:rsidRDefault="0088485C" w:rsidP="0088485C">
      <w:r>
        <w:t>Depending on your configuration, you may need one or more 9 pin serial cables to connect the V3 System to the NULL MODEM adapter, etc.</w:t>
      </w:r>
    </w:p>
    <w:p w:rsidR="0088485C" w:rsidRDefault="009C5605" w:rsidP="009C5605">
      <w:pPr>
        <w:pStyle w:val="Heading2"/>
      </w:pPr>
      <w:bookmarkStart w:id="10" w:name="_Toc427156309"/>
      <w:r>
        <w:t>DCC Booster</w:t>
      </w:r>
      <w:bookmarkEnd w:id="10"/>
    </w:p>
    <w:p w:rsidR="0077232E" w:rsidRDefault="00495233" w:rsidP="009C5605">
      <w:r>
        <w:t xml:space="preserve">You will need a DCC booster to connect to the </w:t>
      </w:r>
      <w:r w:rsidR="008160BF">
        <w:t>V3 System</w:t>
      </w:r>
      <w:r>
        <w:t xml:space="preserve"> and the decoder. There are 3 types of decoder used for decoder testing. </w:t>
      </w:r>
      <w:r w:rsidR="0077232E">
        <w:t>You should use a Conforming Booster for the initial tests.</w:t>
      </w:r>
    </w:p>
    <w:p w:rsidR="009C5605" w:rsidRDefault="0077232E" w:rsidP="009C5605">
      <w:r>
        <w:t>The 3 decoder types are listed below</w:t>
      </w:r>
      <w:r w:rsidR="00495233">
        <w:t>:</w:t>
      </w:r>
    </w:p>
    <w:p w:rsidR="00495233" w:rsidRDefault="00495233" w:rsidP="00586687">
      <w:pPr>
        <w:ind w:left="2448" w:hanging="2448"/>
      </w:pPr>
      <w:r w:rsidRPr="00495233">
        <w:rPr>
          <w:b/>
        </w:rPr>
        <w:t>Conforming Booster</w:t>
      </w:r>
      <w:r w:rsidRPr="00495233">
        <w:rPr>
          <w:b/>
        </w:rPr>
        <w:tab/>
      </w:r>
      <w:r>
        <w:t>This is a standard commercial DCC booster. It is safest to use a booster with a co</w:t>
      </w:r>
      <w:r w:rsidR="0077232E">
        <w:t xml:space="preserve">nformance warrant. The list of boosters with conformance warrants is at </w:t>
      </w:r>
      <w:hyperlink r:id="rId21" w:history="1">
        <w:r w:rsidR="0077232E">
          <w:rPr>
            <w:rStyle w:val="Hyperlink"/>
          </w:rPr>
          <w:t>NMRA Warrant List</w:t>
        </w:r>
      </w:hyperlink>
      <w:r w:rsidR="0077232E">
        <w:t>. Most boosters will work as long as they conform to</w:t>
      </w:r>
      <w:r w:rsidR="00586687">
        <w:br/>
      </w:r>
      <w:hyperlink r:id="rId22" w:history="1">
        <w:r w:rsidR="00586687">
          <w:rPr>
            <w:rStyle w:val="Hyperlink"/>
          </w:rPr>
          <w:t>S-9.1.2</w:t>
        </w:r>
      </w:hyperlink>
      <w:r w:rsidR="0077232E">
        <w:t>. An opto</w:t>
      </w:r>
      <w:r w:rsidR="0077232E">
        <w:noBreakHyphen/>
        <w:t>isolated booster is not necessary but will work fine.</w:t>
      </w:r>
    </w:p>
    <w:p w:rsidR="0077232E" w:rsidRDefault="0077232E" w:rsidP="00796AC5">
      <w:pPr>
        <w:ind w:left="2448" w:hanging="2448"/>
      </w:pPr>
      <w:r>
        <w:rPr>
          <w:b/>
        </w:rPr>
        <w:t>Noise-Injecting Booster</w:t>
      </w:r>
      <w:r>
        <w:rPr>
          <w:b/>
        </w:rPr>
        <w:tab/>
      </w:r>
      <w:r>
        <w:t>The Noise-Injecting Booster tests decoder with minimum track Voltage, maximum rise time, and added 100 KHz noise. Information</w:t>
      </w:r>
      <w:r w:rsidR="00586687">
        <w:t xml:space="preserve"> on the Noise</w:t>
      </w:r>
      <w:r w:rsidR="00586687">
        <w:noBreakHyphen/>
        <w:t xml:space="preserve">Injecting Booster is in the </w:t>
      </w:r>
      <w:r w:rsidR="00796AC5">
        <w:t>.</w:t>
      </w:r>
      <w:r w:rsidR="00796AC5" w:rsidRPr="00796AC5">
        <w:t>\HW\BOOSTER\Noise_Injecting\</w:t>
      </w:r>
      <w:r w:rsidR="00796AC5">
        <w:t xml:space="preserve"> directory of the </w:t>
      </w:r>
      <w:hyperlink r:id="rId23" w:history="1">
        <w:r w:rsidR="00796AC5" w:rsidRPr="000A3B69">
          <w:rPr>
            <w:rStyle w:val="Hyperlink"/>
          </w:rPr>
          <w:t>https://app.box.com/s/tk4mgzhyrnj6kihyvs9w</w:t>
        </w:r>
      </w:hyperlink>
      <w:r w:rsidR="00796AC5">
        <w:t xml:space="preserve"> </w:t>
      </w:r>
      <w:r w:rsidR="00796AC5" w:rsidRPr="00796AC5">
        <w:t>archive</w:t>
      </w:r>
      <w:r w:rsidR="00796AC5">
        <w:t xml:space="preserve"> file.</w:t>
      </w:r>
    </w:p>
    <w:p w:rsidR="00796AC5" w:rsidRDefault="00796AC5" w:rsidP="00796AC5">
      <w:pPr>
        <w:ind w:left="2448" w:hanging="2448"/>
      </w:pPr>
      <w:r>
        <w:rPr>
          <w:b/>
        </w:rPr>
        <w:t>Glitch-Injecting Booster</w:t>
      </w:r>
      <w:r>
        <w:rPr>
          <w:b/>
        </w:rPr>
        <w:tab/>
      </w:r>
      <w:r>
        <w:t>The Glitch-Injecting Booster tests decoder with a ring glitch at the zero crossing. Information on the Glitch</w:t>
      </w:r>
      <w:r>
        <w:noBreakHyphen/>
        <w:t>Injecting Booster is in the .</w:t>
      </w:r>
      <w:r w:rsidRPr="00796AC5">
        <w:t>\HW\BOOSTER\</w:t>
      </w:r>
      <w:r>
        <w:t>Glitch</w:t>
      </w:r>
      <w:r w:rsidRPr="00796AC5">
        <w:t>_Injecting\</w:t>
      </w:r>
      <w:r>
        <w:t xml:space="preserve"> directory of the </w:t>
      </w:r>
      <w:hyperlink r:id="rId24" w:history="1">
        <w:r w:rsidRPr="000A3B69">
          <w:rPr>
            <w:rStyle w:val="Hyperlink"/>
          </w:rPr>
          <w:t>https://app.box.com/s/tk4mgzhyrnj6kihyvs9w</w:t>
        </w:r>
      </w:hyperlink>
      <w:r>
        <w:t xml:space="preserve"> </w:t>
      </w:r>
      <w:r w:rsidRPr="00796AC5">
        <w:t>archive</w:t>
      </w:r>
      <w:r>
        <w:t xml:space="preserve"> file.</w:t>
      </w:r>
    </w:p>
    <w:p w:rsidR="008160BF" w:rsidRDefault="008160BF" w:rsidP="009C5605">
      <w:pPr>
        <w:pStyle w:val="Heading2"/>
      </w:pPr>
      <w:bookmarkStart w:id="11" w:name="_Toc427156310"/>
      <w:r>
        <w:t>Decoder</w:t>
      </w:r>
      <w:bookmarkEnd w:id="11"/>
    </w:p>
    <w:p w:rsidR="008160BF" w:rsidRDefault="008160BF" w:rsidP="00F94662">
      <w:pPr>
        <w:keepNext/>
        <w:keepLines/>
      </w:pPr>
      <w:r>
        <w:t xml:space="preserve">You should get a conforming mobile decoder with a motor output for the verification test. A list of conforming decoders is at </w:t>
      </w:r>
      <w:hyperlink r:id="rId25" w:history="1">
        <w:r>
          <w:rPr>
            <w:rStyle w:val="Hyperlink"/>
          </w:rPr>
          <w:t>NMRA Warrant List</w:t>
        </w:r>
      </w:hyperlink>
      <w:r>
        <w:t>.</w:t>
      </w:r>
    </w:p>
    <w:p w:rsidR="00826489" w:rsidRDefault="00826489" w:rsidP="00F94662">
      <w:pPr>
        <w:keepNext/>
        <w:keepLines/>
      </w:pPr>
      <w:r>
        <w:t>The standard Configurations Variables (CVs) should be set as shown in the table below. Refer to</w:t>
      </w:r>
      <w:r>
        <w:br/>
      </w:r>
      <w:hyperlink r:id="rId26" w:history="1">
        <w:r w:rsidRPr="00BA3C28">
          <w:rPr>
            <w:rStyle w:val="Hyperlink"/>
          </w:rPr>
          <w:t>http://www.nmra.org/sites/default/files/s-9.2.2_2012_10.pdf</w:t>
        </w:r>
      </w:hyperlink>
      <w:r>
        <w:t xml:space="preserve"> for information on CVs</w:t>
      </w:r>
    </w:p>
    <w:p w:rsidR="00680C19" w:rsidRDefault="00826489" w:rsidP="00F94662">
      <w:pPr>
        <w:keepNext/>
        <w:keepLines/>
      </w:pPr>
      <w:r>
        <w:t>Any custom features that might affect the ability of the decoder output to change states (such as back EMF) should be turned off.</w:t>
      </w:r>
    </w:p>
    <w:tbl>
      <w:tblPr>
        <w:tblStyle w:val="TableGrid"/>
        <w:tblW w:w="0" w:type="auto"/>
        <w:jc w:val="center"/>
        <w:tblBorders>
          <w:top w:val="single" w:sz="12" w:space="0" w:color="auto"/>
          <w:left w:val="single" w:sz="12" w:space="0" w:color="auto"/>
          <w:bottom w:val="single" w:sz="12" w:space="0" w:color="auto"/>
          <w:right w:val="single" w:sz="12" w:space="0" w:color="auto"/>
        </w:tblBorders>
        <w:tblLayout w:type="fixed"/>
        <w:tblLook w:val="04A0"/>
      </w:tblPr>
      <w:tblGrid>
        <w:gridCol w:w="592"/>
        <w:gridCol w:w="2583"/>
        <w:gridCol w:w="1260"/>
        <w:gridCol w:w="4263"/>
      </w:tblGrid>
      <w:tr w:rsidR="00AA27F8" w:rsidRPr="00AA27F8" w:rsidTr="00370AE0">
        <w:trPr>
          <w:jc w:val="center"/>
        </w:trPr>
        <w:tc>
          <w:tcPr>
            <w:tcW w:w="592" w:type="dxa"/>
            <w:tcBorders>
              <w:top w:val="single" w:sz="12" w:space="0" w:color="auto"/>
              <w:bottom w:val="single" w:sz="12" w:space="0" w:color="auto"/>
            </w:tcBorders>
            <w:tcMar>
              <w:left w:w="115" w:type="dxa"/>
              <w:right w:w="230" w:type="dxa"/>
            </w:tcMar>
          </w:tcPr>
          <w:p w:rsidR="00AA27F8" w:rsidRPr="00AA27F8" w:rsidRDefault="00AA27F8" w:rsidP="00AA27F8">
            <w:pPr>
              <w:pStyle w:val="NoSpacing"/>
              <w:keepNext/>
              <w:keepLines/>
              <w:jc w:val="right"/>
              <w:rPr>
                <w:b/>
              </w:rPr>
            </w:pPr>
            <w:r w:rsidRPr="00AA27F8">
              <w:rPr>
                <w:b/>
              </w:rPr>
              <w:t>CV</w:t>
            </w:r>
          </w:p>
        </w:tc>
        <w:tc>
          <w:tcPr>
            <w:tcW w:w="2583" w:type="dxa"/>
            <w:tcBorders>
              <w:top w:val="single" w:sz="12" w:space="0" w:color="auto"/>
              <w:bottom w:val="single" w:sz="12" w:space="0" w:color="auto"/>
            </w:tcBorders>
          </w:tcPr>
          <w:p w:rsidR="00AA27F8" w:rsidRPr="00AA27F8" w:rsidRDefault="00AA27F8" w:rsidP="00370AE0">
            <w:pPr>
              <w:pStyle w:val="NoSpacing"/>
              <w:keepNext/>
              <w:keepLines/>
              <w:rPr>
                <w:b/>
              </w:rPr>
            </w:pPr>
            <w:r w:rsidRPr="00AA27F8">
              <w:rPr>
                <w:b/>
              </w:rPr>
              <w:t>Name</w:t>
            </w:r>
          </w:p>
        </w:tc>
        <w:tc>
          <w:tcPr>
            <w:tcW w:w="1260" w:type="dxa"/>
            <w:tcBorders>
              <w:top w:val="single" w:sz="12" w:space="0" w:color="auto"/>
              <w:bottom w:val="single" w:sz="12" w:space="0" w:color="auto"/>
            </w:tcBorders>
            <w:tcMar>
              <w:left w:w="115" w:type="dxa"/>
              <w:right w:w="230" w:type="dxa"/>
            </w:tcMar>
          </w:tcPr>
          <w:p w:rsidR="00AA27F8" w:rsidRDefault="00AA27F8" w:rsidP="00AA27F8">
            <w:pPr>
              <w:pStyle w:val="NoSpacing"/>
              <w:keepNext/>
              <w:keepLines/>
              <w:jc w:val="right"/>
              <w:rPr>
                <w:b/>
              </w:rPr>
            </w:pPr>
            <w:r w:rsidRPr="00AA27F8">
              <w:rPr>
                <w:b/>
              </w:rPr>
              <w:t>Value</w:t>
            </w:r>
          </w:p>
          <w:p w:rsidR="00AA27F8" w:rsidRPr="00AA27F8" w:rsidRDefault="00AA27F8" w:rsidP="00AA27F8">
            <w:pPr>
              <w:pStyle w:val="NoSpacing"/>
              <w:keepNext/>
              <w:keepLines/>
              <w:jc w:val="right"/>
              <w:rPr>
                <w:b/>
              </w:rPr>
            </w:pPr>
            <w:r>
              <w:rPr>
                <w:b/>
              </w:rPr>
              <w:t>(Decimal)</w:t>
            </w:r>
          </w:p>
        </w:tc>
        <w:tc>
          <w:tcPr>
            <w:tcW w:w="4263" w:type="dxa"/>
            <w:tcBorders>
              <w:top w:val="single" w:sz="12" w:space="0" w:color="auto"/>
              <w:bottom w:val="single" w:sz="12" w:space="0" w:color="auto"/>
            </w:tcBorders>
          </w:tcPr>
          <w:p w:rsidR="00AA27F8" w:rsidRPr="00AA27F8" w:rsidRDefault="00AA27F8" w:rsidP="00370AE0">
            <w:pPr>
              <w:pStyle w:val="NoSpacing"/>
              <w:keepNext/>
              <w:keepLines/>
              <w:rPr>
                <w:b/>
              </w:rPr>
            </w:pPr>
            <w:r w:rsidRPr="00AA27F8">
              <w:rPr>
                <w:b/>
              </w:rPr>
              <w:t>Description</w:t>
            </w:r>
          </w:p>
        </w:tc>
      </w:tr>
      <w:tr w:rsidR="00AA27F8" w:rsidRPr="00AA27F8" w:rsidTr="00370AE0">
        <w:trPr>
          <w:jc w:val="center"/>
        </w:trPr>
        <w:tc>
          <w:tcPr>
            <w:tcW w:w="592" w:type="dxa"/>
            <w:tcBorders>
              <w:top w:val="single" w:sz="12" w:space="0" w:color="auto"/>
            </w:tcBorders>
            <w:tcMar>
              <w:left w:w="115" w:type="dxa"/>
              <w:right w:w="230" w:type="dxa"/>
            </w:tcMar>
          </w:tcPr>
          <w:p w:rsidR="00AA27F8" w:rsidRPr="00AA27F8" w:rsidRDefault="00AA27F8" w:rsidP="00AA27F8">
            <w:pPr>
              <w:pStyle w:val="NoSpacing"/>
              <w:keepNext/>
              <w:keepLines/>
              <w:jc w:val="right"/>
            </w:pPr>
            <w:r w:rsidRPr="00AA27F8">
              <w:t>1</w:t>
            </w:r>
          </w:p>
        </w:tc>
        <w:tc>
          <w:tcPr>
            <w:tcW w:w="2583" w:type="dxa"/>
            <w:tcBorders>
              <w:top w:val="single" w:sz="12" w:space="0" w:color="auto"/>
            </w:tcBorders>
          </w:tcPr>
          <w:p w:rsidR="00AA27F8" w:rsidRPr="00AA27F8" w:rsidRDefault="00AA27F8" w:rsidP="00370AE0">
            <w:pPr>
              <w:pStyle w:val="NoSpacing"/>
              <w:keepNext/>
              <w:keepLines/>
            </w:pPr>
            <w:r w:rsidRPr="00AA27F8">
              <w:t>Primary Address</w:t>
            </w:r>
          </w:p>
        </w:tc>
        <w:tc>
          <w:tcPr>
            <w:tcW w:w="1260" w:type="dxa"/>
            <w:tcBorders>
              <w:top w:val="single" w:sz="12" w:space="0" w:color="auto"/>
            </w:tcBorders>
            <w:tcMar>
              <w:left w:w="115" w:type="dxa"/>
              <w:right w:w="230" w:type="dxa"/>
            </w:tcMar>
          </w:tcPr>
          <w:p w:rsidR="00AA27F8" w:rsidRPr="00AA27F8" w:rsidRDefault="00AA27F8" w:rsidP="00AA27F8">
            <w:pPr>
              <w:pStyle w:val="NoSpacing"/>
              <w:keepNext/>
              <w:keepLines/>
              <w:jc w:val="right"/>
            </w:pPr>
            <w:r w:rsidRPr="00AA27F8">
              <w:t>3</w:t>
            </w:r>
          </w:p>
        </w:tc>
        <w:tc>
          <w:tcPr>
            <w:tcW w:w="4263" w:type="dxa"/>
            <w:tcBorders>
              <w:top w:val="single" w:sz="12" w:space="0" w:color="auto"/>
            </w:tcBorders>
          </w:tcPr>
          <w:p w:rsidR="00AA27F8" w:rsidRPr="00AA27F8" w:rsidRDefault="00AA27F8" w:rsidP="00370AE0">
            <w:pPr>
              <w:pStyle w:val="NoSpacing"/>
              <w:keepNext/>
              <w:keepLines/>
            </w:pPr>
            <w:r w:rsidRPr="00AA27F8">
              <w:t>Short Address</w:t>
            </w:r>
          </w:p>
        </w:tc>
      </w:tr>
      <w:tr w:rsidR="00AA27F8" w:rsidRPr="00AA27F8" w:rsidTr="00370AE0">
        <w:trPr>
          <w:jc w:val="center"/>
        </w:trPr>
        <w:tc>
          <w:tcPr>
            <w:tcW w:w="592" w:type="dxa"/>
            <w:tcMar>
              <w:left w:w="115" w:type="dxa"/>
              <w:right w:w="230" w:type="dxa"/>
            </w:tcMar>
          </w:tcPr>
          <w:p w:rsidR="00AA27F8" w:rsidRPr="00AA27F8" w:rsidRDefault="00AA27F8" w:rsidP="00AA27F8">
            <w:pPr>
              <w:pStyle w:val="NoSpacing"/>
              <w:keepNext/>
              <w:keepLines/>
              <w:jc w:val="right"/>
            </w:pPr>
            <w:r w:rsidRPr="00AA27F8">
              <w:t>2</w:t>
            </w:r>
          </w:p>
        </w:tc>
        <w:tc>
          <w:tcPr>
            <w:tcW w:w="2583" w:type="dxa"/>
          </w:tcPr>
          <w:p w:rsidR="00AA27F8" w:rsidRPr="00AA27F8" w:rsidRDefault="00AA27F8" w:rsidP="00370AE0">
            <w:pPr>
              <w:pStyle w:val="NoSpacing"/>
              <w:keepNext/>
              <w:keepLines/>
            </w:pPr>
            <w:r w:rsidRPr="00AA27F8">
              <w:t>Vstart</w:t>
            </w:r>
          </w:p>
        </w:tc>
        <w:tc>
          <w:tcPr>
            <w:tcW w:w="1260" w:type="dxa"/>
            <w:tcMar>
              <w:left w:w="115" w:type="dxa"/>
              <w:right w:w="230" w:type="dxa"/>
            </w:tcMar>
          </w:tcPr>
          <w:p w:rsidR="00AA27F8" w:rsidRPr="00AA27F8" w:rsidRDefault="00AA27F8" w:rsidP="00AA27F8">
            <w:pPr>
              <w:pStyle w:val="NoSpacing"/>
              <w:keepNext/>
              <w:keepLines/>
              <w:jc w:val="right"/>
            </w:pPr>
            <w:r w:rsidRPr="00AA27F8">
              <w:t>0</w:t>
            </w:r>
          </w:p>
        </w:tc>
        <w:tc>
          <w:tcPr>
            <w:tcW w:w="4263" w:type="dxa"/>
          </w:tcPr>
          <w:p w:rsidR="00AA27F8" w:rsidRPr="00AA27F8" w:rsidRDefault="00AA27F8" w:rsidP="00370AE0">
            <w:pPr>
              <w:pStyle w:val="NoSpacing"/>
              <w:keepNext/>
              <w:keepLines/>
            </w:pPr>
            <w:r w:rsidRPr="00AA27F8">
              <w:t>Start Voltage</w:t>
            </w:r>
          </w:p>
        </w:tc>
      </w:tr>
      <w:tr w:rsidR="00AA27F8" w:rsidRPr="00AA27F8" w:rsidTr="00370AE0">
        <w:trPr>
          <w:jc w:val="center"/>
        </w:trPr>
        <w:tc>
          <w:tcPr>
            <w:tcW w:w="592" w:type="dxa"/>
            <w:tcMar>
              <w:left w:w="115" w:type="dxa"/>
              <w:right w:w="230" w:type="dxa"/>
            </w:tcMar>
          </w:tcPr>
          <w:p w:rsidR="00AA27F8" w:rsidRPr="00AA27F8" w:rsidRDefault="00AA27F8" w:rsidP="00AA27F8">
            <w:pPr>
              <w:pStyle w:val="NoSpacing"/>
              <w:keepNext/>
              <w:keepLines/>
              <w:jc w:val="right"/>
            </w:pPr>
            <w:r w:rsidRPr="00AA27F8">
              <w:t>3</w:t>
            </w:r>
          </w:p>
        </w:tc>
        <w:tc>
          <w:tcPr>
            <w:tcW w:w="2583" w:type="dxa"/>
          </w:tcPr>
          <w:p w:rsidR="00AA27F8" w:rsidRPr="00AA27F8" w:rsidRDefault="00AA27F8" w:rsidP="00370AE0">
            <w:pPr>
              <w:pStyle w:val="NoSpacing"/>
              <w:keepNext/>
              <w:keepLines/>
            </w:pPr>
            <w:r w:rsidRPr="00AA27F8">
              <w:t>Acceleration Rate</w:t>
            </w:r>
          </w:p>
        </w:tc>
        <w:tc>
          <w:tcPr>
            <w:tcW w:w="1260" w:type="dxa"/>
            <w:tcMar>
              <w:left w:w="115" w:type="dxa"/>
              <w:right w:w="230" w:type="dxa"/>
            </w:tcMar>
          </w:tcPr>
          <w:p w:rsidR="00AA27F8" w:rsidRPr="00AA27F8" w:rsidRDefault="00AA27F8" w:rsidP="00AA27F8">
            <w:pPr>
              <w:pStyle w:val="NoSpacing"/>
              <w:keepNext/>
              <w:keepLines/>
              <w:jc w:val="right"/>
            </w:pPr>
            <w:r w:rsidRPr="00AA27F8">
              <w:t>0</w:t>
            </w:r>
          </w:p>
        </w:tc>
        <w:tc>
          <w:tcPr>
            <w:tcW w:w="4263" w:type="dxa"/>
          </w:tcPr>
          <w:p w:rsidR="00AA27F8" w:rsidRPr="00AA27F8" w:rsidRDefault="00AA27F8" w:rsidP="00370AE0">
            <w:pPr>
              <w:pStyle w:val="NoSpacing"/>
              <w:keepNext/>
              <w:keepLines/>
            </w:pPr>
            <w:r w:rsidRPr="00AA27F8">
              <w:t>Acceleration Rate</w:t>
            </w:r>
          </w:p>
        </w:tc>
      </w:tr>
      <w:tr w:rsidR="00AA27F8" w:rsidRPr="00AA27F8" w:rsidTr="00370AE0">
        <w:trPr>
          <w:jc w:val="center"/>
        </w:trPr>
        <w:tc>
          <w:tcPr>
            <w:tcW w:w="592" w:type="dxa"/>
            <w:tcMar>
              <w:left w:w="115" w:type="dxa"/>
              <w:right w:w="230" w:type="dxa"/>
            </w:tcMar>
          </w:tcPr>
          <w:p w:rsidR="00AA27F8" w:rsidRPr="00AA27F8" w:rsidRDefault="00AA27F8" w:rsidP="00AA27F8">
            <w:pPr>
              <w:pStyle w:val="NoSpacing"/>
              <w:keepNext/>
              <w:keepLines/>
              <w:jc w:val="right"/>
            </w:pPr>
            <w:r w:rsidRPr="00AA27F8">
              <w:t>4</w:t>
            </w:r>
          </w:p>
        </w:tc>
        <w:tc>
          <w:tcPr>
            <w:tcW w:w="2583" w:type="dxa"/>
          </w:tcPr>
          <w:p w:rsidR="00AA27F8" w:rsidRPr="00AA27F8" w:rsidRDefault="00AA27F8" w:rsidP="00370AE0">
            <w:pPr>
              <w:pStyle w:val="NoSpacing"/>
              <w:keepNext/>
              <w:keepLines/>
            </w:pPr>
            <w:r w:rsidRPr="00AA27F8">
              <w:t>Deceleration Rate</w:t>
            </w:r>
          </w:p>
        </w:tc>
        <w:tc>
          <w:tcPr>
            <w:tcW w:w="1260" w:type="dxa"/>
            <w:tcMar>
              <w:left w:w="115" w:type="dxa"/>
              <w:right w:w="230" w:type="dxa"/>
            </w:tcMar>
          </w:tcPr>
          <w:p w:rsidR="00AA27F8" w:rsidRPr="00AA27F8" w:rsidRDefault="00AA27F8" w:rsidP="00AA27F8">
            <w:pPr>
              <w:pStyle w:val="NoSpacing"/>
              <w:keepNext/>
              <w:keepLines/>
              <w:jc w:val="right"/>
            </w:pPr>
            <w:r w:rsidRPr="00AA27F8">
              <w:t>0</w:t>
            </w:r>
          </w:p>
        </w:tc>
        <w:tc>
          <w:tcPr>
            <w:tcW w:w="4263" w:type="dxa"/>
          </w:tcPr>
          <w:p w:rsidR="00AA27F8" w:rsidRPr="00AA27F8" w:rsidRDefault="00AA27F8" w:rsidP="00370AE0">
            <w:pPr>
              <w:pStyle w:val="NoSpacing"/>
              <w:keepNext/>
              <w:keepLines/>
            </w:pPr>
            <w:r w:rsidRPr="00AA27F8">
              <w:t>Deceleration Rate</w:t>
            </w:r>
          </w:p>
        </w:tc>
      </w:tr>
      <w:tr w:rsidR="00AA27F8" w:rsidRPr="00AA27F8" w:rsidTr="00370AE0">
        <w:trPr>
          <w:jc w:val="center"/>
        </w:trPr>
        <w:tc>
          <w:tcPr>
            <w:tcW w:w="592" w:type="dxa"/>
            <w:tcMar>
              <w:left w:w="115" w:type="dxa"/>
              <w:right w:w="230" w:type="dxa"/>
            </w:tcMar>
          </w:tcPr>
          <w:p w:rsidR="00AA27F8" w:rsidRPr="00AA27F8" w:rsidRDefault="00AA27F8" w:rsidP="00AA27F8">
            <w:pPr>
              <w:pStyle w:val="NoSpacing"/>
              <w:keepNext/>
              <w:keepLines/>
              <w:jc w:val="right"/>
            </w:pPr>
            <w:r w:rsidRPr="00AA27F8">
              <w:t>5</w:t>
            </w:r>
          </w:p>
        </w:tc>
        <w:tc>
          <w:tcPr>
            <w:tcW w:w="2583" w:type="dxa"/>
          </w:tcPr>
          <w:p w:rsidR="00AA27F8" w:rsidRPr="00AA27F8" w:rsidRDefault="00AA27F8" w:rsidP="00370AE0">
            <w:pPr>
              <w:pStyle w:val="NoSpacing"/>
              <w:keepNext/>
              <w:keepLines/>
            </w:pPr>
            <w:r w:rsidRPr="00AA27F8">
              <w:t>Vhigh</w:t>
            </w:r>
          </w:p>
        </w:tc>
        <w:tc>
          <w:tcPr>
            <w:tcW w:w="1260" w:type="dxa"/>
            <w:tcMar>
              <w:left w:w="115" w:type="dxa"/>
              <w:right w:w="230" w:type="dxa"/>
            </w:tcMar>
          </w:tcPr>
          <w:p w:rsidR="00AA27F8" w:rsidRPr="00AA27F8" w:rsidRDefault="00AA27F8" w:rsidP="00AA27F8">
            <w:pPr>
              <w:pStyle w:val="NoSpacing"/>
              <w:keepNext/>
              <w:keepLines/>
              <w:jc w:val="right"/>
            </w:pPr>
            <w:r w:rsidRPr="00AA27F8">
              <w:t>0</w:t>
            </w:r>
          </w:p>
        </w:tc>
        <w:tc>
          <w:tcPr>
            <w:tcW w:w="4263" w:type="dxa"/>
          </w:tcPr>
          <w:p w:rsidR="00AA27F8" w:rsidRPr="00AA27F8" w:rsidRDefault="00AA27F8" w:rsidP="00370AE0">
            <w:pPr>
              <w:pStyle w:val="NoSpacing"/>
              <w:keepNext/>
              <w:keepLines/>
            </w:pPr>
            <w:r w:rsidRPr="00AA27F8">
              <w:t>Maximum Voltage</w:t>
            </w:r>
          </w:p>
        </w:tc>
      </w:tr>
      <w:tr w:rsidR="00750903" w:rsidRPr="00AA27F8" w:rsidTr="00370AE0">
        <w:trPr>
          <w:jc w:val="center"/>
        </w:trPr>
        <w:tc>
          <w:tcPr>
            <w:tcW w:w="592" w:type="dxa"/>
            <w:tcMar>
              <w:left w:w="115" w:type="dxa"/>
              <w:right w:w="230" w:type="dxa"/>
            </w:tcMar>
          </w:tcPr>
          <w:p w:rsidR="00750903" w:rsidRPr="00AA27F8" w:rsidRDefault="00750903" w:rsidP="00AA27F8">
            <w:pPr>
              <w:pStyle w:val="NoSpacing"/>
              <w:keepNext/>
              <w:keepLines/>
              <w:jc w:val="right"/>
            </w:pPr>
            <w:r>
              <w:t>6</w:t>
            </w:r>
          </w:p>
        </w:tc>
        <w:tc>
          <w:tcPr>
            <w:tcW w:w="2583" w:type="dxa"/>
          </w:tcPr>
          <w:p w:rsidR="00750903" w:rsidRPr="00AA27F8" w:rsidRDefault="00750903" w:rsidP="00370AE0">
            <w:pPr>
              <w:pStyle w:val="NoSpacing"/>
              <w:keepNext/>
              <w:keepLines/>
            </w:pPr>
            <w:r>
              <w:t>Vmid</w:t>
            </w:r>
          </w:p>
        </w:tc>
        <w:tc>
          <w:tcPr>
            <w:tcW w:w="1260" w:type="dxa"/>
            <w:tcMar>
              <w:left w:w="115" w:type="dxa"/>
              <w:right w:w="230" w:type="dxa"/>
            </w:tcMar>
          </w:tcPr>
          <w:p w:rsidR="00750903" w:rsidRPr="00AA27F8" w:rsidRDefault="00750903" w:rsidP="00AA27F8">
            <w:pPr>
              <w:pStyle w:val="NoSpacing"/>
              <w:keepNext/>
              <w:keepLines/>
              <w:jc w:val="right"/>
            </w:pPr>
            <w:r>
              <w:t>0</w:t>
            </w:r>
          </w:p>
        </w:tc>
        <w:tc>
          <w:tcPr>
            <w:tcW w:w="4263" w:type="dxa"/>
          </w:tcPr>
          <w:p w:rsidR="00750903" w:rsidRPr="00AA27F8" w:rsidRDefault="00750903" w:rsidP="00370AE0">
            <w:pPr>
              <w:pStyle w:val="NoSpacing"/>
              <w:keepNext/>
              <w:keepLines/>
            </w:pPr>
            <w:r>
              <w:t>Mid-point Voltage</w:t>
            </w:r>
          </w:p>
        </w:tc>
      </w:tr>
      <w:tr w:rsidR="00AA27F8" w:rsidRPr="00AA27F8" w:rsidTr="00370AE0">
        <w:trPr>
          <w:jc w:val="center"/>
        </w:trPr>
        <w:tc>
          <w:tcPr>
            <w:tcW w:w="592" w:type="dxa"/>
            <w:tcMar>
              <w:left w:w="115" w:type="dxa"/>
              <w:right w:w="230" w:type="dxa"/>
            </w:tcMar>
          </w:tcPr>
          <w:p w:rsidR="00AA27F8" w:rsidRPr="00AA27F8" w:rsidRDefault="00AA27F8" w:rsidP="00AA27F8">
            <w:pPr>
              <w:pStyle w:val="NoSpacing"/>
              <w:keepNext/>
              <w:keepLines/>
              <w:jc w:val="right"/>
            </w:pPr>
            <w:r w:rsidRPr="00AA27F8">
              <w:t>29</w:t>
            </w:r>
          </w:p>
        </w:tc>
        <w:tc>
          <w:tcPr>
            <w:tcW w:w="2583" w:type="dxa"/>
          </w:tcPr>
          <w:p w:rsidR="00AA27F8" w:rsidRPr="00AA27F8" w:rsidRDefault="00AA27F8" w:rsidP="00370AE0">
            <w:pPr>
              <w:pStyle w:val="NoSpacing"/>
              <w:keepNext/>
              <w:keepLines/>
            </w:pPr>
            <w:r w:rsidRPr="00AA27F8">
              <w:t>Configuration Variable #1</w:t>
            </w:r>
          </w:p>
        </w:tc>
        <w:tc>
          <w:tcPr>
            <w:tcW w:w="1260" w:type="dxa"/>
            <w:tcMar>
              <w:left w:w="115" w:type="dxa"/>
              <w:right w:w="230" w:type="dxa"/>
            </w:tcMar>
          </w:tcPr>
          <w:p w:rsidR="00AA27F8" w:rsidRPr="00AA27F8" w:rsidRDefault="00AA27F8" w:rsidP="00AA27F8">
            <w:pPr>
              <w:pStyle w:val="NoSpacing"/>
              <w:keepNext/>
              <w:keepLines/>
              <w:jc w:val="right"/>
            </w:pPr>
            <w:r w:rsidRPr="00AA27F8">
              <w:t>2</w:t>
            </w:r>
          </w:p>
        </w:tc>
        <w:tc>
          <w:tcPr>
            <w:tcW w:w="4263" w:type="dxa"/>
          </w:tcPr>
          <w:p w:rsidR="00AA27F8" w:rsidRDefault="00AA27F8" w:rsidP="00C010B5">
            <w:pPr>
              <w:pStyle w:val="NoSpacing"/>
              <w:keepNext/>
              <w:keepLines/>
            </w:pPr>
            <w:r>
              <w:t>Bit 0 = 0</w:t>
            </w:r>
            <w:r w:rsidR="00C010B5">
              <w:t xml:space="preserve"> –</w:t>
            </w:r>
            <w:r>
              <w:t xml:space="preserve"> </w:t>
            </w:r>
            <w:r w:rsidR="00C010B5">
              <w:t xml:space="preserve">Normal </w:t>
            </w:r>
            <w:r w:rsidRPr="00AA27F8">
              <w:t>Direction</w:t>
            </w:r>
          </w:p>
          <w:p w:rsidR="00C010B5" w:rsidRDefault="00C010B5" w:rsidP="00C010B5">
            <w:pPr>
              <w:pStyle w:val="NoSpacing"/>
              <w:keepNext/>
              <w:keepLines/>
            </w:pPr>
            <w:r>
              <w:t>Bit 1 = 1 – Use 28 Speed Steps</w:t>
            </w:r>
          </w:p>
          <w:p w:rsidR="00C010B5" w:rsidRDefault="00C010B5" w:rsidP="00C010B5">
            <w:pPr>
              <w:pStyle w:val="NoSpacing"/>
              <w:keepNext/>
              <w:keepLines/>
            </w:pPr>
            <w:r>
              <w:t>Bit 2 = 0 – Power Conversion Off</w:t>
            </w:r>
          </w:p>
          <w:p w:rsidR="00C010B5" w:rsidRDefault="00C010B5" w:rsidP="00C010B5">
            <w:pPr>
              <w:pStyle w:val="NoSpacing"/>
              <w:keepNext/>
              <w:keepLines/>
            </w:pPr>
            <w:r>
              <w:t>Bit 3 = 0 – Bi-Directional Communication Off</w:t>
            </w:r>
          </w:p>
          <w:p w:rsidR="00C010B5" w:rsidRDefault="00C010B5" w:rsidP="00C010B5">
            <w:pPr>
              <w:pStyle w:val="NoSpacing"/>
              <w:keepNext/>
              <w:keepLines/>
            </w:pPr>
            <w:r>
              <w:t>Bit 4 = 0 – Use Vstart, Vmid, Vhigh</w:t>
            </w:r>
          </w:p>
          <w:p w:rsidR="00C010B5" w:rsidRDefault="00C010B5" w:rsidP="00C010B5">
            <w:pPr>
              <w:pStyle w:val="NoSpacing"/>
              <w:keepNext/>
              <w:keepLines/>
            </w:pPr>
            <w:r>
              <w:t>Bit 5 = 0 – One Byte Addressing</w:t>
            </w:r>
          </w:p>
          <w:p w:rsidR="00C010B5" w:rsidRDefault="00C010B5" w:rsidP="00C010B5">
            <w:pPr>
              <w:pStyle w:val="NoSpacing"/>
              <w:keepNext/>
              <w:keepLines/>
            </w:pPr>
            <w:r>
              <w:t>Bit 6 = 0 – Reserved</w:t>
            </w:r>
          </w:p>
          <w:p w:rsidR="00C010B5" w:rsidRPr="00AA27F8" w:rsidRDefault="00C010B5" w:rsidP="00C010B5">
            <w:pPr>
              <w:pStyle w:val="NoSpacing"/>
              <w:keepNext/>
              <w:keepLines/>
            </w:pPr>
            <w:r>
              <w:t>Bit 7 = 0 – Multifunction Decoder</w:t>
            </w:r>
          </w:p>
        </w:tc>
      </w:tr>
    </w:tbl>
    <w:p w:rsidR="00F94662" w:rsidRDefault="00750903" w:rsidP="00750903">
      <w:pPr>
        <w:pStyle w:val="Caption"/>
      </w:pPr>
      <w:bookmarkStart w:id="12" w:name="_Toc427156356"/>
      <w:r>
        <w:t xml:space="preserve">Table </w:t>
      </w:r>
      <w:fldSimple w:instr=" SEQ Table \* ARABIC ">
        <w:r w:rsidR="00BB3ECE">
          <w:rPr>
            <w:noProof/>
          </w:rPr>
          <w:t>1</w:t>
        </w:r>
      </w:fldSimple>
      <w:r>
        <w:t>: Configuration Variable</w:t>
      </w:r>
      <w:r w:rsidR="003171C2">
        <w:t xml:space="preserve"> Settings</w:t>
      </w:r>
      <w:bookmarkEnd w:id="12"/>
    </w:p>
    <w:p w:rsidR="009C5605" w:rsidRDefault="009C5605" w:rsidP="009C5605">
      <w:pPr>
        <w:pStyle w:val="Heading2"/>
      </w:pPr>
      <w:bookmarkStart w:id="13" w:name="_Toc427156311"/>
      <w:r>
        <w:t>Test Jig</w:t>
      </w:r>
      <w:bookmarkEnd w:id="13"/>
    </w:p>
    <w:p w:rsidR="009C5605" w:rsidRPr="009C5605" w:rsidRDefault="00796AC5" w:rsidP="009C5605">
      <w:r>
        <w:t>The Test Jig is shown in “</w:t>
      </w:r>
      <w:r w:rsidR="00AF3740">
        <w:fldChar w:fldCharType="begin"/>
      </w:r>
      <w:r>
        <w:instrText xml:space="preserve"> REF _Ref396935746 \h </w:instrText>
      </w:r>
      <w:r w:rsidR="00AF3740">
        <w:fldChar w:fldCharType="separate"/>
      </w:r>
      <w:r w:rsidR="00BB3ECE">
        <w:t xml:space="preserve">Figure </w:t>
      </w:r>
      <w:r w:rsidR="00BB3ECE">
        <w:rPr>
          <w:noProof/>
        </w:rPr>
        <w:t>1</w:t>
      </w:r>
      <w:r w:rsidR="00BB3ECE">
        <w:t>: Sender V3 System Components</w:t>
      </w:r>
      <w:r w:rsidR="00AF3740">
        <w:fldChar w:fldCharType="end"/>
      </w:r>
      <w:r>
        <w:t xml:space="preserve">.” The Test Jig connects the decoder track inputs to the booster track outputs and the </w:t>
      </w:r>
      <w:r w:rsidR="008160BF">
        <w:t xml:space="preserve">filtered </w:t>
      </w:r>
      <w:r>
        <w:t>decoder output (motor, accessory,</w:t>
      </w:r>
      <w:r w:rsidR="008C0E18">
        <w:t xml:space="preserve"> or</w:t>
      </w:r>
      <w:r>
        <w:t xml:space="preserve"> function)</w:t>
      </w:r>
      <w:r w:rsidR="008160BF">
        <w:t xml:space="preserve"> to the V3 System</w:t>
      </w:r>
      <w:r w:rsidR="008C0E18">
        <w:t xml:space="preserve"> DB25S connector</w:t>
      </w:r>
      <w:r w:rsidR="008160BF">
        <w:t>.</w:t>
      </w:r>
      <w:r w:rsidR="00397D9A">
        <w:t xml:space="preserve"> A photo of an example</w:t>
      </w:r>
      <w:r w:rsidR="000A720D">
        <w:t xml:space="preserve"> Test Jig is at </w:t>
      </w:r>
      <w:r w:rsidR="00397D9A">
        <w:t>“</w:t>
      </w:r>
      <w:r w:rsidR="00AF3740">
        <w:fldChar w:fldCharType="begin"/>
      </w:r>
      <w:r w:rsidR="00397D9A">
        <w:instrText xml:space="preserve"> REF _Ref397099687 \h </w:instrText>
      </w:r>
      <w:r w:rsidR="00AF3740">
        <w:fldChar w:fldCharType="separate"/>
      </w:r>
      <w:r w:rsidR="00BB3ECE">
        <w:t xml:space="preserve">Figure </w:t>
      </w:r>
      <w:r w:rsidR="00BB3ECE">
        <w:rPr>
          <w:noProof/>
        </w:rPr>
        <w:t>8</w:t>
      </w:r>
      <w:r w:rsidR="00BB3ECE">
        <w:t>: Example Test Jig</w:t>
      </w:r>
      <w:r w:rsidR="00AF3740">
        <w:fldChar w:fldCharType="end"/>
      </w:r>
      <w:r w:rsidR="00397D9A">
        <w:t>.”</w:t>
      </w:r>
    </w:p>
    <w:p w:rsidR="00AD0F44" w:rsidRDefault="00F80705" w:rsidP="008462A4">
      <w:pPr>
        <w:pStyle w:val="Heading1"/>
        <w:pageBreakBefore/>
      </w:pPr>
      <w:bookmarkStart w:id="14" w:name="_Ref397371465"/>
      <w:bookmarkStart w:id="15" w:name="_Ref397371482"/>
      <w:bookmarkStart w:id="16" w:name="_Ref397374972"/>
      <w:bookmarkStart w:id="17" w:name="_Ref397374989"/>
      <w:bookmarkStart w:id="18" w:name="_Toc427156312"/>
      <w:r>
        <w:t>Connect and Verify</w:t>
      </w:r>
      <w:r w:rsidR="00A81B5B">
        <w:t xml:space="preserve"> the</w:t>
      </w:r>
      <w:r w:rsidR="00034C7D">
        <w:t xml:space="preserve"> Host Computer</w:t>
      </w:r>
      <w:bookmarkEnd w:id="14"/>
      <w:bookmarkEnd w:id="15"/>
      <w:bookmarkEnd w:id="16"/>
      <w:bookmarkEnd w:id="17"/>
      <w:bookmarkEnd w:id="18"/>
    </w:p>
    <w:p w:rsidR="00AD0F44" w:rsidRDefault="00A81B5B" w:rsidP="00FB79DA">
      <w:pPr>
        <w:keepNext/>
        <w:keepLines/>
      </w:pPr>
      <w:r>
        <w:t>You’ll start by connecting the V3 System to the Host Computer and verifying that they play well together. You should see “</w:t>
      </w:r>
      <w:r w:rsidR="00AF3740">
        <w:fldChar w:fldCharType="begin"/>
      </w:r>
      <w:r w:rsidR="006D30A0">
        <w:instrText xml:space="preserve"> REF _Ref397286591 \r \h </w:instrText>
      </w:r>
      <w:r w:rsidR="00AF3740">
        <w:fldChar w:fldCharType="separate"/>
      </w:r>
      <w:r w:rsidR="00BB3ECE">
        <w:t>9.1</w:t>
      </w:r>
      <w:r w:rsidR="00AF3740">
        <w:fldChar w:fldCharType="end"/>
      </w:r>
      <w:r w:rsidR="006D30A0">
        <w:t xml:space="preserve"> </w:t>
      </w:r>
      <w:r w:rsidR="00AF3740">
        <w:fldChar w:fldCharType="begin"/>
      </w:r>
      <w:r w:rsidR="006D30A0">
        <w:instrText xml:space="preserve"> REF _Ref397286609 \h </w:instrText>
      </w:r>
      <w:r w:rsidR="00AF3740">
        <w:fldChar w:fldCharType="separate"/>
      </w:r>
      <w:r w:rsidR="00BB3ECE">
        <w:t>Computer Host to V3 System Communication Problems</w:t>
      </w:r>
      <w:r w:rsidR="00AF3740">
        <w:fldChar w:fldCharType="end"/>
      </w:r>
      <w:r w:rsidR="003171C2">
        <w:t>” if you run into problems</w:t>
      </w:r>
      <w:r>
        <w:t>.</w:t>
      </w:r>
    </w:p>
    <w:p w:rsidR="00FA70EB" w:rsidRDefault="00FA70EB" w:rsidP="00FB79DA">
      <w:pPr>
        <w:keepNext/>
        <w:keepLines/>
      </w:pPr>
      <w:r>
        <w:t>A photo showing the V3 System Power Adapter is at “</w:t>
      </w:r>
      <w:r w:rsidR="00AF3740">
        <w:fldChar w:fldCharType="begin"/>
      </w:r>
      <w:r>
        <w:instrText xml:space="preserve"> REF _Ref397102920 \h </w:instrText>
      </w:r>
      <w:r w:rsidR="00AF3740">
        <w:fldChar w:fldCharType="separate"/>
      </w:r>
      <w:r w:rsidR="00BB3ECE">
        <w:t xml:space="preserve">Figure </w:t>
      </w:r>
      <w:r w:rsidR="00BB3ECE">
        <w:rPr>
          <w:noProof/>
        </w:rPr>
        <w:t>2</w:t>
      </w:r>
      <w:r w:rsidR="00BB3ECE">
        <w:t>: V3 System Power Adapter</w:t>
      </w:r>
      <w:r w:rsidR="00AF3740">
        <w:fldChar w:fldCharType="end"/>
      </w:r>
      <w:r>
        <w:t>.”</w:t>
      </w:r>
      <w:r>
        <w:br/>
        <w:t>A photo showing the V3 System connectors is at “</w:t>
      </w:r>
      <w:r w:rsidR="00AF3740">
        <w:fldChar w:fldCharType="begin"/>
      </w:r>
      <w:r>
        <w:instrText xml:space="preserve"> REF _Ref397103014 \h </w:instrText>
      </w:r>
      <w:r w:rsidR="00AF3740">
        <w:fldChar w:fldCharType="separate"/>
      </w:r>
      <w:r w:rsidR="00BB3ECE">
        <w:t xml:space="preserve">Figure </w:t>
      </w:r>
      <w:r w:rsidR="00BB3ECE">
        <w:rPr>
          <w:noProof/>
        </w:rPr>
        <w:t>3</w:t>
      </w:r>
      <w:r w:rsidR="00BB3ECE">
        <w:t>: V3 System Connectors</w:t>
      </w:r>
      <w:r w:rsidR="00AF3740">
        <w:fldChar w:fldCharType="end"/>
      </w:r>
      <w:r>
        <w:t>.”</w:t>
      </w:r>
    </w:p>
    <w:p w:rsidR="00D72E80" w:rsidRDefault="00D72E80" w:rsidP="00FB79DA">
      <w:pPr>
        <w:keepNext/>
        <w:keepLines/>
      </w:pPr>
      <w:r>
        <w:t>The steps to connect the V3 System to Host Computer are below:</w:t>
      </w:r>
    </w:p>
    <w:p w:rsidR="008C0E18" w:rsidRDefault="008C0E18" w:rsidP="00D72E80">
      <w:pPr>
        <w:pStyle w:val="ListParagraph"/>
        <w:numPr>
          <w:ilvl w:val="0"/>
          <w:numId w:val="3"/>
        </w:numPr>
      </w:pPr>
      <w:r>
        <w:t>Do not connect to the V3 System DB25S connector until the next section.</w:t>
      </w:r>
    </w:p>
    <w:p w:rsidR="00D72E80" w:rsidRDefault="00D72E80" w:rsidP="00D72E80">
      <w:pPr>
        <w:pStyle w:val="ListParagraph"/>
        <w:numPr>
          <w:ilvl w:val="0"/>
          <w:numId w:val="3"/>
        </w:numPr>
      </w:pPr>
      <w:r>
        <w:t>Install a Terminal Emulator if necessary.</w:t>
      </w:r>
    </w:p>
    <w:p w:rsidR="00D72E80" w:rsidRDefault="00D72E80" w:rsidP="00D72E80">
      <w:pPr>
        <w:pStyle w:val="ListParagraph"/>
        <w:numPr>
          <w:ilvl w:val="0"/>
          <w:numId w:val="3"/>
        </w:numPr>
      </w:pPr>
      <w:r>
        <w:t>Inst</w:t>
      </w:r>
      <w:r w:rsidR="00BF0E1D">
        <w:t>all the USB to RS-232 Adapter if</w:t>
      </w:r>
      <w:r>
        <w:t xml:space="preserve"> the Host Computer does not have a serial port.</w:t>
      </w:r>
      <w:r w:rsidR="00BF0E1D">
        <w:br/>
        <w:t>Make note of which serial port is connected to the V3 System.</w:t>
      </w:r>
    </w:p>
    <w:p w:rsidR="00D72E80" w:rsidRPr="00032AB6" w:rsidRDefault="00D72E80" w:rsidP="00D72E80">
      <w:pPr>
        <w:pStyle w:val="ListParagraph"/>
        <w:numPr>
          <w:ilvl w:val="0"/>
          <w:numId w:val="3"/>
        </w:numPr>
      </w:pPr>
      <w:r>
        <w:t>Connect the cables as shown in “</w:t>
      </w:r>
      <w:r w:rsidR="00AF3740">
        <w:fldChar w:fldCharType="begin"/>
      </w:r>
      <w:r>
        <w:instrText xml:space="preserve"> REF _Ref396935746 \h </w:instrText>
      </w:r>
      <w:r w:rsidR="00AF3740">
        <w:fldChar w:fldCharType="separate"/>
      </w:r>
      <w:r w:rsidR="00BB3ECE">
        <w:t xml:space="preserve">Figure </w:t>
      </w:r>
      <w:r w:rsidR="00BB3ECE">
        <w:rPr>
          <w:noProof/>
        </w:rPr>
        <w:t>1</w:t>
      </w:r>
      <w:r w:rsidR="00BB3ECE">
        <w:t>: Sender V3 System Components</w:t>
      </w:r>
      <w:r w:rsidR="00AF3740">
        <w:fldChar w:fldCharType="end"/>
      </w:r>
      <w:r w:rsidR="00032AB6">
        <w:t>.”</w:t>
      </w:r>
      <w:r w:rsidR="00032AB6">
        <w:br/>
      </w:r>
      <w:r w:rsidR="00032AB6" w:rsidRPr="00032AB6">
        <w:rPr>
          <w:b/>
          <w:color w:val="FF0000"/>
        </w:rPr>
        <w:t>Do not connect the V3 System Power Adapter to AC power yet.</w:t>
      </w:r>
    </w:p>
    <w:p w:rsidR="00032AB6" w:rsidRPr="00032AB6" w:rsidRDefault="00032AB6" w:rsidP="003C7C11">
      <w:pPr>
        <w:pStyle w:val="ListParagraph"/>
        <w:keepNext/>
        <w:keepLines/>
        <w:numPr>
          <w:ilvl w:val="0"/>
          <w:numId w:val="3"/>
        </w:numPr>
        <w:spacing w:after="0"/>
      </w:pPr>
      <w:r>
        <w:rPr>
          <w:color w:val="000000" w:themeColor="text1"/>
        </w:rPr>
        <w:t xml:space="preserve">Start the Terminal Emulator and connect it to the serial port you have connected to the V3 System. </w:t>
      </w:r>
      <w:r w:rsidR="00DE0281">
        <w:rPr>
          <w:color w:val="000000" w:themeColor="text1"/>
        </w:rPr>
        <w:t>Make sure you pick the correct serial port.</w:t>
      </w:r>
      <w:r w:rsidR="00A30279">
        <w:rPr>
          <w:color w:val="000000" w:themeColor="text1"/>
        </w:rPr>
        <w:t xml:space="preserve"> “</w:t>
      </w:r>
      <w:r w:rsidR="00AF3740">
        <w:rPr>
          <w:color w:val="000000" w:themeColor="text1"/>
        </w:rPr>
        <w:fldChar w:fldCharType="begin"/>
      </w:r>
      <w:r w:rsidR="00A30279">
        <w:rPr>
          <w:color w:val="000000" w:themeColor="text1"/>
        </w:rPr>
        <w:instrText xml:space="preserve"> REF _Ref397202681 \h </w:instrText>
      </w:r>
      <w:r w:rsidR="00AF3740">
        <w:rPr>
          <w:color w:val="000000" w:themeColor="text1"/>
        </w:rPr>
      </w:r>
      <w:r w:rsidR="00AF3740">
        <w:rPr>
          <w:color w:val="000000" w:themeColor="text1"/>
        </w:rPr>
        <w:fldChar w:fldCharType="separate"/>
      </w:r>
      <w:r w:rsidR="00BB3ECE">
        <w:t xml:space="preserve">Figure </w:t>
      </w:r>
      <w:r w:rsidR="00BB3ECE">
        <w:rPr>
          <w:noProof/>
        </w:rPr>
        <w:t>6</w:t>
      </w:r>
      <w:r w:rsidR="00BB3ECE">
        <w:t>: Device Manager</w:t>
      </w:r>
      <w:r w:rsidR="00AF3740">
        <w:rPr>
          <w:color w:val="000000" w:themeColor="text1"/>
        </w:rPr>
        <w:fldChar w:fldCharType="end"/>
      </w:r>
      <w:r w:rsidR="00A30279">
        <w:rPr>
          <w:color w:val="000000" w:themeColor="text1"/>
        </w:rPr>
        <w:t>” shows the Windows Device Manager with COM6 used to connect to the V3 System.</w:t>
      </w:r>
      <w:r w:rsidR="00A30279">
        <w:rPr>
          <w:color w:val="000000" w:themeColor="text1"/>
        </w:rPr>
        <w:br/>
      </w:r>
      <w:r w:rsidR="00DE0281">
        <w:rPr>
          <w:color w:val="000000" w:themeColor="text1"/>
        </w:rPr>
        <w:t>C</w:t>
      </w:r>
      <w:r>
        <w:rPr>
          <w:color w:val="000000" w:themeColor="text1"/>
        </w:rPr>
        <w:t>onfigure your Terminal Emulator as follows:</w:t>
      </w:r>
    </w:p>
    <w:p w:rsidR="00032AB6" w:rsidRDefault="00032AB6" w:rsidP="003C7C11">
      <w:pPr>
        <w:keepNext/>
        <w:keepLines/>
        <w:spacing w:after="0"/>
        <w:ind w:left="2880" w:hanging="1440"/>
      </w:pPr>
      <w:r w:rsidRPr="00032AB6">
        <w:rPr>
          <w:b/>
        </w:rPr>
        <w:t>BAUD Rate:</w:t>
      </w:r>
      <w:r>
        <w:tab/>
        <w:t>115200</w:t>
      </w:r>
    </w:p>
    <w:p w:rsidR="00032AB6" w:rsidRDefault="00032AB6" w:rsidP="003C7C11">
      <w:pPr>
        <w:keepNext/>
        <w:keepLines/>
        <w:spacing w:after="0"/>
        <w:ind w:left="2880" w:hanging="1440"/>
      </w:pPr>
      <w:r w:rsidRPr="00032AB6">
        <w:rPr>
          <w:b/>
        </w:rPr>
        <w:t>Date Length:</w:t>
      </w:r>
      <w:r>
        <w:tab/>
        <w:t>8 bits</w:t>
      </w:r>
    </w:p>
    <w:p w:rsidR="00032AB6" w:rsidRDefault="00032AB6" w:rsidP="003C7C11">
      <w:pPr>
        <w:keepNext/>
        <w:keepLines/>
        <w:spacing w:after="0"/>
        <w:ind w:left="2880" w:hanging="1440"/>
      </w:pPr>
      <w:r>
        <w:rPr>
          <w:b/>
        </w:rPr>
        <w:t>Parity:</w:t>
      </w:r>
      <w:r>
        <w:tab/>
        <w:t>None</w:t>
      </w:r>
    </w:p>
    <w:p w:rsidR="00032AB6" w:rsidRDefault="00032AB6" w:rsidP="003C7C11">
      <w:pPr>
        <w:keepNext/>
        <w:keepLines/>
        <w:spacing w:after="0"/>
        <w:ind w:left="2880" w:hanging="1440"/>
      </w:pPr>
      <w:r>
        <w:rPr>
          <w:b/>
        </w:rPr>
        <w:t>Stop Bits:</w:t>
      </w:r>
      <w:r>
        <w:tab/>
        <w:t>1</w:t>
      </w:r>
    </w:p>
    <w:p w:rsidR="00DE0281" w:rsidRDefault="00DE0281" w:rsidP="003C7C11">
      <w:pPr>
        <w:keepLines/>
        <w:ind w:left="2880" w:hanging="1440"/>
      </w:pPr>
      <w:r>
        <w:rPr>
          <w:b/>
        </w:rPr>
        <w:t>Flow Control:</w:t>
      </w:r>
      <w:r>
        <w:tab/>
        <w:t>None</w:t>
      </w:r>
    </w:p>
    <w:p w:rsidR="00DE0281" w:rsidRDefault="00DE0281" w:rsidP="00DE0281">
      <w:pPr>
        <w:pStyle w:val="ListParagraph"/>
        <w:numPr>
          <w:ilvl w:val="0"/>
          <w:numId w:val="3"/>
        </w:numPr>
      </w:pPr>
      <w:r>
        <w:t xml:space="preserve">Apply power to the V3 System. You should </w:t>
      </w:r>
      <w:r w:rsidR="00314D7B">
        <w:t>get a screen of data similar to</w:t>
      </w:r>
      <w:r w:rsidR="00314D7B">
        <w:br/>
      </w:r>
      <w:r>
        <w:t>“</w:t>
      </w:r>
      <w:r w:rsidR="00AF3740">
        <w:fldChar w:fldCharType="begin"/>
      </w:r>
      <w:r w:rsidR="00314D7B">
        <w:instrText xml:space="preserve"> REF _Ref397105491 \h </w:instrText>
      </w:r>
      <w:r w:rsidR="00AF3740">
        <w:fldChar w:fldCharType="separate"/>
      </w:r>
      <w:r w:rsidR="00BB3ECE">
        <w:t xml:space="preserve">Figure </w:t>
      </w:r>
      <w:r w:rsidR="00BB3ECE">
        <w:rPr>
          <w:noProof/>
        </w:rPr>
        <w:t>9</w:t>
      </w:r>
      <w:r w:rsidR="00BB3ECE">
        <w:t>: V3 System Power-On Screen</w:t>
      </w:r>
      <w:r w:rsidR="00AF3740">
        <w:fldChar w:fldCharType="end"/>
      </w:r>
      <w:r>
        <w:t>.”</w:t>
      </w:r>
    </w:p>
    <w:p w:rsidR="005819D2" w:rsidRDefault="005819D2" w:rsidP="005819D2">
      <w:pPr>
        <w:pStyle w:val="ListParagraph"/>
        <w:numPr>
          <w:ilvl w:val="0"/>
          <w:numId w:val="3"/>
        </w:numPr>
      </w:pPr>
      <w:r>
        <w:t xml:space="preserve">Make certain the current directory is </w:t>
      </w:r>
      <w:r w:rsidRPr="00393A65">
        <w:rPr>
          <w:rStyle w:val="CodeSnippet"/>
        </w:rPr>
        <w:t>[C:\RESULTS]</w:t>
      </w:r>
      <w:r>
        <w:t>.</w:t>
      </w:r>
    </w:p>
    <w:p w:rsidR="003B6B79" w:rsidRDefault="00314D7B" w:rsidP="00DE0281">
      <w:pPr>
        <w:pStyle w:val="ListParagraph"/>
        <w:numPr>
          <w:ilvl w:val="0"/>
          <w:numId w:val="3"/>
        </w:numPr>
      </w:pPr>
      <w:r>
        <w:t>Type “</w:t>
      </w:r>
      <w:r w:rsidRPr="00393A65">
        <w:rPr>
          <w:rStyle w:val="CodeSnippet"/>
        </w:rPr>
        <w:t>dir&lt;CR&gt;</w:t>
      </w:r>
      <w:r>
        <w:t>” at the command prompt. You should get a screen similar to</w:t>
      </w:r>
      <w:r>
        <w:br/>
        <w:t>“</w:t>
      </w:r>
      <w:r w:rsidR="00AF3740">
        <w:fldChar w:fldCharType="begin"/>
      </w:r>
      <w:r w:rsidR="005819D2">
        <w:instrText xml:space="preserve"> REF _Ref397289959 \h </w:instrText>
      </w:r>
      <w:r w:rsidR="00AF3740">
        <w:fldChar w:fldCharType="separate"/>
      </w:r>
      <w:r w:rsidR="00BB3ECE">
        <w:t xml:space="preserve">Figure </w:t>
      </w:r>
      <w:r w:rsidR="00BB3ECE">
        <w:rPr>
          <w:noProof/>
        </w:rPr>
        <w:t>10</w:t>
      </w:r>
      <w:r w:rsidR="00BB3ECE">
        <w:t>: V3 System C:\RESULTS Directory</w:t>
      </w:r>
      <w:r w:rsidR="00AF3740">
        <w:fldChar w:fldCharType="end"/>
      </w:r>
      <w:r>
        <w:t>”</w:t>
      </w:r>
    </w:p>
    <w:p w:rsidR="00393A65" w:rsidRDefault="00393A65" w:rsidP="00DE0281">
      <w:pPr>
        <w:pStyle w:val="ListParagraph"/>
        <w:numPr>
          <w:ilvl w:val="0"/>
          <w:numId w:val="3"/>
        </w:numPr>
      </w:pPr>
      <w:r>
        <w:t>Type “</w:t>
      </w:r>
      <w:r w:rsidRPr="00ED3694">
        <w:rPr>
          <w:rStyle w:val="CodeSnippet"/>
        </w:rPr>
        <w:t>dir ..\send&lt;CR&gt;</w:t>
      </w:r>
      <w:r>
        <w:t>” at the command prompt. You should get a screen similar to</w:t>
      </w:r>
      <w:r w:rsidR="00ED3694">
        <w:br/>
        <w:t>“</w:t>
      </w:r>
      <w:r w:rsidR="00AF3740">
        <w:fldChar w:fldCharType="begin"/>
      </w:r>
      <w:r w:rsidR="005819D2">
        <w:instrText xml:space="preserve"> REF _Ref397289630 \h </w:instrText>
      </w:r>
      <w:r w:rsidR="00AF3740">
        <w:fldChar w:fldCharType="separate"/>
      </w:r>
      <w:r w:rsidR="00BB3ECE">
        <w:t xml:space="preserve">Figure </w:t>
      </w:r>
      <w:r w:rsidR="00BB3ECE">
        <w:rPr>
          <w:noProof/>
        </w:rPr>
        <w:t>11</w:t>
      </w:r>
      <w:r w:rsidR="00BB3ECE">
        <w:t>: V3 System C:\SEND Directory</w:t>
      </w:r>
      <w:r w:rsidR="00AF3740">
        <w:fldChar w:fldCharType="end"/>
      </w:r>
      <w:r w:rsidR="00ED3694">
        <w:t>”</w:t>
      </w:r>
    </w:p>
    <w:p w:rsidR="00314D7B" w:rsidRDefault="00314D7B" w:rsidP="00DE0281">
      <w:pPr>
        <w:pStyle w:val="ListParagraph"/>
        <w:numPr>
          <w:ilvl w:val="0"/>
          <w:numId w:val="3"/>
        </w:numPr>
      </w:pPr>
      <w:r>
        <w:t xml:space="preserve">If </w:t>
      </w:r>
      <w:r w:rsidR="003B6B79">
        <w:t>the previous steps have worked properly</w:t>
      </w:r>
      <w:r>
        <w:t>, go on to the next section. If you have problems, go to</w:t>
      </w:r>
      <w:r w:rsidR="003B6B79">
        <w:t xml:space="preserve"> </w:t>
      </w:r>
      <w:r>
        <w:t>“</w:t>
      </w:r>
      <w:r w:rsidR="00AF3740">
        <w:fldChar w:fldCharType="begin"/>
      </w:r>
      <w:r w:rsidR="006D30A0">
        <w:instrText xml:space="preserve"> REF _Ref397286678 \r \h </w:instrText>
      </w:r>
      <w:r w:rsidR="00AF3740">
        <w:fldChar w:fldCharType="separate"/>
      </w:r>
      <w:r w:rsidR="00BB3ECE">
        <w:t>9.1</w:t>
      </w:r>
      <w:r w:rsidR="00AF3740">
        <w:fldChar w:fldCharType="end"/>
      </w:r>
      <w:r w:rsidR="006D30A0">
        <w:t xml:space="preserve"> </w:t>
      </w:r>
      <w:r w:rsidR="00AF3740">
        <w:fldChar w:fldCharType="begin"/>
      </w:r>
      <w:r w:rsidR="006D30A0">
        <w:instrText xml:space="preserve"> REF _Ref397286686 \h </w:instrText>
      </w:r>
      <w:r w:rsidR="00AF3740">
        <w:fldChar w:fldCharType="separate"/>
      </w:r>
      <w:r w:rsidR="00BB3ECE">
        <w:t>Computer Host to V3 System Communication Problems</w:t>
      </w:r>
      <w:r w:rsidR="00AF3740">
        <w:fldChar w:fldCharType="end"/>
      </w:r>
      <w:r>
        <w:t>”</w:t>
      </w:r>
      <w:r w:rsidR="00BF0E1D">
        <w:t xml:space="preserve"> and correct any problems before proceeding.</w:t>
      </w:r>
    </w:p>
    <w:p w:rsidR="00AD0F44" w:rsidRDefault="00BB7619" w:rsidP="008462A4">
      <w:pPr>
        <w:pStyle w:val="Heading1"/>
        <w:pageBreakBefore/>
      </w:pPr>
      <w:bookmarkStart w:id="19" w:name="_Ref397447592"/>
      <w:bookmarkStart w:id="20" w:name="_Ref397447608"/>
      <w:bookmarkStart w:id="21" w:name="_Toc427156313"/>
      <w:r>
        <w:t>Verify the</w:t>
      </w:r>
      <w:r w:rsidR="00AD0F44">
        <w:t xml:space="preserve"> V3 </w:t>
      </w:r>
      <w:r w:rsidR="006D30A0">
        <w:t>Sender Board</w:t>
      </w:r>
      <w:bookmarkEnd w:id="19"/>
      <w:bookmarkEnd w:id="20"/>
      <w:bookmarkEnd w:id="21"/>
    </w:p>
    <w:p w:rsidR="00BB3ECE" w:rsidRDefault="00A81B5B" w:rsidP="002B6A99">
      <w:pPr>
        <w:pStyle w:val="ListParagraph"/>
        <w:numPr>
          <w:ilvl w:val="0"/>
          <w:numId w:val="12"/>
        </w:numPr>
      </w:pPr>
      <w:r>
        <w:t xml:space="preserve">Once the V3 System is talking to the Host Computer, you’ll verify that the </w:t>
      </w:r>
      <w:r w:rsidR="006D30A0">
        <w:t>V3 Sender Board</w:t>
      </w:r>
      <w:r>
        <w:t xml:space="preserve"> is working properly. You should see “</w:t>
      </w:r>
      <w:r w:rsidR="00AF3740">
        <w:fldChar w:fldCharType="begin"/>
      </w:r>
      <w:r w:rsidR="00CE501B">
        <w:instrText xml:space="preserve"> REF _Ref397364314 \r \h </w:instrText>
      </w:r>
      <w:r w:rsidR="00AF3740">
        <w:fldChar w:fldCharType="separate"/>
      </w:r>
      <w:r w:rsidR="00BB3ECE">
        <w:t>5</w:t>
      </w:r>
      <w:r w:rsidR="00AF3740">
        <w:fldChar w:fldCharType="end"/>
      </w:r>
      <w:r w:rsidR="00CE501B">
        <w:t xml:space="preserve"> </w:t>
      </w:r>
      <w:r w:rsidR="00AF3740">
        <w:fldChar w:fldCharType="begin"/>
      </w:r>
      <w:r w:rsidR="00CE501B">
        <w:instrText xml:space="preserve"> REF _Ref397364324 \h </w:instrText>
      </w:r>
      <w:r w:rsidR="00AF3740">
        <w:fldChar w:fldCharType="separate"/>
      </w:r>
      <w:r w:rsidR="00BB3ECE">
        <w:t>Repeat “4 Connect and Verify the Host Computer” and see if it passes. If you still get a failure, return the V3 System for warranty service as explained by</w:t>
      </w:r>
      <w:r w:rsidR="00BB3ECE">
        <w:br/>
        <w:t>“11 Warranty and Service Information.”</w:t>
      </w:r>
    </w:p>
    <w:p w:rsidR="00A81B5B" w:rsidRDefault="00BB3ECE" w:rsidP="003171C2">
      <w:r>
        <w:t>V3 Sender Board Problems</w:t>
      </w:r>
      <w:r w:rsidR="00AF3740">
        <w:fldChar w:fldCharType="end"/>
      </w:r>
      <w:r w:rsidR="00A81B5B">
        <w:t>” if you r</w:t>
      </w:r>
      <w:r w:rsidR="003171C2">
        <w:t>un into problems</w:t>
      </w:r>
      <w:r w:rsidR="00A81B5B">
        <w:t>.</w:t>
      </w:r>
    </w:p>
    <w:p w:rsidR="00B41B02" w:rsidRDefault="009409D2" w:rsidP="00FB79DA">
      <w:pPr>
        <w:keepNext/>
        <w:keepLines/>
      </w:pPr>
      <w:r>
        <w:t>R</w:t>
      </w:r>
      <w:r w:rsidR="00B41B02">
        <w:t>efer to “</w:t>
      </w:r>
      <w:r w:rsidR="00AF3740">
        <w:fldChar w:fldCharType="begin"/>
      </w:r>
      <w:r w:rsidR="00B41B02">
        <w:instrText xml:space="preserve"> REF _Ref397106731 \h </w:instrText>
      </w:r>
      <w:r w:rsidR="00AF3740">
        <w:fldChar w:fldCharType="separate"/>
      </w:r>
      <w:r w:rsidR="00BB3ECE">
        <w:t xml:space="preserve">Figure </w:t>
      </w:r>
      <w:r w:rsidR="00BB3ECE">
        <w:rPr>
          <w:noProof/>
        </w:rPr>
        <w:t>13</w:t>
      </w:r>
      <w:r w:rsidR="00BB3ECE">
        <w:t>: SEND.EXE Manual Mode</w:t>
      </w:r>
      <w:r w:rsidR="00AF3740">
        <w:fldChar w:fldCharType="end"/>
      </w:r>
      <w:r w:rsidR="00B41B02">
        <w:t>” for the Terminal Emulator command flow for a man</w:t>
      </w:r>
      <w:r w:rsidR="00D768D9">
        <w:t>ual test</w:t>
      </w:r>
      <w:r w:rsidR="00B41B02">
        <w:t>.</w:t>
      </w:r>
    </w:p>
    <w:p w:rsidR="00BF0E1D" w:rsidRDefault="00A6488F" w:rsidP="00A6488F">
      <w:r>
        <w:t xml:space="preserve">The steps to verify the </w:t>
      </w:r>
      <w:r w:rsidR="00612404">
        <w:t xml:space="preserve">Sender Board </w:t>
      </w:r>
      <w:r>
        <w:t>are below:</w:t>
      </w:r>
    </w:p>
    <w:p w:rsidR="00B41B02" w:rsidRDefault="00B41B02" w:rsidP="00B41B02">
      <w:pPr>
        <w:pStyle w:val="ListParagraph"/>
        <w:numPr>
          <w:ilvl w:val="0"/>
          <w:numId w:val="6"/>
        </w:numPr>
      </w:pPr>
      <w:r>
        <w:t xml:space="preserve">Start the Terminal Emulator and connect it to the </w:t>
      </w:r>
      <w:r w:rsidR="009409D2">
        <w:t>V3 System.</w:t>
      </w:r>
    </w:p>
    <w:p w:rsidR="00B41B02" w:rsidRDefault="00B41B02" w:rsidP="00B41B02">
      <w:pPr>
        <w:pStyle w:val="ListParagraph"/>
        <w:numPr>
          <w:ilvl w:val="0"/>
          <w:numId w:val="6"/>
        </w:numPr>
      </w:pPr>
      <w:r>
        <w:t>Start the SEND.EXE program in manual mode by entering “</w:t>
      </w:r>
      <w:r w:rsidRPr="00D10912">
        <w:rPr>
          <w:rStyle w:val="CodeSnippet"/>
        </w:rPr>
        <w:t>send –m</w:t>
      </w:r>
      <w:r>
        <w:t>” on the Terminal Emulator command line.</w:t>
      </w:r>
    </w:p>
    <w:p w:rsidR="00B41B02" w:rsidRDefault="00B41B02" w:rsidP="00B41B02">
      <w:pPr>
        <w:pStyle w:val="ListParagraph"/>
        <w:numPr>
          <w:ilvl w:val="0"/>
          <w:numId w:val="6"/>
        </w:numPr>
      </w:pPr>
      <w:r>
        <w:t>Enter “</w:t>
      </w:r>
      <w:r w:rsidRPr="00D10912">
        <w:rPr>
          <w:rStyle w:val="CodeSnippet"/>
        </w:rPr>
        <w:t>temp</w:t>
      </w:r>
      <w:r>
        <w:t>” for the file name.</w:t>
      </w:r>
    </w:p>
    <w:p w:rsidR="00B41B02" w:rsidRDefault="00B41B02" w:rsidP="00B41B02">
      <w:pPr>
        <w:pStyle w:val="ListParagraph"/>
        <w:numPr>
          <w:ilvl w:val="0"/>
          <w:numId w:val="6"/>
        </w:numPr>
      </w:pPr>
      <w:r>
        <w:t>Enter “</w:t>
      </w:r>
      <w:r w:rsidRPr="00D10912">
        <w:rPr>
          <w:rStyle w:val="CodeSnippet"/>
        </w:rPr>
        <w:t>x</w:t>
      </w:r>
      <w:r>
        <w:t xml:space="preserve">” for the </w:t>
      </w:r>
      <w:r w:rsidRPr="00D10912">
        <w:t>Manufacturer</w:t>
      </w:r>
      <w:r>
        <w:t>.</w:t>
      </w:r>
    </w:p>
    <w:p w:rsidR="00B41B02" w:rsidRDefault="00B41B02" w:rsidP="00B41B02">
      <w:pPr>
        <w:pStyle w:val="ListParagraph"/>
        <w:numPr>
          <w:ilvl w:val="0"/>
          <w:numId w:val="6"/>
        </w:numPr>
      </w:pPr>
      <w:r>
        <w:t>Enter “</w:t>
      </w:r>
      <w:r w:rsidRPr="00D10912">
        <w:rPr>
          <w:rStyle w:val="CodeSnippet"/>
        </w:rPr>
        <w:t>x</w:t>
      </w:r>
      <w:r>
        <w:t xml:space="preserve">” for the </w:t>
      </w:r>
      <w:r w:rsidRPr="00D10912">
        <w:t>Model number</w:t>
      </w:r>
      <w:r>
        <w:t>.</w:t>
      </w:r>
    </w:p>
    <w:p w:rsidR="00B41B02" w:rsidRDefault="00B41B02" w:rsidP="00B41B02">
      <w:pPr>
        <w:pStyle w:val="ListParagraph"/>
        <w:numPr>
          <w:ilvl w:val="0"/>
          <w:numId w:val="6"/>
        </w:numPr>
      </w:pPr>
      <w:r>
        <w:t>Enter “</w:t>
      </w:r>
      <w:r w:rsidRPr="00D10912">
        <w:rPr>
          <w:rStyle w:val="CodeSnippet"/>
        </w:rPr>
        <w:t>x</w:t>
      </w:r>
      <w:r>
        <w:t xml:space="preserve">” for the </w:t>
      </w:r>
      <w:r w:rsidRPr="00D10912">
        <w:t>Serial number</w:t>
      </w:r>
      <w:r>
        <w:t>.</w:t>
      </w:r>
    </w:p>
    <w:p w:rsidR="00B41B02" w:rsidRDefault="00B41B02" w:rsidP="00B41B02">
      <w:pPr>
        <w:pStyle w:val="ListParagraph"/>
        <w:numPr>
          <w:ilvl w:val="0"/>
          <w:numId w:val="6"/>
        </w:numPr>
      </w:pPr>
      <w:r>
        <w:t>Enter a single Period “</w:t>
      </w:r>
      <w:r w:rsidRPr="00D10912">
        <w:rPr>
          <w:rStyle w:val="CodeSnippet"/>
        </w:rPr>
        <w:t>.</w:t>
      </w:r>
      <w:r>
        <w:t>” Into the Comments section.</w:t>
      </w:r>
    </w:p>
    <w:p w:rsidR="00B41B02" w:rsidRDefault="00B41B02" w:rsidP="00B41B02">
      <w:pPr>
        <w:pStyle w:val="ListParagraph"/>
        <w:numPr>
          <w:ilvl w:val="0"/>
          <w:numId w:val="6"/>
        </w:numPr>
      </w:pPr>
      <w:r>
        <w:t>The SEND.EXE program will conduct self-tests and enter manual mode. Verify the self-tests have passed and that the program has entered manual mode.</w:t>
      </w:r>
    </w:p>
    <w:p w:rsidR="00B41B02" w:rsidRDefault="00B41B02" w:rsidP="00B41B02">
      <w:pPr>
        <w:pStyle w:val="ListParagraph"/>
        <w:numPr>
          <w:ilvl w:val="0"/>
          <w:numId w:val="6"/>
        </w:numPr>
      </w:pPr>
      <w:r>
        <w:t>Press the “</w:t>
      </w:r>
      <w:r w:rsidRPr="00795173">
        <w:rPr>
          <w:rStyle w:val="CodeSnippet"/>
        </w:rPr>
        <w:t>d</w:t>
      </w:r>
      <w:r>
        <w:t>” key to cause the SEND.EXE program to send a stream of DCC command packets to the decoder.</w:t>
      </w:r>
    </w:p>
    <w:p w:rsidR="00B41B02" w:rsidRDefault="00B41B02" w:rsidP="00B41B02">
      <w:pPr>
        <w:pStyle w:val="ListParagraph"/>
        <w:numPr>
          <w:ilvl w:val="0"/>
          <w:numId w:val="6"/>
        </w:numPr>
      </w:pPr>
      <w:r>
        <w:t>Press the “</w:t>
      </w:r>
      <w:r w:rsidRPr="009E30FA">
        <w:rPr>
          <w:rStyle w:val="CodeSnippet"/>
        </w:rPr>
        <w:t>f</w:t>
      </w:r>
      <w:r>
        <w:t>” key to change the state of the decoder output.</w:t>
      </w:r>
    </w:p>
    <w:p w:rsidR="00B41B02" w:rsidRDefault="00B41B02" w:rsidP="00B41B02">
      <w:pPr>
        <w:pStyle w:val="ListParagraph"/>
        <w:numPr>
          <w:ilvl w:val="0"/>
          <w:numId w:val="6"/>
        </w:numPr>
      </w:pPr>
      <w:r>
        <w:t>Press the “</w:t>
      </w:r>
      <w:r>
        <w:rPr>
          <w:rStyle w:val="CodeSnippet"/>
        </w:rPr>
        <w:t>q</w:t>
      </w:r>
      <w:r>
        <w:t>” key to exit the SEND.EXE program.</w:t>
      </w:r>
    </w:p>
    <w:p w:rsidR="00B41B02" w:rsidRDefault="00B41B02" w:rsidP="00B41B02">
      <w:pPr>
        <w:pStyle w:val="ListParagraph"/>
        <w:numPr>
          <w:ilvl w:val="0"/>
          <w:numId w:val="6"/>
        </w:numPr>
      </w:pPr>
      <w:r>
        <w:t>Disconnect the Terminal Emulator from the V3 System and exit the Terminal Emulator program.</w:t>
      </w:r>
    </w:p>
    <w:p w:rsidR="00BB3ECE" w:rsidRDefault="00A61083" w:rsidP="002B6A99">
      <w:pPr>
        <w:pStyle w:val="ListParagraph"/>
        <w:numPr>
          <w:ilvl w:val="0"/>
          <w:numId w:val="12"/>
        </w:numPr>
      </w:pPr>
      <w:r>
        <w:t>If the previous steps worked properly, go on to the next section. If you have problems, go to</w:t>
      </w:r>
      <w:r>
        <w:br/>
        <w:t>“</w:t>
      </w:r>
      <w:r w:rsidR="00AF3740">
        <w:fldChar w:fldCharType="begin"/>
      </w:r>
      <w:r>
        <w:instrText xml:space="preserve"> REF _Ref397365108 \r \h </w:instrText>
      </w:r>
      <w:r w:rsidR="00AF3740">
        <w:fldChar w:fldCharType="separate"/>
      </w:r>
      <w:r w:rsidR="00BB3ECE">
        <w:t>5</w:t>
      </w:r>
      <w:r w:rsidR="00AF3740">
        <w:fldChar w:fldCharType="end"/>
      </w:r>
      <w:r>
        <w:t xml:space="preserve"> </w:t>
      </w:r>
      <w:r w:rsidR="00AF3740">
        <w:fldChar w:fldCharType="begin"/>
      </w:r>
      <w:r>
        <w:instrText xml:space="preserve"> REF _Ref397365114 \h </w:instrText>
      </w:r>
      <w:r w:rsidR="00AF3740">
        <w:fldChar w:fldCharType="separate"/>
      </w:r>
      <w:r w:rsidR="00BB3ECE">
        <w:t>Repeat “4 Connect and Verify the Host Computer” and see if it passes. If you still get a failure, return the V3 System for warranty service as explained by</w:t>
      </w:r>
      <w:r w:rsidR="00BB3ECE">
        <w:br/>
        <w:t>“11 Warranty and Service Information.”</w:t>
      </w:r>
    </w:p>
    <w:p w:rsidR="00A61083" w:rsidRDefault="00BB3ECE" w:rsidP="00B41B02">
      <w:pPr>
        <w:pStyle w:val="ListParagraph"/>
        <w:numPr>
          <w:ilvl w:val="0"/>
          <w:numId w:val="6"/>
        </w:numPr>
      </w:pPr>
      <w:r>
        <w:t>V3 Sender Board Problems</w:t>
      </w:r>
      <w:r w:rsidR="00AF3740">
        <w:fldChar w:fldCharType="end"/>
      </w:r>
      <w:r w:rsidR="00A61083">
        <w:t>” and correct any problems before proceeding.</w:t>
      </w:r>
    </w:p>
    <w:p w:rsidR="00A81B5B" w:rsidRDefault="00BB7619" w:rsidP="00612404">
      <w:pPr>
        <w:pStyle w:val="Heading1"/>
      </w:pPr>
      <w:bookmarkStart w:id="22" w:name="_Toc427156314"/>
      <w:r>
        <w:t>Connect the</w:t>
      </w:r>
      <w:r w:rsidR="00A81B5B">
        <w:t xml:space="preserve"> DCC Components</w:t>
      </w:r>
      <w:bookmarkEnd w:id="22"/>
    </w:p>
    <w:p w:rsidR="00A81B5B" w:rsidRDefault="00AE0AB5" w:rsidP="00FB79DA">
      <w:pPr>
        <w:keepNext/>
        <w:keepLines/>
      </w:pPr>
      <w:r>
        <w:t>Once the V3 System hardware is verified</w:t>
      </w:r>
      <w:r w:rsidR="00A81B5B">
        <w:t xml:space="preserve">, you’ll </w:t>
      </w:r>
      <w:r>
        <w:t>connect the DCC components</w:t>
      </w:r>
      <w:r w:rsidR="00A81B5B">
        <w:t>.</w:t>
      </w:r>
    </w:p>
    <w:p w:rsidR="009409D2" w:rsidRDefault="009409D2" w:rsidP="00FB79DA">
      <w:pPr>
        <w:keepNext/>
        <w:keepLines/>
      </w:pPr>
      <w:r>
        <w:t>Refer to “</w:t>
      </w:r>
      <w:r w:rsidR="00AF3740">
        <w:fldChar w:fldCharType="begin"/>
      </w:r>
      <w:r>
        <w:instrText xml:space="preserve"> REF _Ref396935746 \h </w:instrText>
      </w:r>
      <w:r w:rsidR="00AF3740">
        <w:fldChar w:fldCharType="separate"/>
      </w:r>
      <w:r w:rsidR="00BB3ECE">
        <w:t xml:space="preserve">Figure </w:t>
      </w:r>
      <w:r w:rsidR="00BB3ECE">
        <w:rPr>
          <w:noProof/>
        </w:rPr>
        <w:t>1</w:t>
      </w:r>
      <w:r w:rsidR="00BB3ECE">
        <w:t>: Sender V3 System Components</w:t>
      </w:r>
      <w:r w:rsidR="00AF3740">
        <w:fldChar w:fldCharType="end"/>
      </w:r>
      <w:r>
        <w:t>” to see how the DCC components are connected.</w:t>
      </w:r>
    </w:p>
    <w:p w:rsidR="001E4B56" w:rsidRPr="001E4B56" w:rsidRDefault="001E4B56" w:rsidP="001E4B56">
      <w:pPr>
        <w:keepNext/>
        <w:keepLines/>
        <w:rPr>
          <w:color w:val="FF0000"/>
        </w:rPr>
      </w:pPr>
      <w:r w:rsidRPr="001E4B56">
        <w:rPr>
          <w:b/>
          <w:color w:val="FF0000"/>
        </w:rPr>
        <w:t>Warning:</w:t>
      </w:r>
      <w:r w:rsidRPr="001E4B56">
        <w:rPr>
          <w:color w:val="FF0000"/>
        </w:rPr>
        <w:t xml:space="preserve"> </w:t>
      </w:r>
      <w:r>
        <w:rPr>
          <w:color w:val="FF0000"/>
        </w:rPr>
        <w:t>You must only ground signals marked GND in the above figure.</w:t>
      </w:r>
      <w:r w:rsidRPr="001E4B56">
        <w:rPr>
          <w:color w:val="FF0000"/>
        </w:rPr>
        <w:t xml:space="preserve"> </w:t>
      </w:r>
      <w:r>
        <w:rPr>
          <w:color w:val="FF0000"/>
        </w:rPr>
        <w:t>This includes all pins on the V3 System not marked GND, all Booster pins not marked GND, all Decoder pins, and all Test Jig pins. Doing so may cause invalid test results and could damage the equipment.</w:t>
      </w:r>
    </w:p>
    <w:p w:rsidR="00FB79DA" w:rsidRDefault="00FB79DA" w:rsidP="00FB79DA">
      <w:pPr>
        <w:keepNext/>
        <w:keepLines/>
      </w:pPr>
      <w:r>
        <w:t>The steps to verify the V3 System hardware are below:</w:t>
      </w:r>
    </w:p>
    <w:p w:rsidR="00FB79DA" w:rsidRDefault="00FB79DA" w:rsidP="00FB79DA">
      <w:pPr>
        <w:pStyle w:val="ListParagraph"/>
        <w:numPr>
          <w:ilvl w:val="0"/>
          <w:numId w:val="9"/>
        </w:numPr>
      </w:pPr>
      <w:r>
        <w:t xml:space="preserve">Connect the V3 System DB25S </w:t>
      </w:r>
      <w:r w:rsidR="005F5717">
        <w:t xml:space="preserve">DCC A (2), </w:t>
      </w:r>
      <w:r>
        <w:t>DCC B (3)</w:t>
      </w:r>
      <w:r w:rsidR="005F5717">
        <w:t>, and GND (1)</w:t>
      </w:r>
      <w:r>
        <w:t xml:space="preserve"> leads to the booster </w:t>
      </w:r>
      <w:r w:rsidR="005F5717">
        <w:t>inputs.</w:t>
      </w:r>
    </w:p>
    <w:p w:rsidR="005F5717" w:rsidRDefault="005F5717" w:rsidP="00FB79DA">
      <w:pPr>
        <w:pStyle w:val="ListParagraph"/>
        <w:numPr>
          <w:ilvl w:val="0"/>
          <w:numId w:val="9"/>
        </w:numPr>
      </w:pPr>
      <w:r>
        <w:t>Connect the booster outputs to the decoder track inputs via the Test Jig.</w:t>
      </w:r>
    </w:p>
    <w:p w:rsidR="005F5717" w:rsidRDefault="005F5717" w:rsidP="00FB79DA">
      <w:pPr>
        <w:pStyle w:val="ListParagraph"/>
        <w:numPr>
          <w:ilvl w:val="0"/>
          <w:numId w:val="9"/>
        </w:numPr>
      </w:pPr>
      <w:r>
        <w:t>Connect the filtered decoder output on the Test Jig to the V3 System IN0 A (9) and IN0 B (10) tester inputs.</w:t>
      </w:r>
    </w:p>
    <w:p w:rsidR="005F5717" w:rsidRDefault="005F5717" w:rsidP="00FB79DA">
      <w:pPr>
        <w:pStyle w:val="ListParagraph"/>
        <w:numPr>
          <w:ilvl w:val="0"/>
          <w:numId w:val="9"/>
        </w:numPr>
      </w:pPr>
      <w:r>
        <w:t xml:space="preserve">You can connect an oscilloscope to the decoder test system. Connect scope </w:t>
      </w:r>
      <w:r w:rsidR="009A24A5">
        <w:t xml:space="preserve">probe </w:t>
      </w:r>
      <w:r>
        <w:t xml:space="preserve">channel 1 to booster TRACK A. Connect scope </w:t>
      </w:r>
      <w:r w:rsidR="009A24A5">
        <w:t xml:space="preserve">probe </w:t>
      </w:r>
      <w:r>
        <w:t>channel 2 to booster TRACK B. Connect the scope external trigger</w:t>
      </w:r>
      <w:r w:rsidR="009A24A5">
        <w:t xml:space="preserve"> probe</w:t>
      </w:r>
      <w:r>
        <w:t xml:space="preserve"> to </w:t>
      </w:r>
      <w:r w:rsidR="009A24A5">
        <w:t>V3 System Scope A (5). All scope probe grounds should be connected to one of the V3 System GND pins. Once the scope probes are connected, configure the scope for channel 1 – channel 1 differential mode and for external trigger.</w:t>
      </w:r>
    </w:p>
    <w:p w:rsidR="00F80705" w:rsidRDefault="00BB7619" w:rsidP="00BD6AA1">
      <w:pPr>
        <w:pStyle w:val="Heading1"/>
        <w:pageBreakBefore/>
      </w:pPr>
      <w:bookmarkStart w:id="23" w:name="_Ref397288288"/>
      <w:bookmarkStart w:id="24" w:name="_Ref397288307"/>
      <w:bookmarkStart w:id="25" w:name="_Toc427156315"/>
      <w:r>
        <w:t>Verify a Manual Decoder Test</w:t>
      </w:r>
      <w:bookmarkEnd w:id="23"/>
      <w:bookmarkEnd w:id="24"/>
      <w:bookmarkEnd w:id="25"/>
    </w:p>
    <w:p w:rsidR="0034406E" w:rsidRDefault="00BB7619" w:rsidP="00BD6AA1">
      <w:pPr>
        <w:keepNext/>
        <w:keepLines/>
      </w:pPr>
      <w:r>
        <w:t>Once the DCC components are connected, you’ll verify that the overall decoder test system can conduct a manual decoder test. You should see “</w:t>
      </w:r>
      <w:r w:rsidR="00AF3740">
        <w:fldChar w:fldCharType="begin"/>
      </w:r>
      <w:r w:rsidR="0034406E">
        <w:instrText xml:space="preserve"> REF _Ref397364480 \r \h </w:instrText>
      </w:r>
      <w:r w:rsidR="00AF3740">
        <w:fldChar w:fldCharType="separate"/>
      </w:r>
      <w:r w:rsidR="00BB3ECE">
        <w:t>9.3</w:t>
      </w:r>
      <w:r w:rsidR="00AF3740">
        <w:fldChar w:fldCharType="end"/>
      </w:r>
      <w:r w:rsidR="0034406E">
        <w:t xml:space="preserve"> </w:t>
      </w:r>
      <w:r w:rsidR="00AF3740">
        <w:fldChar w:fldCharType="begin"/>
      </w:r>
      <w:r w:rsidR="0034406E">
        <w:instrText xml:space="preserve"> REF _Ref397364490 \h </w:instrText>
      </w:r>
      <w:r w:rsidR="00AF3740">
        <w:fldChar w:fldCharType="separate"/>
      </w:r>
      <w:r w:rsidR="00BB3ECE">
        <w:t>Overall Decoder Test System Problems</w:t>
      </w:r>
      <w:r w:rsidR="00AF3740">
        <w:fldChar w:fldCharType="end"/>
      </w:r>
      <w:r w:rsidR="0034406E">
        <w:t>” if you run into problems.</w:t>
      </w:r>
    </w:p>
    <w:p w:rsidR="00BB7619" w:rsidRDefault="00BB7619" w:rsidP="00BD6AA1">
      <w:pPr>
        <w:keepLines/>
      </w:pPr>
      <w:r>
        <w:t>Refer to “</w:t>
      </w:r>
      <w:r w:rsidR="00AF3740">
        <w:fldChar w:fldCharType="begin"/>
      </w:r>
      <w:r>
        <w:instrText xml:space="preserve"> REF _Ref397106731 \h </w:instrText>
      </w:r>
      <w:r w:rsidR="00AF3740">
        <w:fldChar w:fldCharType="separate"/>
      </w:r>
      <w:r w:rsidR="00BB3ECE">
        <w:t xml:space="preserve">Figure </w:t>
      </w:r>
      <w:r w:rsidR="00BB3ECE">
        <w:rPr>
          <w:noProof/>
        </w:rPr>
        <w:t>13</w:t>
      </w:r>
      <w:r w:rsidR="00BB3ECE">
        <w:t>: SEND.EXE Manual Mode</w:t>
      </w:r>
      <w:r w:rsidR="00AF3740">
        <w:fldChar w:fldCharType="end"/>
      </w:r>
      <w:r>
        <w:t>” for the Terminal Emulator command flow for a manual test.</w:t>
      </w:r>
    </w:p>
    <w:p w:rsidR="00BB7619" w:rsidRDefault="00BB7619" w:rsidP="00FB79DA">
      <w:pPr>
        <w:keepNext/>
        <w:keepLines/>
      </w:pPr>
      <w:r>
        <w:t>The steps to verify the V3 System hardware are below:</w:t>
      </w:r>
    </w:p>
    <w:p w:rsidR="00BB7619" w:rsidRDefault="00BB7619" w:rsidP="00FB79DA">
      <w:pPr>
        <w:pStyle w:val="ListParagraph"/>
        <w:numPr>
          <w:ilvl w:val="0"/>
          <w:numId w:val="10"/>
        </w:numPr>
      </w:pPr>
      <w:r>
        <w:t>Start the Terminal Emulator and connect it to the V3 System.</w:t>
      </w:r>
    </w:p>
    <w:p w:rsidR="00BB7619" w:rsidRDefault="00BB7619" w:rsidP="00FB79DA">
      <w:pPr>
        <w:pStyle w:val="ListParagraph"/>
        <w:numPr>
          <w:ilvl w:val="0"/>
          <w:numId w:val="10"/>
        </w:numPr>
      </w:pPr>
      <w:r>
        <w:t>Start the SEND.EXE program in manual mode by entering “</w:t>
      </w:r>
      <w:r w:rsidRPr="00D10912">
        <w:rPr>
          <w:rStyle w:val="CodeSnippet"/>
        </w:rPr>
        <w:t>send –m</w:t>
      </w:r>
      <w:r>
        <w:t>” on the Terminal Emulator command line.</w:t>
      </w:r>
    </w:p>
    <w:p w:rsidR="00BB7619" w:rsidRDefault="00BB7619" w:rsidP="00FB79DA">
      <w:pPr>
        <w:pStyle w:val="ListParagraph"/>
        <w:numPr>
          <w:ilvl w:val="0"/>
          <w:numId w:val="10"/>
        </w:numPr>
      </w:pPr>
      <w:r>
        <w:t>Enter “</w:t>
      </w:r>
      <w:r w:rsidRPr="00D10912">
        <w:rPr>
          <w:rStyle w:val="CodeSnippet"/>
        </w:rPr>
        <w:t>temp</w:t>
      </w:r>
      <w:r>
        <w:t>” for the file name.</w:t>
      </w:r>
    </w:p>
    <w:p w:rsidR="00BB7619" w:rsidRDefault="00BB7619" w:rsidP="00FB79DA">
      <w:pPr>
        <w:pStyle w:val="ListParagraph"/>
        <w:numPr>
          <w:ilvl w:val="0"/>
          <w:numId w:val="10"/>
        </w:numPr>
      </w:pPr>
      <w:r>
        <w:t>Enter “</w:t>
      </w:r>
      <w:r w:rsidRPr="00D10912">
        <w:rPr>
          <w:rStyle w:val="CodeSnippet"/>
        </w:rPr>
        <w:t>x</w:t>
      </w:r>
      <w:r>
        <w:t xml:space="preserve">” for the </w:t>
      </w:r>
      <w:r w:rsidRPr="00D10912">
        <w:t>Manufacturer</w:t>
      </w:r>
      <w:r>
        <w:t>.</w:t>
      </w:r>
    </w:p>
    <w:p w:rsidR="00BB7619" w:rsidRDefault="00BB7619" w:rsidP="00FB79DA">
      <w:pPr>
        <w:pStyle w:val="ListParagraph"/>
        <w:numPr>
          <w:ilvl w:val="0"/>
          <w:numId w:val="10"/>
        </w:numPr>
      </w:pPr>
      <w:r>
        <w:t>Enter “</w:t>
      </w:r>
      <w:r w:rsidRPr="00D10912">
        <w:rPr>
          <w:rStyle w:val="CodeSnippet"/>
        </w:rPr>
        <w:t>x</w:t>
      </w:r>
      <w:r>
        <w:t xml:space="preserve">” for the </w:t>
      </w:r>
      <w:r w:rsidRPr="00D10912">
        <w:t>Model number</w:t>
      </w:r>
      <w:r>
        <w:t>.</w:t>
      </w:r>
    </w:p>
    <w:p w:rsidR="00BB7619" w:rsidRDefault="00BB7619" w:rsidP="00FB79DA">
      <w:pPr>
        <w:pStyle w:val="ListParagraph"/>
        <w:numPr>
          <w:ilvl w:val="0"/>
          <w:numId w:val="10"/>
        </w:numPr>
      </w:pPr>
      <w:r>
        <w:t>Enter “</w:t>
      </w:r>
      <w:r w:rsidRPr="00D10912">
        <w:rPr>
          <w:rStyle w:val="CodeSnippet"/>
        </w:rPr>
        <w:t>x</w:t>
      </w:r>
      <w:r>
        <w:t xml:space="preserve">” for the </w:t>
      </w:r>
      <w:r w:rsidRPr="00D10912">
        <w:t>Serial number</w:t>
      </w:r>
      <w:r>
        <w:t>.</w:t>
      </w:r>
    </w:p>
    <w:p w:rsidR="00BB7619" w:rsidRDefault="00BB7619" w:rsidP="00FB79DA">
      <w:pPr>
        <w:pStyle w:val="ListParagraph"/>
        <w:numPr>
          <w:ilvl w:val="0"/>
          <w:numId w:val="10"/>
        </w:numPr>
      </w:pPr>
      <w:r>
        <w:t>Enter a single Period “</w:t>
      </w:r>
      <w:r w:rsidRPr="00D10912">
        <w:rPr>
          <w:rStyle w:val="CodeSnippet"/>
        </w:rPr>
        <w:t>.</w:t>
      </w:r>
      <w:r>
        <w:t>” Into the Comments section.</w:t>
      </w:r>
    </w:p>
    <w:p w:rsidR="00BB7619" w:rsidRDefault="00BB7619" w:rsidP="00FB79DA">
      <w:pPr>
        <w:pStyle w:val="ListParagraph"/>
        <w:numPr>
          <w:ilvl w:val="0"/>
          <w:numId w:val="10"/>
        </w:numPr>
      </w:pPr>
      <w:r>
        <w:t>The SEND.EXE program will conduct self-tests and enter manual mode. Verify the self-tests have passed and that the program has entered manual mode.</w:t>
      </w:r>
    </w:p>
    <w:p w:rsidR="00BB7619" w:rsidRDefault="00BB7619" w:rsidP="00BD6AA1">
      <w:pPr>
        <w:pStyle w:val="ListParagraph"/>
        <w:keepNext/>
        <w:keepLines/>
        <w:numPr>
          <w:ilvl w:val="0"/>
          <w:numId w:val="10"/>
        </w:numPr>
      </w:pPr>
      <w:r>
        <w:t>Press the “</w:t>
      </w:r>
      <w:r w:rsidRPr="00795173">
        <w:rPr>
          <w:rStyle w:val="CodeSnippet"/>
        </w:rPr>
        <w:t>d</w:t>
      </w:r>
      <w:r>
        <w:t>” key to cause the SEND.EXE program to send a stream of DCC command packets to the decoder.</w:t>
      </w:r>
    </w:p>
    <w:p w:rsidR="00BB7619" w:rsidRDefault="00BB7619" w:rsidP="00BD6AA1">
      <w:pPr>
        <w:pStyle w:val="ListParagraph"/>
        <w:keepNext/>
        <w:keepLines/>
        <w:numPr>
          <w:ilvl w:val="0"/>
          <w:numId w:val="10"/>
        </w:numPr>
      </w:pPr>
      <w:r>
        <w:t xml:space="preserve">Verify the </w:t>
      </w:r>
      <w:r w:rsidRPr="009E30FA">
        <w:rPr>
          <w:rStyle w:val="CodeSnippet"/>
        </w:rPr>
        <w:t>IN0A</w:t>
      </w:r>
      <w:r>
        <w:t xml:space="preserve"> input Voltage is positive relative to the </w:t>
      </w:r>
      <w:r w:rsidRPr="009E30FA">
        <w:rPr>
          <w:rStyle w:val="CodeSnippet"/>
        </w:rPr>
        <w:t>IN0B</w:t>
      </w:r>
      <w:r>
        <w:t xml:space="preserve"> input. The Test Jig LED should be </w:t>
      </w:r>
      <w:r w:rsidRPr="009E30FA">
        <w:rPr>
          <w:b/>
          <w:color w:val="FF0000"/>
        </w:rPr>
        <w:t>Red</w:t>
      </w:r>
      <w:r>
        <w:t>.</w:t>
      </w:r>
      <w:r w:rsidR="008F3896">
        <w:t xml:space="preserve"> Press the “</w:t>
      </w:r>
      <w:r w:rsidR="008F3896" w:rsidRPr="008F3896">
        <w:rPr>
          <w:rStyle w:val="CodeSnippet"/>
        </w:rPr>
        <w:t>h</w:t>
      </w:r>
      <w:r w:rsidR="008F3896">
        <w:t>” key. Verify GEN bit</w:t>
      </w:r>
      <w:r w:rsidR="00E23DEC">
        <w:t xml:space="preserve"> 0</w:t>
      </w:r>
      <w:r w:rsidR="008F3896">
        <w:t xml:space="preserve"> is 1. See “</w:t>
      </w:r>
      <w:r w:rsidR="00AF3740">
        <w:fldChar w:fldCharType="begin"/>
      </w:r>
      <w:r w:rsidR="00E23DEC">
        <w:instrText xml:space="preserve"> REF _Ref397106731 \h </w:instrText>
      </w:r>
      <w:r w:rsidR="00AF3740">
        <w:fldChar w:fldCharType="separate"/>
      </w:r>
      <w:r w:rsidR="00BB3ECE">
        <w:t xml:space="preserve">Figure </w:t>
      </w:r>
      <w:r w:rsidR="00BB3ECE">
        <w:rPr>
          <w:noProof/>
        </w:rPr>
        <w:t>13</w:t>
      </w:r>
      <w:r w:rsidR="00BB3ECE">
        <w:t>: SEND.EXE Manual Mode</w:t>
      </w:r>
      <w:r w:rsidR="00AF3740">
        <w:fldChar w:fldCharType="end"/>
      </w:r>
      <w:r w:rsidR="008F3896">
        <w:t xml:space="preserve">” for </w:t>
      </w:r>
      <w:r w:rsidR="00E23DEC">
        <w:t>the location of GEN bit 0</w:t>
      </w:r>
      <w:r w:rsidR="008F3896">
        <w:t>.</w:t>
      </w:r>
    </w:p>
    <w:p w:rsidR="00BB7619" w:rsidRDefault="00BB7619" w:rsidP="00BD6AA1">
      <w:pPr>
        <w:pStyle w:val="ListParagraph"/>
        <w:keepNext/>
        <w:keepLines/>
        <w:numPr>
          <w:ilvl w:val="0"/>
          <w:numId w:val="10"/>
        </w:numPr>
      </w:pPr>
      <w:r>
        <w:t>Press the “</w:t>
      </w:r>
      <w:r w:rsidRPr="009E30FA">
        <w:rPr>
          <w:rStyle w:val="CodeSnippet"/>
        </w:rPr>
        <w:t>f</w:t>
      </w:r>
      <w:r>
        <w:t>” key to change the state of the decoder output.</w:t>
      </w:r>
    </w:p>
    <w:p w:rsidR="00BB7619" w:rsidRDefault="00BB7619" w:rsidP="00BD6AA1">
      <w:pPr>
        <w:pStyle w:val="ListParagraph"/>
        <w:keepNext/>
        <w:keepLines/>
        <w:numPr>
          <w:ilvl w:val="0"/>
          <w:numId w:val="10"/>
        </w:numPr>
      </w:pPr>
      <w:r>
        <w:t xml:space="preserve">Verify the </w:t>
      </w:r>
      <w:r w:rsidRPr="009E30FA">
        <w:rPr>
          <w:rStyle w:val="CodeSnippet"/>
        </w:rPr>
        <w:t>IN0A</w:t>
      </w:r>
      <w:r>
        <w:t xml:space="preserve"> input Voltage is negative relative to the </w:t>
      </w:r>
      <w:r w:rsidRPr="009E30FA">
        <w:rPr>
          <w:rStyle w:val="CodeSnippet"/>
        </w:rPr>
        <w:t>IN0B</w:t>
      </w:r>
      <w:r>
        <w:t xml:space="preserve"> input. The Test Jig LED should be </w:t>
      </w:r>
      <w:r w:rsidRPr="009E30FA">
        <w:rPr>
          <w:b/>
          <w:color w:val="92D050"/>
        </w:rPr>
        <w:t>Green</w:t>
      </w:r>
      <w:r>
        <w:t>.</w:t>
      </w:r>
      <w:r w:rsidR="00E23DEC" w:rsidRPr="00E23DEC">
        <w:t xml:space="preserve"> </w:t>
      </w:r>
      <w:r w:rsidR="00E23DEC">
        <w:t>Press the “</w:t>
      </w:r>
      <w:r w:rsidR="00E23DEC" w:rsidRPr="008F3896">
        <w:rPr>
          <w:rStyle w:val="CodeSnippet"/>
        </w:rPr>
        <w:t>h</w:t>
      </w:r>
      <w:r w:rsidR="00E23DEC">
        <w:t>” key. Verify GEN bit 0 is 0.</w:t>
      </w:r>
    </w:p>
    <w:p w:rsidR="00BB7619" w:rsidRDefault="00BB7619" w:rsidP="00BD6AA1">
      <w:pPr>
        <w:pStyle w:val="ListParagraph"/>
        <w:keepNext/>
        <w:keepLines/>
        <w:numPr>
          <w:ilvl w:val="0"/>
          <w:numId w:val="10"/>
        </w:numPr>
      </w:pPr>
      <w:r>
        <w:t>Press the “</w:t>
      </w:r>
      <w:r>
        <w:rPr>
          <w:rStyle w:val="CodeSnippet"/>
        </w:rPr>
        <w:t>q</w:t>
      </w:r>
      <w:r>
        <w:t>” key to exit the SEND.EXE program.</w:t>
      </w:r>
    </w:p>
    <w:p w:rsidR="00BB7619" w:rsidRDefault="00BB7619" w:rsidP="00BD6AA1">
      <w:pPr>
        <w:pStyle w:val="ListParagraph"/>
        <w:keepNext/>
        <w:keepLines/>
        <w:numPr>
          <w:ilvl w:val="0"/>
          <w:numId w:val="10"/>
        </w:numPr>
      </w:pPr>
      <w:r>
        <w:t>Disconnect the Terminal Emulator from the V3 System and exit the Terminal Emulator program.</w:t>
      </w:r>
    </w:p>
    <w:p w:rsidR="00BD6AA1" w:rsidRDefault="00BD6AA1" w:rsidP="00BD6AA1">
      <w:pPr>
        <w:pStyle w:val="ListParagraph"/>
        <w:keepNext/>
        <w:keepLines/>
        <w:numPr>
          <w:ilvl w:val="0"/>
          <w:numId w:val="10"/>
        </w:numPr>
      </w:pPr>
      <w:r>
        <w:t>If the previous steps worked properly, go on to the next section. If you have problems, go to</w:t>
      </w:r>
      <w:r>
        <w:br/>
        <w:t>“</w:t>
      </w:r>
      <w:r w:rsidR="00AF3740">
        <w:fldChar w:fldCharType="begin"/>
      </w:r>
      <w:r>
        <w:instrText xml:space="preserve"> REF _Ref397365336 \r \h </w:instrText>
      </w:r>
      <w:r w:rsidR="00AF3740">
        <w:fldChar w:fldCharType="separate"/>
      </w:r>
      <w:r w:rsidR="00BB3ECE">
        <w:t>9.3</w:t>
      </w:r>
      <w:r w:rsidR="00AF3740">
        <w:fldChar w:fldCharType="end"/>
      </w:r>
      <w:r>
        <w:t xml:space="preserve"> </w:t>
      </w:r>
      <w:r w:rsidR="00AF3740">
        <w:fldChar w:fldCharType="begin"/>
      </w:r>
      <w:r>
        <w:instrText xml:space="preserve"> REF _Ref397365342 \h </w:instrText>
      </w:r>
      <w:r w:rsidR="00AF3740">
        <w:fldChar w:fldCharType="separate"/>
      </w:r>
      <w:r w:rsidR="00BB3ECE">
        <w:t>Overall Decoder Test System Problems</w:t>
      </w:r>
      <w:r w:rsidR="00AF3740">
        <w:fldChar w:fldCharType="end"/>
      </w:r>
      <w:r>
        <w:t>” and correct any problems before proceeding.</w:t>
      </w:r>
    </w:p>
    <w:p w:rsidR="00D768D9" w:rsidRDefault="00BB7619" w:rsidP="00BD6AA1">
      <w:pPr>
        <w:pStyle w:val="Heading1"/>
        <w:pageBreakBefore/>
      </w:pPr>
      <w:bookmarkStart w:id="26" w:name="_Ref397288356"/>
      <w:bookmarkStart w:id="27" w:name="_Ref397288365"/>
      <w:bookmarkStart w:id="28" w:name="_Ref397288582"/>
      <w:bookmarkStart w:id="29" w:name="_Ref397288594"/>
      <w:bookmarkStart w:id="30" w:name="_Toc427156316"/>
      <w:r>
        <w:t>Verify</w:t>
      </w:r>
      <w:r w:rsidR="00D768D9">
        <w:t xml:space="preserve"> </w:t>
      </w:r>
      <w:r>
        <w:t>a</w:t>
      </w:r>
      <w:r w:rsidR="00F80705">
        <w:t>n Automated Decoder Test</w:t>
      </w:r>
      <w:bookmarkEnd w:id="26"/>
      <w:bookmarkEnd w:id="27"/>
      <w:bookmarkEnd w:id="28"/>
      <w:bookmarkEnd w:id="29"/>
      <w:bookmarkEnd w:id="30"/>
    </w:p>
    <w:p w:rsidR="00BB7619" w:rsidRDefault="00BB7619" w:rsidP="008462A4">
      <w:r>
        <w:t>Once the decoder manual test has past, you’ll verify that the overall decoder test system can conduct an automated decoder test. You should see “</w:t>
      </w:r>
      <w:r w:rsidR="00AF3740">
        <w:fldChar w:fldCharType="begin"/>
      </w:r>
      <w:r w:rsidR="008462A4">
        <w:instrText xml:space="preserve"> REF _Ref397364605 \r \h </w:instrText>
      </w:r>
      <w:r w:rsidR="00AF3740">
        <w:fldChar w:fldCharType="separate"/>
      </w:r>
      <w:r w:rsidR="00BB3ECE">
        <w:t>9.3</w:t>
      </w:r>
      <w:r w:rsidR="00AF3740">
        <w:fldChar w:fldCharType="end"/>
      </w:r>
      <w:r w:rsidR="008462A4">
        <w:t xml:space="preserve"> </w:t>
      </w:r>
      <w:r w:rsidR="00AF3740">
        <w:fldChar w:fldCharType="begin"/>
      </w:r>
      <w:r w:rsidR="008462A4">
        <w:instrText xml:space="preserve"> REF _Ref397364611 \h </w:instrText>
      </w:r>
      <w:r w:rsidR="00AF3740">
        <w:fldChar w:fldCharType="separate"/>
      </w:r>
      <w:r w:rsidR="00BB3ECE">
        <w:t>Overall Decoder Test System Problems</w:t>
      </w:r>
      <w:r w:rsidR="00AF3740">
        <w:fldChar w:fldCharType="end"/>
      </w:r>
      <w:r w:rsidR="008462A4">
        <w:t>” if you run into problems.</w:t>
      </w:r>
    </w:p>
    <w:p w:rsidR="00D768D9" w:rsidRDefault="00D768D9" w:rsidP="00FB79DA">
      <w:pPr>
        <w:keepNext/>
        <w:keepLines/>
      </w:pPr>
      <w:r>
        <w:t>Refer to “</w:t>
      </w:r>
      <w:r w:rsidR="00AF3740">
        <w:fldChar w:fldCharType="begin"/>
      </w:r>
      <w:r>
        <w:instrText xml:space="preserve"> REF _Ref397109150 \h </w:instrText>
      </w:r>
      <w:r w:rsidR="00AF3740">
        <w:fldChar w:fldCharType="separate"/>
      </w:r>
      <w:r w:rsidR="00BB3ECE">
        <w:t xml:space="preserve">Figure </w:t>
      </w:r>
      <w:r w:rsidR="00BB3ECE">
        <w:rPr>
          <w:noProof/>
        </w:rPr>
        <w:t>15</w:t>
      </w:r>
      <w:r w:rsidR="00BB3ECE">
        <w:t xml:space="preserve"> SEND.EXE Automated Test</w:t>
      </w:r>
      <w:r w:rsidR="00AF3740">
        <w:fldChar w:fldCharType="end"/>
      </w:r>
      <w:r>
        <w:t xml:space="preserve">” for the Terminal Emulator command flow for an </w:t>
      </w:r>
      <w:r w:rsidR="00BD6AA1">
        <w:t xml:space="preserve">example of an </w:t>
      </w:r>
      <w:r>
        <w:t>automated test of a locomotive decoder.</w:t>
      </w:r>
    </w:p>
    <w:p w:rsidR="00D768D9" w:rsidRDefault="00D768D9" w:rsidP="00FB79DA">
      <w:pPr>
        <w:keepNext/>
        <w:keepLines/>
      </w:pPr>
      <w:r>
        <w:t xml:space="preserve">The steps </w:t>
      </w:r>
      <w:r w:rsidR="00044F10">
        <w:t>to verify the overall decoder test system</w:t>
      </w:r>
      <w:r>
        <w:t xml:space="preserve"> are below:</w:t>
      </w:r>
    </w:p>
    <w:p w:rsidR="00D768D9" w:rsidRDefault="00D768D9" w:rsidP="00D768D9">
      <w:pPr>
        <w:pStyle w:val="ListParagraph"/>
        <w:numPr>
          <w:ilvl w:val="0"/>
          <w:numId w:val="8"/>
        </w:numPr>
      </w:pPr>
      <w:r>
        <w:t xml:space="preserve">Start the Terminal Emulator and connect it to the </w:t>
      </w:r>
      <w:r w:rsidR="00044F10">
        <w:t>V3 System</w:t>
      </w:r>
      <w:r>
        <w:t>.</w:t>
      </w:r>
    </w:p>
    <w:p w:rsidR="00D768D9" w:rsidRDefault="00D768D9" w:rsidP="00D768D9">
      <w:pPr>
        <w:pStyle w:val="ListParagraph"/>
        <w:numPr>
          <w:ilvl w:val="0"/>
          <w:numId w:val="8"/>
        </w:numPr>
      </w:pPr>
      <w:r>
        <w:t>Start the SEND.EXE program in automatic mode by entering “</w:t>
      </w:r>
      <w:r w:rsidRPr="00D10912">
        <w:rPr>
          <w:rStyle w:val="CodeSnippet"/>
        </w:rPr>
        <w:t>send</w:t>
      </w:r>
      <w:r>
        <w:t xml:space="preserve">” on the </w:t>
      </w:r>
      <w:r w:rsidR="00044F10">
        <w:t>T</w:t>
      </w:r>
      <w:r>
        <w:t xml:space="preserve">erminal </w:t>
      </w:r>
      <w:r w:rsidR="00044F10">
        <w:t>E</w:t>
      </w:r>
      <w:r>
        <w:t>mulator command line.</w:t>
      </w:r>
    </w:p>
    <w:p w:rsidR="00D768D9" w:rsidRDefault="00D768D9" w:rsidP="00D768D9">
      <w:pPr>
        <w:pStyle w:val="ListParagraph"/>
        <w:numPr>
          <w:ilvl w:val="0"/>
          <w:numId w:val="8"/>
        </w:numPr>
      </w:pPr>
      <w:r>
        <w:t xml:space="preserve">Enter </w:t>
      </w:r>
      <w:r w:rsidRPr="00281110">
        <w:rPr>
          <w:rStyle w:val="CodeSnippet"/>
        </w:rPr>
        <w:t>{</w:t>
      </w:r>
      <w:r>
        <w:rPr>
          <w:rStyle w:val="CodeSnippet"/>
        </w:rPr>
        <w:t>File}</w:t>
      </w:r>
      <w:r>
        <w:t xml:space="preserve"> for the file name. </w:t>
      </w:r>
      <w:r w:rsidRPr="00281110">
        <w:rPr>
          <w:rStyle w:val="CodeSnippet"/>
        </w:rPr>
        <w:t>{</w:t>
      </w:r>
      <w:r>
        <w:rPr>
          <w:rStyle w:val="CodeSnippet"/>
        </w:rPr>
        <w:t>File}</w:t>
      </w:r>
      <w:r>
        <w:t xml:space="preserve"> must meet the file name requirements of the DOS 8.3 format. The SEND.EXE program will create 2 files named </w:t>
      </w:r>
      <w:r w:rsidRPr="00281110">
        <w:rPr>
          <w:rStyle w:val="CodeSnippet"/>
        </w:rPr>
        <w:t>{</w:t>
      </w:r>
      <w:r>
        <w:rPr>
          <w:rStyle w:val="CodeSnippet"/>
        </w:rPr>
        <w:t>File}.</w:t>
      </w:r>
      <w:r w:rsidRPr="00281110">
        <w:rPr>
          <w:rStyle w:val="CodeSnippet"/>
        </w:rPr>
        <w:t>sum</w:t>
      </w:r>
      <w:r>
        <w:t xml:space="preserve"> and </w:t>
      </w:r>
      <w:r w:rsidRPr="00281110">
        <w:rPr>
          <w:rStyle w:val="CodeSnippet"/>
        </w:rPr>
        <w:t>{</w:t>
      </w:r>
      <w:r>
        <w:rPr>
          <w:rStyle w:val="CodeSnippet"/>
        </w:rPr>
        <w:t>File</w:t>
      </w:r>
      <w:r w:rsidRPr="00281110">
        <w:rPr>
          <w:rStyle w:val="CodeSnippet"/>
        </w:rPr>
        <w:t>}.log</w:t>
      </w:r>
      <w:r>
        <w:t xml:space="preserve">. The </w:t>
      </w:r>
      <w:r w:rsidRPr="00281110">
        <w:rPr>
          <w:rStyle w:val="CodeSnippet"/>
        </w:rPr>
        <w:t>{File}.sum</w:t>
      </w:r>
      <w:r>
        <w:t xml:space="preserve"> file summarizes the tests results. The </w:t>
      </w:r>
      <w:r w:rsidRPr="00281110">
        <w:rPr>
          <w:rStyle w:val="CodeSnippet"/>
        </w:rPr>
        <w:t>{</w:t>
      </w:r>
      <w:r>
        <w:rPr>
          <w:rStyle w:val="CodeSnippet"/>
        </w:rPr>
        <w:t>File}</w:t>
      </w:r>
      <w:r w:rsidRPr="00281110">
        <w:rPr>
          <w:rStyle w:val="CodeSnippet"/>
        </w:rPr>
        <w:t xml:space="preserve">.log </w:t>
      </w:r>
      <w:r>
        <w:t>file provides details on test failures.</w:t>
      </w:r>
      <w:r w:rsidR="00044F10">
        <w:t xml:space="preserve"> The </w:t>
      </w:r>
      <w:r w:rsidR="00044F10" w:rsidRPr="00281110">
        <w:rPr>
          <w:rStyle w:val="CodeSnippet"/>
        </w:rPr>
        <w:t>{</w:t>
      </w:r>
      <w:r w:rsidR="00044F10">
        <w:rPr>
          <w:rStyle w:val="CodeSnippet"/>
        </w:rPr>
        <w:t>File}</w:t>
      </w:r>
      <w:r w:rsidR="00044F10" w:rsidRPr="00044F10">
        <w:t xml:space="preserve"> </w:t>
      </w:r>
      <w:r w:rsidR="00044F10">
        <w:t>in the example is “</w:t>
      </w:r>
      <w:r w:rsidR="00044F10" w:rsidRPr="00044F10">
        <w:t>AH101_4N</w:t>
      </w:r>
      <w:r w:rsidR="00044F10">
        <w:t>”.</w:t>
      </w:r>
    </w:p>
    <w:p w:rsidR="00D768D9" w:rsidRDefault="00D768D9" w:rsidP="00D768D9">
      <w:pPr>
        <w:pStyle w:val="ListParagraph"/>
        <w:numPr>
          <w:ilvl w:val="0"/>
          <w:numId w:val="8"/>
        </w:numPr>
      </w:pPr>
      <w:r>
        <w:t xml:space="preserve">Enter </w:t>
      </w:r>
      <w:r>
        <w:rPr>
          <w:rStyle w:val="CodeSnippet"/>
        </w:rPr>
        <w:t>{Manufacturer}</w:t>
      </w:r>
      <w:r>
        <w:t xml:space="preserve"> for the </w:t>
      </w:r>
      <w:r w:rsidR="00044F10">
        <w:t>m</w:t>
      </w:r>
      <w:r w:rsidRPr="00D10912">
        <w:t>anufacturer</w:t>
      </w:r>
      <w:r>
        <w:t xml:space="preserve">. This is a character string that identifies the </w:t>
      </w:r>
      <w:r w:rsidR="00044F10">
        <w:t>d</w:t>
      </w:r>
      <w:r>
        <w:t>ecoder manufacturer.</w:t>
      </w:r>
      <w:r w:rsidR="00044F10">
        <w:t xml:space="preserve"> The </w:t>
      </w:r>
      <w:r w:rsidR="00044F10">
        <w:rPr>
          <w:rStyle w:val="CodeSnippet"/>
        </w:rPr>
        <w:t>{Manufacturer}</w:t>
      </w:r>
      <w:r w:rsidR="00044F10">
        <w:t xml:space="preserve"> in the example is “Acme”.</w:t>
      </w:r>
    </w:p>
    <w:p w:rsidR="00D768D9" w:rsidRDefault="00D768D9" w:rsidP="00D768D9">
      <w:pPr>
        <w:pStyle w:val="ListParagraph"/>
        <w:numPr>
          <w:ilvl w:val="0"/>
          <w:numId w:val="8"/>
        </w:numPr>
      </w:pPr>
      <w:r>
        <w:t xml:space="preserve">Enter </w:t>
      </w:r>
      <w:r>
        <w:rPr>
          <w:rStyle w:val="CodeSnippet"/>
        </w:rPr>
        <w:t>{Model}</w:t>
      </w:r>
      <w:r>
        <w:t xml:space="preserve"> for the </w:t>
      </w:r>
      <w:r w:rsidRPr="00D10912">
        <w:t>Model number</w:t>
      </w:r>
      <w:r>
        <w:t xml:space="preserve">. This is a string that identifies the model number of the </w:t>
      </w:r>
      <w:r w:rsidR="00044F10">
        <w:t>d</w:t>
      </w:r>
      <w:r>
        <w:t>ecoder.</w:t>
      </w:r>
      <w:r w:rsidR="00044F10">
        <w:t xml:space="preserve"> The </w:t>
      </w:r>
      <w:r w:rsidR="00044F10">
        <w:rPr>
          <w:rStyle w:val="CodeSnippet"/>
        </w:rPr>
        <w:t>{Model}</w:t>
      </w:r>
      <w:r w:rsidR="00044F10">
        <w:t xml:space="preserve"> in the example is “H101”.</w:t>
      </w:r>
    </w:p>
    <w:p w:rsidR="00D768D9" w:rsidRDefault="00D768D9" w:rsidP="00D768D9">
      <w:pPr>
        <w:pStyle w:val="ListParagraph"/>
        <w:numPr>
          <w:ilvl w:val="0"/>
          <w:numId w:val="8"/>
        </w:numPr>
      </w:pPr>
      <w:r>
        <w:t xml:space="preserve">Enter </w:t>
      </w:r>
      <w:r>
        <w:rPr>
          <w:rStyle w:val="CodeSnippet"/>
        </w:rPr>
        <w:t>{Version}</w:t>
      </w:r>
      <w:r>
        <w:t xml:space="preserve"> for the </w:t>
      </w:r>
      <w:r w:rsidRPr="00D10912">
        <w:t>Serial number</w:t>
      </w:r>
      <w:r>
        <w:t xml:space="preserve">. This is a string that identifies the version number of the </w:t>
      </w:r>
      <w:r w:rsidR="00044F10">
        <w:t>d</w:t>
      </w:r>
      <w:r>
        <w:t>ecoder. This is normally the value of CV7. If the version number is from CV7, it should be written in the form “CV7=nnn” where “nnn” is the ve</w:t>
      </w:r>
      <w:r w:rsidR="00891C93">
        <w:t>rsion number from 1 to 255.</w:t>
      </w:r>
      <w:r w:rsidR="00891C93">
        <w:br/>
        <w:t>The</w:t>
      </w:r>
      <w:r w:rsidR="00044F10">
        <w:t xml:space="preserve"> </w:t>
      </w:r>
      <w:r w:rsidR="00044F10">
        <w:rPr>
          <w:rStyle w:val="CodeSnippet"/>
        </w:rPr>
        <w:t>{Version}</w:t>
      </w:r>
      <w:r w:rsidR="00044F10">
        <w:t xml:space="preserve"> </w:t>
      </w:r>
      <w:r w:rsidR="00891C93">
        <w:t>in the example is “CV7=13”</w:t>
      </w:r>
      <w:r>
        <w:t>.</w:t>
      </w:r>
    </w:p>
    <w:p w:rsidR="00D768D9" w:rsidRDefault="00D768D9" w:rsidP="00D768D9">
      <w:pPr>
        <w:pStyle w:val="ListParagraph"/>
        <w:keepNext/>
        <w:keepLines/>
        <w:numPr>
          <w:ilvl w:val="0"/>
          <w:numId w:val="8"/>
        </w:numPr>
        <w:spacing w:after="0"/>
      </w:pPr>
      <w:r>
        <w:t>Enter information in the Comments section. The Comments section allows multiple row of text. The comments are terminated by entering a line with a single Period “</w:t>
      </w:r>
      <w:r w:rsidRPr="00D10912">
        <w:rPr>
          <w:rStyle w:val="CodeSnippet"/>
        </w:rPr>
        <w:t>.</w:t>
      </w:r>
      <w:r>
        <w:t>” character.</w:t>
      </w:r>
    </w:p>
    <w:p w:rsidR="00D768D9" w:rsidRDefault="00D768D9" w:rsidP="00D768D9">
      <w:pPr>
        <w:keepNext/>
        <w:keepLines/>
        <w:ind w:left="720"/>
      </w:pPr>
      <w:r>
        <w:t>The Comments section should follow this format:</w:t>
      </w:r>
    </w:p>
    <w:p w:rsidR="00D768D9" w:rsidRDefault="00D768D9" w:rsidP="00D768D9">
      <w:pPr>
        <w:pStyle w:val="CodeBlock"/>
        <w:ind w:left="1440"/>
      </w:pPr>
      <w:r>
        <w:t>{Booster Type}, {CVs Changed}</w:t>
      </w:r>
    </w:p>
    <w:p w:rsidR="00D768D9" w:rsidRDefault="00D768D9" w:rsidP="00D768D9">
      <w:pPr>
        <w:pStyle w:val="CodeBlock"/>
        <w:ind w:left="1440"/>
      </w:pPr>
      <w:r>
        <w:t>{Track Polarity}</w:t>
      </w:r>
    </w:p>
    <w:p w:rsidR="00D768D9" w:rsidRDefault="00D768D9" w:rsidP="00D768D9">
      <w:pPr>
        <w:pStyle w:val="CodeBlock"/>
        <w:ind w:left="1440"/>
      </w:pPr>
      <w:r>
        <w:t>{Other Comments}</w:t>
      </w:r>
    </w:p>
    <w:p w:rsidR="00D768D9" w:rsidRDefault="00D768D9" w:rsidP="00D768D9">
      <w:pPr>
        <w:pStyle w:val="CodeBlock"/>
        <w:spacing w:after="120"/>
        <w:ind w:left="1440"/>
      </w:pPr>
      <w:r>
        <w:t>.</w:t>
      </w:r>
    </w:p>
    <w:p w:rsidR="00D768D9" w:rsidRDefault="00D768D9" w:rsidP="00D768D9">
      <w:pPr>
        <w:keepLines/>
        <w:ind w:left="720"/>
      </w:pPr>
      <w:r w:rsidRPr="00FA5C83">
        <w:rPr>
          <w:rStyle w:val="CodeSnippet"/>
        </w:rPr>
        <w:t>{Booster Type}</w:t>
      </w:r>
      <w:r>
        <w:t xml:space="preserve"> denotes the type of booster used. Allowed values are “Conforming Booster”, “Noise-Injecting Booster”, and “Glitch Injecting Booster”.</w:t>
      </w:r>
      <w:r>
        <w:br/>
      </w:r>
      <w:r w:rsidRPr="00204B76">
        <w:rPr>
          <w:rStyle w:val="CodeSnippet"/>
        </w:rPr>
        <w:t>{CVs Changed}</w:t>
      </w:r>
      <w:r>
        <w:t xml:space="preserve"> denotes any changes made to the CVs prior to the test.</w:t>
      </w:r>
      <w:r>
        <w:br/>
      </w:r>
      <w:r w:rsidRPr="00204B76">
        <w:rPr>
          <w:rStyle w:val="CodeSnippet"/>
        </w:rPr>
        <w:t>{Track Polarity}</w:t>
      </w:r>
      <w:r>
        <w:t xml:space="preserve"> denotes the polarity of the track inputs to the &lt;Decoder&gt;. Allowed values are “Normal Leads”, and “Reverse Leads”.</w:t>
      </w:r>
      <w:r>
        <w:br/>
      </w:r>
      <w:r w:rsidRPr="00204B76">
        <w:rPr>
          <w:rStyle w:val="CodeSnippet"/>
        </w:rPr>
        <w:t>{Other</w:t>
      </w:r>
      <w:r>
        <w:rPr>
          <w:rStyle w:val="CodeSnippet"/>
        </w:rPr>
        <w:t> </w:t>
      </w:r>
      <w:r w:rsidRPr="00204B76">
        <w:rPr>
          <w:rStyle w:val="CodeSnippet"/>
        </w:rPr>
        <w:t>Comments}</w:t>
      </w:r>
      <w:r>
        <w:t xml:space="preserve"> is optional and should be used to indicate any other configuration changes made to the &lt;Decoder&gt;, any special test jig configuration, etc.</w:t>
      </w:r>
    </w:p>
    <w:p w:rsidR="00891C93" w:rsidRPr="00BD6AA1" w:rsidRDefault="00891C93" w:rsidP="00BD6AA1">
      <w:pPr>
        <w:keepNext/>
        <w:keepLines/>
        <w:ind w:left="720"/>
      </w:pPr>
      <w:r w:rsidRPr="00BD6AA1">
        <w:rPr>
          <w:rStyle w:val="CodeSnippet"/>
          <w:rFonts w:asciiTheme="minorHAnsi" w:hAnsiTheme="minorHAnsi"/>
          <w:b w:val="0"/>
        </w:rPr>
        <w:t>The comments section in the example is:</w:t>
      </w:r>
    </w:p>
    <w:p w:rsidR="00891C93" w:rsidRPr="00891C93" w:rsidRDefault="00891C93" w:rsidP="00891C93">
      <w:pPr>
        <w:pStyle w:val="CodeBlock"/>
        <w:ind w:left="1440"/>
        <w:rPr>
          <w:color w:val="000000" w:themeColor="text1"/>
          <w:sz w:val="24"/>
          <w:szCs w:val="24"/>
        </w:rPr>
      </w:pPr>
      <w:r w:rsidRPr="00891C93">
        <w:rPr>
          <w:color w:val="000000" w:themeColor="text1"/>
          <w:sz w:val="24"/>
          <w:szCs w:val="24"/>
        </w:rPr>
        <w:t>Conforming Booster, CV29=2 from 6</w:t>
      </w:r>
    </w:p>
    <w:p w:rsidR="00891C93" w:rsidRPr="00891C93" w:rsidRDefault="00891C93" w:rsidP="00891C93">
      <w:pPr>
        <w:pStyle w:val="CodeBlock"/>
        <w:ind w:left="1440"/>
        <w:rPr>
          <w:color w:val="000000" w:themeColor="text1"/>
          <w:sz w:val="24"/>
          <w:szCs w:val="24"/>
        </w:rPr>
      </w:pPr>
      <w:r w:rsidRPr="00891C93">
        <w:rPr>
          <w:color w:val="000000" w:themeColor="text1"/>
          <w:sz w:val="24"/>
          <w:szCs w:val="24"/>
        </w:rPr>
        <w:t>Normal Leads</w:t>
      </w:r>
    </w:p>
    <w:p w:rsidR="00891C93" w:rsidRPr="00891C93" w:rsidRDefault="00891C93" w:rsidP="00891C93">
      <w:pPr>
        <w:pStyle w:val="CodeBlock"/>
        <w:spacing w:after="120"/>
        <w:ind w:left="1440"/>
        <w:rPr>
          <w:color w:val="000000" w:themeColor="text1"/>
          <w:sz w:val="24"/>
          <w:szCs w:val="24"/>
        </w:rPr>
      </w:pPr>
      <w:r w:rsidRPr="00891C93">
        <w:rPr>
          <w:color w:val="000000" w:themeColor="text1"/>
          <w:sz w:val="24"/>
          <w:szCs w:val="24"/>
        </w:rPr>
        <w:t>.</w:t>
      </w:r>
    </w:p>
    <w:p w:rsidR="00D768D9" w:rsidRDefault="00D768D9" w:rsidP="00D768D9">
      <w:pPr>
        <w:pStyle w:val="ListParagraph"/>
        <w:numPr>
          <w:ilvl w:val="0"/>
          <w:numId w:val="8"/>
        </w:numPr>
      </w:pPr>
      <w:r>
        <w:t>The SEND.EXE program will conduct the self-tests and start the automated test suite. Verify the self-tests have passed and that the program has started the automated test suite.</w:t>
      </w:r>
    </w:p>
    <w:p w:rsidR="00D768D9" w:rsidRDefault="00D768D9" w:rsidP="00D768D9">
      <w:pPr>
        <w:pStyle w:val="ListParagraph"/>
        <w:keepLines/>
        <w:numPr>
          <w:ilvl w:val="0"/>
          <w:numId w:val="8"/>
        </w:numPr>
      </w:pPr>
      <w:r>
        <w:t>The automated tests take approximately 24 hours to complete. If necessary, you can stop the automated tests early by typing the ‘ESCAPE’ (&lt;ESC&gt;) character followed by the ‘q’ character. This will stop the automated tests and enter manual mode. Typing the ‘q’ character will exit the program.</w:t>
      </w:r>
      <w:r>
        <w:br/>
      </w:r>
      <w:r w:rsidRPr="00157C90">
        <w:rPr>
          <w:b/>
        </w:rPr>
        <w:t>Note:</w:t>
      </w:r>
      <w:r>
        <w:t xml:space="preserve"> The TS-5300 used by the Sender V3 system does not buffer characters. You must wait at least 3 seconds between typing the ‘ESCAPE’ character and the ‘q’ character to reliably stop the automated tests. If the automated tests fail to stop on the first try, repeat typing the characters until the automated tests stop.</w:t>
      </w:r>
    </w:p>
    <w:p w:rsidR="00D768D9" w:rsidRDefault="00D768D9" w:rsidP="00D768D9">
      <w:pPr>
        <w:pStyle w:val="ListParagraph"/>
        <w:numPr>
          <w:ilvl w:val="0"/>
          <w:numId w:val="8"/>
        </w:numPr>
      </w:pPr>
      <w:r>
        <w:t xml:space="preserve">When the tests are complete, upload the </w:t>
      </w:r>
      <w:r w:rsidRPr="00281110">
        <w:rPr>
          <w:rStyle w:val="CodeSnippet"/>
        </w:rPr>
        <w:t>{</w:t>
      </w:r>
      <w:r>
        <w:rPr>
          <w:rStyle w:val="CodeSnippet"/>
        </w:rPr>
        <w:t>File}.</w:t>
      </w:r>
      <w:r w:rsidRPr="00281110">
        <w:rPr>
          <w:rStyle w:val="CodeSnippet"/>
        </w:rPr>
        <w:t>sum</w:t>
      </w:r>
      <w:r>
        <w:t xml:space="preserve"> and </w:t>
      </w:r>
      <w:r w:rsidRPr="00281110">
        <w:rPr>
          <w:rStyle w:val="CodeSnippet"/>
        </w:rPr>
        <w:t>{</w:t>
      </w:r>
      <w:r>
        <w:rPr>
          <w:rStyle w:val="CodeSnippet"/>
        </w:rPr>
        <w:t>File</w:t>
      </w:r>
      <w:r w:rsidRPr="00281110">
        <w:rPr>
          <w:rStyle w:val="CodeSnippet"/>
        </w:rPr>
        <w:t>}.log</w:t>
      </w:r>
      <w:r w:rsidRPr="00157C90">
        <w:t xml:space="preserve"> </w:t>
      </w:r>
      <w:r>
        <w:t xml:space="preserve">file </w:t>
      </w:r>
      <w:r w:rsidR="00F80705">
        <w:t xml:space="preserve">using the ZMODEM protocol. The </w:t>
      </w:r>
      <w:r>
        <w:t>Terminal Serv</w:t>
      </w:r>
      <w:r w:rsidR="00F80705">
        <w:t>er</w:t>
      </w:r>
      <w:r>
        <w:t xml:space="preserve"> command </w:t>
      </w:r>
      <w:r w:rsidR="00F80705">
        <w:t>to do this is dependent on the Terminal Server</w:t>
      </w:r>
      <w:r>
        <w:t xml:space="preserve"> use</w:t>
      </w:r>
      <w:r w:rsidR="00F80705">
        <w:t>d</w:t>
      </w:r>
      <w:r>
        <w:t xml:space="preserve">. The </w:t>
      </w:r>
      <w:r w:rsidR="00F80705">
        <w:t>V3 System</w:t>
      </w:r>
      <w:r>
        <w:t xml:space="preserve"> command to do this is:</w:t>
      </w:r>
      <w:r>
        <w:br/>
      </w:r>
      <w:r w:rsidRPr="00F80705">
        <w:rPr>
          <w:b/>
          <w:sz w:val="20"/>
          <w:szCs w:val="20"/>
        </w:rPr>
        <w:t>[C:\RESULTS]</w:t>
      </w:r>
      <w:r w:rsidRPr="00F80705">
        <w:rPr>
          <w:color w:val="FF0000"/>
          <w:sz w:val="24"/>
          <w:szCs w:val="24"/>
        </w:rPr>
        <w:t>ul {File}.*</w:t>
      </w:r>
      <w:r w:rsidRPr="00F80705">
        <w:rPr>
          <w:color w:val="FF0000"/>
          <w:sz w:val="24"/>
          <w:szCs w:val="24"/>
        </w:rPr>
        <w:br/>
      </w:r>
      <w:r w:rsidRPr="001F030C">
        <w:t>The re</w:t>
      </w:r>
      <w:r>
        <w:t xml:space="preserve">sults files should be stored on the </w:t>
      </w:r>
      <w:r w:rsidR="00F80705" w:rsidRPr="00F80705">
        <w:t>Host Computer</w:t>
      </w:r>
      <w:r w:rsidRPr="00927A67">
        <w:t xml:space="preserve"> </w:t>
      </w:r>
      <w:r>
        <w:t xml:space="preserve">in a subdirectory named </w:t>
      </w:r>
      <w:r>
        <w:rPr>
          <w:rStyle w:val="CodeSnippet"/>
        </w:rPr>
        <w:t>{Manufacturer}</w:t>
      </w:r>
      <w:r w:rsidRPr="00927A67">
        <w:t>.</w:t>
      </w:r>
      <w:r>
        <w:t xml:space="preserve"> Other storage methods are allowed as long as they make it easy to find a decoder test for a given </w:t>
      </w:r>
      <w:r>
        <w:rPr>
          <w:rStyle w:val="CodeSnippet"/>
        </w:rPr>
        <w:t>{Manufacturer}</w:t>
      </w:r>
      <w:r w:rsidRPr="00927A67">
        <w:t xml:space="preserve"> and</w:t>
      </w:r>
      <w:r>
        <w:rPr>
          <w:rStyle w:val="CodeSnippet"/>
        </w:rPr>
        <w:t xml:space="preserve"> {Model}</w:t>
      </w:r>
      <w:r w:rsidRPr="00927A67">
        <w:t>.</w:t>
      </w:r>
      <w:r>
        <w:br/>
        <w:t xml:space="preserve">Review the </w:t>
      </w:r>
      <w:r w:rsidRPr="00281110">
        <w:rPr>
          <w:rStyle w:val="CodeSnippet"/>
        </w:rPr>
        <w:t>{</w:t>
      </w:r>
      <w:r>
        <w:rPr>
          <w:rStyle w:val="CodeSnippet"/>
        </w:rPr>
        <w:t>File}.</w:t>
      </w:r>
      <w:r w:rsidRPr="00281110">
        <w:rPr>
          <w:rStyle w:val="CodeSnippet"/>
        </w:rPr>
        <w:t>sum</w:t>
      </w:r>
      <w:r>
        <w:t xml:space="preserve"> and </w:t>
      </w:r>
      <w:r w:rsidRPr="00281110">
        <w:rPr>
          <w:rStyle w:val="CodeSnippet"/>
        </w:rPr>
        <w:t>{</w:t>
      </w:r>
      <w:r>
        <w:rPr>
          <w:rStyle w:val="CodeSnippet"/>
        </w:rPr>
        <w:t>File</w:t>
      </w:r>
      <w:r w:rsidRPr="00281110">
        <w:rPr>
          <w:rStyle w:val="CodeSnippet"/>
        </w:rPr>
        <w:t>}.log</w:t>
      </w:r>
      <w:r w:rsidRPr="00157C90">
        <w:t xml:space="preserve"> </w:t>
      </w:r>
      <w:r>
        <w:t xml:space="preserve">file to determine if the </w:t>
      </w:r>
      <w:r w:rsidR="00F80705">
        <w:t>decoder</w:t>
      </w:r>
      <w:r>
        <w:t xml:space="preserve"> passed the baseline test suite. A </w:t>
      </w:r>
      <w:r w:rsidR="00F80705">
        <w:t>d</w:t>
      </w:r>
      <w:r>
        <w:t xml:space="preserve">ecoder must pass at least 95% of each packet acceptance test. A </w:t>
      </w:r>
      <w:r w:rsidR="00F80705">
        <w:t>d</w:t>
      </w:r>
      <w:r>
        <w:t>ecoder mus</w:t>
      </w:r>
      <w:r w:rsidR="00F80705">
        <w:t>t pass 100% of all other tests.</w:t>
      </w:r>
    </w:p>
    <w:p w:rsidR="00C84510" w:rsidRDefault="00C84510" w:rsidP="00D768D9">
      <w:pPr>
        <w:pStyle w:val="ListParagraph"/>
        <w:numPr>
          <w:ilvl w:val="0"/>
          <w:numId w:val="8"/>
        </w:numPr>
      </w:pPr>
      <w:r>
        <w:t>If the decoder passed the baseline tests, your system is ready to test decoders. If you have problems, go to “</w:t>
      </w:r>
      <w:r w:rsidR="00AF3740">
        <w:fldChar w:fldCharType="begin"/>
      </w:r>
      <w:r>
        <w:instrText xml:space="preserve"> REF _Ref397365789 \r \h </w:instrText>
      </w:r>
      <w:r w:rsidR="00AF3740">
        <w:fldChar w:fldCharType="separate"/>
      </w:r>
      <w:r w:rsidR="00BB3ECE">
        <w:t>9.3</w:t>
      </w:r>
      <w:r w:rsidR="00AF3740">
        <w:fldChar w:fldCharType="end"/>
      </w:r>
      <w:r>
        <w:t xml:space="preserve"> </w:t>
      </w:r>
      <w:r w:rsidR="00AF3740">
        <w:fldChar w:fldCharType="begin"/>
      </w:r>
      <w:r>
        <w:instrText xml:space="preserve"> REF _Ref397365796 \h </w:instrText>
      </w:r>
      <w:r w:rsidR="00AF3740">
        <w:fldChar w:fldCharType="separate"/>
      </w:r>
      <w:r w:rsidR="00BB3ECE">
        <w:t>Overall Decoder Test System Problems</w:t>
      </w:r>
      <w:r w:rsidR="00AF3740">
        <w:fldChar w:fldCharType="end"/>
      </w:r>
      <w:r>
        <w:t>” and correct any problems before attempting to test decoders.</w:t>
      </w:r>
    </w:p>
    <w:p w:rsidR="00A81B5B" w:rsidRDefault="00A81B5B" w:rsidP="006D30A0">
      <w:pPr>
        <w:pStyle w:val="Heading1"/>
        <w:pageBreakBefore/>
      </w:pPr>
      <w:bookmarkStart w:id="31" w:name="_Ref396939838"/>
      <w:bookmarkStart w:id="32" w:name="_Toc427156317"/>
      <w:r>
        <w:t>Troubleshooting</w:t>
      </w:r>
      <w:bookmarkEnd w:id="31"/>
      <w:bookmarkEnd w:id="32"/>
    </w:p>
    <w:p w:rsidR="00A81B5B" w:rsidRDefault="006D30A0" w:rsidP="00A81B5B">
      <w:r>
        <w:t>This section will help you troubleshoot problems you may run in to as you connect the V3 System to the other components and verify the decoder test system operation. You should choose the troubleshooting section that most closely matches your problem.</w:t>
      </w:r>
    </w:p>
    <w:p w:rsidR="006D30A0" w:rsidRDefault="006D30A0" w:rsidP="006D30A0">
      <w:pPr>
        <w:pStyle w:val="Heading2"/>
      </w:pPr>
      <w:bookmarkStart w:id="33" w:name="_Ref397286577"/>
      <w:bookmarkStart w:id="34" w:name="_Ref397286591"/>
      <w:bookmarkStart w:id="35" w:name="_Ref397286609"/>
      <w:bookmarkStart w:id="36" w:name="_Ref397286678"/>
      <w:bookmarkStart w:id="37" w:name="_Ref397286686"/>
      <w:bookmarkStart w:id="38" w:name="_Toc427156318"/>
      <w:r>
        <w:t>Computer Host to V3 System Communication Problems</w:t>
      </w:r>
      <w:bookmarkEnd w:id="33"/>
      <w:bookmarkEnd w:id="34"/>
      <w:bookmarkEnd w:id="35"/>
      <w:bookmarkEnd w:id="36"/>
      <w:bookmarkEnd w:id="37"/>
      <w:bookmarkEnd w:id="38"/>
    </w:p>
    <w:p w:rsidR="00936841" w:rsidRPr="00936841" w:rsidRDefault="007867D2" w:rsidP="003D2865">
      <w:pPr>
        <w:pStyle w:val="Heading3"/>
      </w:pPr>
      <w:bookmarkStart w:id="39" w:name="_Toc427156319"/>
      <w:r>
        <w:t>Problems Sending Characters To and From the V3 System</w:t>
      </w:r>
      <w:bookmarkEnd w:id="39"/>
    </w:p>
    <w:p w:rsidR="00936841" w:rsidRPr="00936841" w:rsidRDefault="00936841" w:rsidP="00936841">
      <w:r>
        <w:t>Do the following steps if you get no or garbage characters when you apply power to the V3 System or if the V3 System fails to respond to keyboard commands.</w:t>
      </w:r>
    </w:p>
    <w:p w:rsidR="002035A2" w:rsidRDefault="002035A2" w:rsidP="002035A2">
      <w:pPr>
        <w:pStyle w:val="ListParagraph"/>
        <w:numPr>
          <w:ilvl w:val="0"/>
          <w:numId w:val="11"/>
        </w:numPr>
      </w:pPr>
      <w:r>
        <w:t>Disconnect the DB9S connector of the RS-232 cable from the V3 system.</w:t>
      </w:r>
    </w:p>
    <w:p w:rsidR="002035A2" w:rsidRDefault="002035A2" w:rsidP="002035A2">
      <w:pPr>
        <w:pStyle w:val="ListParagraph"/>
        <w:numPr>
          <w:ilvl w:val="0"/>
          <w:numId w:val="11"/>
        </w:numPr>
      </w:pPr>
      <w:r>
        <w:t>Set up the Terminal Emulator following the steps in “</w:t>
      </w:r>
      <w:r w:rsidR="00AF3740">
        <w:fldChar w:fldCharType="begin"/>
      </w:r>
      <w:r>
        <w:instrText xml:space="preserve"> REF _Ref397371465 \r \h </w:instrText>
      </w:r>
      <w:r w:rsidR="00AF3740">
        <w:fldChar w:fldCharType="separate"/>
      </w:r>
      <w:r w:rsidR="00BB3ECE">
        <w:t>4</w:t>
      </w:r>
      <w:r w:rsidR="00AF3740">
        <w:fldChar w:fldCharType="end"/>
      </w:r>
      <w:r>
        <w:t xml:space="preserve"> </w:t>
      </w:r>
      <w:r w:rsidR="00AF3740">
        <w:fldChar w:fldCharType="begin"/>
      </w:r>
      <w:r>
        <w:instrText xml:space="preserve"> REF _Ref397371482 \h </w:instrText>
      </w:r>
      <w:r w:rsidR="00AF3740">
        <w:fldChar w:fldCharType="separate"/>
      </w:r>
      <w:r w:rsidR="00BB3ECE">
        <w:t>Connect and Verify the Host Computer</w:t>
      </w:r>
      <w:r w:rsidR="00AF3740">
        <w:fldChar w:fldCharType="end"/>
      </w:r>
      <w:r>
        <w:t>.”</w:t>
      </w:r>
    </w:p>
    <w:p w:rsidR="002035A2" w:rsidRDefault="002035A2" w:rsidP="002035A2">
      <w:pPr>
        <w:pStyle w:val="ListParagraph"/>
        <w:numPr>
          <w:ilvl w:val="0"/>
          <w:numId w:val="11"/>
        </w:numPr>
      </w:pPr>
      <w:r>
        <w:t>Verify you get no characters on the Terminal Emulator screen when you type characters on the keyboard. If you do, turn off “Local Echo” in your Terminal Emulator.</w:t>
      </w:r>
    </w:p>
    <w:p w:rsidR="002035A2" w:rsidRDefault="002035A2" w:rsidP="002035A2">
      <w:pPr>
        <w:pStyle w:val="ListParagraph"/>
        <w:numPr>
          <w:ilvl w:val="0"/>
          <w:numId w:val="11"/>
        </w:numPr>
      </w:pPr>
      <w:r>
        <w:t xml:space="preserve">Connect a jumper between pins 2 and 3 of the DB9S </w:t>
      </w:r>
      <w:r w:rsidR="00FE01A0">
        <w:t>you disconnected in step 1.</w:t>
      </w:r>
      <w:r w:rsidR="00FE01A0">
        <w:br/>
        <w:t>Connect probe 1 of the oscilloscope to the jumper and connect the probe ground to pin 5.</w:t>
      </w:r>
      <w:r w:rsidR="00FE01A0">
        <w:br/>
        <w:t>See “</w:t>
      </w:r>
      <w:r w:rsidR="00AF3740">
        <w:fldChar w:fldCharType="begin"/>
      </w:r>
      <w:r w:rsidR="00FE01A0">
        <w:instrText xml:space="preserve"> REF _Ref397372008 \h </w:instrText>
      </w:r>
      <w:r w:rsidR="00AF3740">
        <w:fldChar w:fldCharType="separate"/>
      </w:r>
      <w:r w:rsidR="00BB3ECE">
        <w:t xml:space="preserve">Figure </w:t>
      </w:r>
      <w:r w:rsidR="00BB3ECE">
        <w:rPr>
          <w:noProof/>
        </w:rPr>
        <w:t>16</w:t>
      </w:r>
      <w:r w:rsidR="00BB3ECE">
        <w:t>: Serial Loopback Connection</w:t>
      </w:r>
      <w:r w:rsidR="00AF3740">
        <w:fldChar w:fldCharType="end"/>
      </w:r>
      <w:r w:rsidR="00FE01A0">
        <w:t>” for a picture of this set up.</w:t>
      </w:r>
    </w:p>
    <w:p w:rsidR="00AD5178" w:rsidRDefault="00AD5178" w:rsidP="002035A2">
      <w:pPr>
        <w:pStyle w:val="ListParagraph"/>
        <w:numPr>
          <w:ilvl w:val="0"/>
          <w:numId w:val="11"/>
        </w:numPr>
      </w:pPr>
      <w:r>
        <w:t>If you don’t get the proper characters on the Terminal Emulator screen when you type characters on the keyboard, recheck your Terminal Emulator configuration, USB to RS-232 adapter configuration if used, and the serial connections between the components.</w:t>
      </w:r>
    </w:p>
    <w:p w:rsidR="00FE01A0" w:rsidRDefault="00FE01A0" w:rsidP="002035A2">
      <w:pPr>
        <w:pStyle w:val="ListParagraph"/>
        <w:numPr>
          <w:ilvl w:val="0"/>
          <w:numId w:val="11"/>
        </w:numPr>
      </w:pPr>
      <w:r>
        <w:t xml:space="preserve">If you get the proper characters on the Terminal Emulator screen when you type characters on the keyboard, </w:t>
      </w:r>
      <w:r w:rsidR="00A2044A">
        <w:t xml:space="preserve">Check the signal with the oscilloscope and verify the start bit character is approximately </w:t>
      </w:r>
      <w:r w:rsidR="00D62147">
        <w:t>8.7µs wide. See “</w:t>
      </w:r>
      <w:r w:rsidR="00AF3740">
        <w:fldChar w:fldCharType="begin"/>
      </w:r>
      <w:r w:rsidR="00D62147">
        <w:instrText xml:space="preserve"> REF _Ref397373040 \h </w:instrText>
      </w:r>
      <w:r w:rsidR="00AF3740">
        <w:fldChar w:fldCharType="separate"/>
      </w:r>
      <w:r w:rsidR="00BB3ECE">
        <w:t xml:space="preserve">Figure </w:t>
      </w:r>
      <w:r w:rsidR="00BB3ECE">
        <w:rPr>
          <w:noProof/>
        </w:rPr>
        <w:t>18</w:t>
      </w:r>
      <w:r w:rsidR="00BB3ECE">
        <w:t>: Loopback Scope Trace</w:t>
      </w:r>
      <w:r w:rsidR="00AF3740">
        <w:fldChar w:fldCharType="end"/>
      </w:r>
      <w:r w:rsidR="00D62147">
        <w:t>” for an example trace.</w:t>
      </w:r>
      <w:r w:rsidR="00AD5178">
        <w:t xml:space="preserve"> If you get inappropriate bit times, recheck your Terminal Emulator BAUD rate.</w:t>
      </w:r>
    </w:p>
    <w:p w:rsidR="00936841" w:rsidRDefault="00AD5178" w:rsidP="002035A2">
      <w:pPr>
        <w:pStyle w:val="ListParagraph"/>
        <w:numPr>
          <w:ilvl w:val="0"/>
          <w:numId w:val="11"/>
        </w:numPr>
      </w:pPr>
      <w:r>
        <w:t>If you get</w:t>
      </w:r>
      <w:r w:rsidR="00846F99">
        <w:t xml:space="preserve"> proper characters and bit times, it is possible that components have worked loosed inside the V3 System. Using proper ESD procedure, open the V3 System and make sure the TS-5300, CF card, V3 System, and the 2 ribbon cables are properly seated.</w:t>
      </w:r>
      <w:r w:rsidR="00936841">
        <w:t xml:space="preserve"> See “</w:t>
      </w:r>
      <w:r w:rsidR="00AF3740">
        <w:fldChar w:fldCharType="begin"/>
      </w:r>
      <w:r w:rsidR="00936841">
        <w:instrText xml:space="preserve"> REF _Ref397285622 \h </w:instrText>
      </w:r>
      <w:r w:rsidR="00AF3740">
        <w:fldChar w:fldCharType="separate"/>
      </w:r>
      <w:r w:rsidR="00BB3ECE">
        <w:t xml:space="preserve">Figure </w:t>
      </w:r>
      <w:r w:rsidR="00BB3ECE">
        <w:rPr>
          <w:noProof/>
        </w:rPr>
        <w:t>4</w:t>
      </w:r>
      <w:r w:rsidR="00BB3ECE">
        <w:t>: V3 System TS-5300</w:t>
      </w:r>
      <w:r w:rsidR="00AF3740">
        <w:fldChar w:fldCharType="end"/>
      </w:r>
      <w:r w:rsidR="00936841">
        <w:t>” and “</w:t>
      </w:r>
      <w:r w:rsidR="00AF3740">
        <w:fldChar w:fldCharType="begin"/>
      </w:r>
      <w:r w:rsidR="00936841">
        <w:instrText xml:space="preserve"> REF _Ref397285678 \h </w:instrText>
      </w:r>
      <w:r w:rsidR="00AF3740">
        <w:fldChar w:fldCharType="separate"/>
      </w:r>
      <w:r w:rsidR="00BB3ECE">
        <w:t xml:space="preserve">Figure </w:t>
      </w:r>
      <w:r w:rsidR="00BB3ECE">
        <w:rPr>
          <w:noProof/>
        </w:rPr>
        <w:t>5</w:t>
      </w:r>
      <w:r w:rsidR="00BB3ECE">
        <w:t>: V3 System Sender Board</w:t>
      </w:r>
      <w:r w:rsidR="00AF3740">
        <w:fldChar w:fldCharType="end"/>
      </w:r>
      <w:r w:rsidR="00936841">
        <w:t>” for internal views of the V3 System.</w:t>
      </w:r>
    </w:p>
    <w:p w:rsidR="00AD5178" w:rsidRDefault="00846F99" w:rsidP="002035A2">
      <w:pPr>
        <w:pStyle w:val="ListParagraph"/>
        <w:numPr>
          <w:ilvl w:val="0"/>
          <w:numId w:val="11"/>
        </w:numPr>
      </w:pPr>
      <w:r>
        <w:t>Reassemble the V3 System when you are done.</w:t>
      </w:r>
    </w:p>
    <w:p w:rsidR="00846F99" w:rsidRDefault="00846F99" w:rsidP="002035A2">
      <w:pPr>
        <w:pStyle w:val="ListParagraph"/>
        <w:numPr>
          <w:ilvl w:val="0"/>
          <w:numId w:val="11"/>
        </w:numPr>
      </w:pPr>
      <w:r>
        <w:t>Repeat “</w:t>
      </w:r>
      <w:r w:rsidR="00AF3740">
        <w:fldChar w:fldCharType="begin"/>
      </w:r>
      <w:r w:rsidR="00936841">
        <w:instrText xml:space="preserve"> REF _Ref397374972 \r \h </w:instrText>
      </w:r>
      <w:r w:rsidR="00AF3740">
        <w:fldChar w:fldCharType="separate"/>
      </w:r>
      <w:r w:rsidR="00BB3ECE">
        <w:t>4</w:t>
      </w:r>
      <w:r w:rsidR="00AF3740">
        <w:fldChar w:fldCharType="end"/>
      </w:r>
      <w:r w:rsidR="00936841">
        <w:t xml:space="preserve"> </w:t>
      </w:r>
      <w:r w:rsidR="00AF3740">
        <w:fldChar w:fldCharType="begin"/>
      </w:r>
      <w:r w:rsidR="00936841">
        <w:instrText xml:space="preserve"> REF _Ref397374989 \h </w:instrText>
      </w:r>
      <w:r w:rsidR="00AF3740">
        <w:fldChar w:fldCharType="separate"/>
      </w:r>
      <w:r w:rsidR="00BB3ECE">
        <w:t>Connect and Verify the Host Computer</w:t>
      </w:r>
      <w:r w:rsidR="00AF3740">
        <w:fldChar w:fldCharType="end"/>
      </w:r>
      <w:r>
        <w:t xml:space="preserve">” and see if it passes. If you still get a failure, return the V3 System for warranty service </w:t>
      </w:r>
      <w:r w:rsidR="002B6A99">
        <w:t>as explained by</w:t>
      </w:r>
      <w:r w:rsidR="002B6A99">
        <w:br/>
        <w:t>“</w:t>
      </w:r>
      <w:r w:rsidR="00AF3740">
        <w:fldChar w:fldCharType="begin"/>
      </w:r>
      <w:r w:rsidR="002B6A99">
        <w:instrText xml:space="preserve"> REF _Ref397444095 \r \h </w:instrText>
      </w:r>
      <w:r w:rsidR="00AF3740">
        <w:fldChar w:fldCharType="separate"/>
      </w:r>
      <w:r w:rsidR="00BB3ECE">
        <w:t>11</w:t>
      </w:r>
      <w:r w:rsidR="00AF3740">
        <w:fldChar w:fldCharType="end"/>
      </w:r>
      <w:r w:rsidR="002B6A99">
        <w:t xml:space="preserve"> </w:t>
      </w:r>
      <w:r w:rsidR="00AF3740">
        <w:fldChar w:fldCharType="begin"/>
      </w:r>
      <w:r w:rsidR="002B6A99">
        <w:instrText xml:space="preserve"> REF _Ref397444110 \h </w:instrText>
      </w:r>
      <w:r w:rsidR="00AF3740">
        <w:fldChar w:fldCharType="separate"/>
      </w:r>
      <w:r w:rsidR="00BB3ECE">
        <w:t>Warranty and Service Information</w:t>
      </w:r>
      <w:r w:rsidR="00AF3740">
        <w:fldChar w:fldCharType="end"/>
      </w:r>
      <w:r w:rsidR="002B6A99">
        <w:t>.”</w:t>
      </w:r>
    </w:p>
    <w:p w:rsidR="003B6B79" w:rsidRDefault="00936841" w:rsidP="00D004BC">
      <w:pPr>
        <w:pStyle w:val="Heading3"/>
      </w:pPr>
      <w:bookmarkStart w:id="40" w:name="_Ref397286784"/>
      <w:bookmarkStart w:id="41" w:name="_Ref397286791"/>
      <w:bookmarkStart w:id="42" w:name="_Ref397286827"/>
      <w:bookmarkStart w:id="43" w:name="_Ref397286835"/>
      <w:r>
        <w:t xml:space="preserve"> </w:t>
      </w:r>
      <w:bookmarkStart w:id="44" w:name="_Toc427156320"/>
      <w:r w:rsidR="003B6B79">
        <w:t xml:space="preserve">[C:\RESULTS] </w:t>
      </w:r>
      <w:r w:rsidR="00D004BC">
        <w:t>Is Not the Current Directory W</w:t>
      </w:r>
      <w:r w:rsidR="003B6B79">
        <w:t xml:space="preserve">hen the V3 System </w:t>
      </w:r>
      <w:r w:rsidR="00D004BC">
        <w:t>P</w:t>
      </w:r>
      <w:r w:rsidR="003B6B79">
        <w:t xml:space="preserve">owers </w:t>
      </w:r>
      <w:r w:rsidR="00D004BC">
        <w:t>U</w:t>
      </w:r>
      <w:r w:rsidR="003B6B79">
        <w:t>p.</w:t>
      </w:r>
      <w:bookmarkEnd w:id="44"/>
    </w:p>
    <w:p w:rsidR="00B53305" w:rsidRPr="00936841" w:rsidRDefault="00B53305" w:rsidP="00B53305">
      <w:r>
        <w:t>Do the following if you get the proper power up screen and can send commands to the V3 System but are not in the [C:\RESULTS] directory.</w:t>
      </w:r>
    </w:p>
    <w:p w:rsidR="005A1DED" w:rsidRDefault="005A1DED" w:rsidP="005A1DED">
      <w:pPr>
        <w:pStyle w:val="ListParagraph"/>
        <w:numPr>
          <w:ilvl w:val="0"/>
          <w:numId w:val="12"/>
        </w:numPr>
      </w:pPr>
      <w:r>
        <w:t>If you get proper characters and bit times but cannot see the [C:\RESULTS] directory, it is possible that components have worked loosed inside the V3 System. Using proper ESD procedure, open the V3 System and make sure the TS-5300, CF card, V3 System, and the 2 ribbon cables are properly seated. See “</w:t>
      </w:r>
      <w:r w:rsidR="00AF3740">
        <w:fldChar w:fldCharType="begin"/>
      </w:r>
      <w:r>
        <w:instrText xml:space="preserve"> REF _Ref397285622 \h </w:instrText>
      </w:r>
      <w:r w:rsidR="00AF3740">
        <w:fldChar w:fldCharType="separate"/>
      </w:r>
      <w:r w:rsidR="00BB3ECE">
        <w:t xml:space="preserve">Figure </w:t>
      </w:r>
      <w:r w:rsidR="00BB3ECE">
        <w:rPr>
          <w:noProof/>
        </w:rPr>
        <w:t>4</w:t>
      </w:r>
      <w:r w:rsidR="00BB3ECE">
        <w:t>: V3 System TS-5300</w:t>
      </w:r>
      <w:r w:rsidR="00AF3740">
        <w:fldChar w:fldCharType="end"/>
      </w:r>
      <w:r>
        <w:t>” and “</w:t>
      </w:r>
      <w:r w:rsidR="00AF3740">
        <w:fldChar w:fldCharType="begin"/>
      </w:r>
      <w:r>
        <w:instrText xml:space="preserve"> REF _Ref397285678 \h </w:instrText>
      </w:r>
      <w:r w:rsidR="00AF3740">
        <w:fldChar w:fldCharType="separate"/>
      </w:r>
      <w:r w:rsidR="00BB3ECE">
        <w:t xml:space="preserve">Figure </w:t>
      </w:r>
      <w:r w:rsidR="00BB3ECE">
        <w:rPr>
          <w:noProof/>
        </w:rPr>
        <w:t>5</w:t>
      </w:r>
      <w:r w:rsidR="00BB3ECE">
        <w:t>: V3 System Sender Board</w:t>
      </w:r>
      <w:r w:rsidR="00AF3740">
        <w:fldChar w:fldCharType="end"/>
      </w:r>
      <w:r>
        <w:t>” for internal views of the V3 System.</w:t>
      </w:r>
    </w:p>
    <w:p w:rsidR="005A1DED" w:rsidRDefault="005A1DED" w:rsidP="005A1DED">
      <w:pPr>
        <w:pStyle w:val="ListParagraph"/>
        <w:numPr>
          <w:ilvl w:val="0"/>
          <w:numId w:val="12"/>
        </w:numPr>
      </w:pPr>
      <w:r>
        <w:t>Reassemble the V3 System when you are done.</w:t>
      </w:r>
    </w:p>
    <w:p w:rsidR="002B6A99" w:rsidRDefault="002B6A99" w:rsidP="002B6A99">
      <w:pPr>
        <w:pStyle w:val="ListParagraph"/>
        <w:numPr>
          <w:ilvl w:val="0"/>
          <w:numId w:val="12"/>
        </w:numPr>
      </w:pPr>
      <w:bookmarkStart w:id="45" w:name="_Ref397364314"/>
      <w:bookmarkStart w:id="46" w:name="_Ref397364324"/>
      <w:bookmarkStart w:id="47" w:name="_Ref397365108"/>
      <w:bookmarkStart w:id="48" w:name="_Ref397365114"/>
      <w:r>
        <w:t>Repeat “</w:t>
      </w:r>
      <w:r w:rsidR="00AF3740">
        <w:fldChar w:fldCharType="begin"/>
      </w:r>
      <w:r>
        <w:instrText xml:space="preserve"> REF _Ref397374972 \r \h </w:instrText>
      </w:r>
      <w:r w:rsidR="00AF3740">
        <w:fldChar w:fldCharType="separate"/>
      </w:r>
      <w:r w:rsidR="00BB3ECE">
        <w:t>4</w:t>
      </w:r>
      <w:r w:rsidR="00AF3740">
        <w:fldChar w:fldCharType="end"/>
      </w:r>
      <w:r>
        <w:t xml:space="preserve"> </w:t>
      </w:r>
      <w:r w:rsidR="00AF3740">
        <w:fldChar w:fldCharType="begin"/>
      </w:r>
      <w:r>
        <w:instrText xml:space="preserve"> REF _Ref397374989 \h </w:instrText>
      </w:r>
      <w:r w:rsidR="00AF3740">
        <w:fldChar w:fldCharType="separate"/>
      </w:r>
      <w:r w:rsidR="00BB3ECE">
        <w:t>Connect and Verify the Host Computer</w:t>
      </w:r>
      <w:r w:rsidR="00AF3740">
        <w:fldChar w:fldCharType="end"/>
      </w:r>
      <w:r>
        <w:t>” and see if it passes. If you still get a failure, return the V3 System for warranty service as explained by</w:t>
      </w:r>
      <w:r>
        <w:br/>
        <w:t>“</w:t>
      </w:r>
      <w:r w:rsidR="00AF3740">
        <w:fldChar w:fldCharType="begin"/>
      </w:r>
      <w:r>
        <w:instrText xml:space="preserve"> REF _Ref397444095 \r \h </w:instrText>
      </w:r>
      <w:r w:rsidR="00AF3740">
        <w:fldChar w:fldCharType="separate"/>
      </w:r>
      <w:r w:rsidR="00BB3ECE">
        <w:t>11</w:t>
      </w:r>
      <w:r w:rsidR="00AF3740">
        <w:fldChar w:fldCharType="end"/>
      </w:r>
      <w:r>
        <w:t xml:space="preserve"> </w:t>
      </w:r>
      <w:r w:rsidR="00AF3740">
        <w:fldChar w:fldCharType="begin"/>
      </w:r>
      <w:r>
        <w:instrText xml:space="preserve"> REF _Ref397444110 \h </w:instrText>
      </w:r>
      <w:r w:rsidR="00AF3740">
        <w:fldChar w:fldCharType="separate"/>
      </w:r>
      <w:r w:rsidR="00BB3ECE">
        <w:t>Warranty and Service Information</w:t>
      </w:r>
      <w:r w:rsidR="00AF3740">
        <w:fldChar w:fldCharType="end"/>
      </w:r>
      <w:r>
        <w:t>.”</w:t>
      </w:r>
    </w:p>
    <w:p w:rsidR="006D30A0" w:rsidRDefault="003171C2" w:rsidP="006D30A0">
      <w:pPr>
        <w:pStyle w:val="Heading2"/>
      </w:pPr>
      <w:bookmarkStart w:id="49" w:name="_Toc427156321"/>
      <w:r>
        <w:t xml:space="preserve">V3 </w:t>
      </w:r>
      <w:r w:rsidR="006D30A0">
        <w:t>Sender Board Problems</w:t>
      </w:r>
      <w:bookmarkEnd w:id="40"/>
      <w:bookmarkEnd w:id="41"/>
      <w:bookmarkEnd w:id="42"/>
      <w:bookmarkEnd w:id="43"/>
      <w:bookmarkEnd w:id="45"/>
      <w:bookmarkEnd w:id="46"/>
      <w:bookmarkEnd w:id="47"/>
      <w:bookmarkEnd w:id="48"/>
      <w:bookmarkEnd w:id="49"/>
    </w:p>
    <w:p w:rsidR="003B6B79" w:rsidRDefault="003B6B79" w:rsidP="001E4B56">
      <w:pPr>
        <w:pStyle w:val="Heading3"/>
      </w:pPr>
      <w:bookmarkStart w:id="50" w:name="_Toc427156322"/>
      <w:r>
        <w:t xml:space="preserve">The SEND.EXE </w:t>
      </w:r>
      <w:r w:rsidR="00D004BC">
        <w:t>P</w:t>
      </w:r>
      <w:r>
        <w:t xml:space="preserve">rogram </w:t>
      </w:r>
      <w:r w:rsidR="00D004BC">
        <w:t>D</w:t>
      </w:r>
      <w:r>
        <w:t xml:space="preserve">oes </w:t>
      </w:r>
      <w:r w:rsidR="00D004BC">
        <w:t>N</w:t>
      </w:r>
      <w:r>
        <w:t xml:space="preserve">ot </w:t>
      </w:r>
      <w:r w:rsidR="00D004BC">
        <w:t>R</w:t>
      </w:r>
      <w:r>
        <w:t xml:space="preserve">un </w:t>
      </w:r>
      <w:r w:rsidR="00D004BC">
        <w:t>W</w:t>
      </w:r>
      <w:r>
        <w:t xml:space="preserve">hen </w:t>
      </w:r>
      <w:r w:rsidR="00D004BC">
        <w:t>Y</w:t>
      </w:r>
      <w:r>
        <w:t xml:space="preserve">ou </w:t>
      </w:r>
      <w:r w:rsidR="00D004BC">
        <w:t>T</w:t>
      </w:r>
      <w:r>
        <w:t xml:space="preserve">ype the </w:t>
      </w:r>
      <w:r w:rsidR="00D004BC">
        <w:t>S</w:t>
      </w:r>
      <w:r w:rsidRPr="003B6B79">
        <w:t>end</w:t>
      </w:r>
      <w:r w:rsidR="00D004BC">
        <w:t xml:space="preserve"> Command</w:t>
      </w:r>
      <w:bookmarkEnd w:id="50"/>
    </w:p>
    <w:p w:rsidR="00457789" w:rsidRDefault="00457789" w:rsidP="00457789">
      <w:pPr>
        <w:pStyle w:val="ListParagraph"/>
        <w:numPr>
          <w:ilvl w:val="0"/>
          <w:numId w:val="15"/>
        </w:numPr>
      </w:pPr>
      <w:r>
        <w:t>Type “</w:t>
      </w:r>
      <w:r w:rsidRPr="00ED3694">
        <w:rPr>
          <w:rStyle w:val="CodeSnippet"/>
        </w:rPr>
        <w:t>dir ..\send&lt;CR&gt;</w:t>
      </w:r>
      <w:r>
        <w:t>” at the command prompt. Double-check that the screen resembles</w:t>
      </w:r>
      <w:r>
        <w:br/>
        <w:t>“</w:t>
      </w:r>
      <w:r w:rsidR="00AF3740">
        <w:fldChar w:fldCharType="begin"/>
      </w:r>
      <w:r>
        <w:instrText xml:space="preserve"> REF _Ref397289630 \h </w:instrText>
      </w:r>
      <w:r w:rsidR="00AF3740">
        <w:fldChar w:fldCharType="separate"/>
      </w:r>
      <w:r w:rsidR="00BB3ECE">
        <w:t xml:space="preserve">Figure </w:t>
      </w:r>
      <w:r w:rsidR="00BB3ECE">
        <w:rPr>
          <w:noProof/>
        </w:rPr>
        <w:t>11</w:t>
      </w:r>
      <w:r w:rsidR="00BB3ECE">
        <w:t>: V3 System C:\SEND Directory</w:t>
      </w:r>
      <w:r w:rsidR="00AF3740">
        <w:fldChar w:fldCharType="end"/>
      </w:r>
      <w:r>
        <w:t>” and that the SEND.EXE program is in the list.</w:t>
      </w:r>
    </w:p>
    <w:p w:rsidR="00457789" w:rsidRDefault="00457789" w:rsidP="00457789">
      <w:pPr>
        <w:pStyle w:val="ListParagraph"/>
        <w:numPr>
          <w:ilvl w:val="0"/>
          <w:numId w:val="15"/>
        </w:numPr>
      </w:pPr>
      <w:r>
        <w:t>Type “</w:t>
      </w:r>
      <w:r w:rsidRPr="00457789">
        <w:rPr>
          <w:rStyle w:val="CodeSnippet"/>
        </w:rPr>
        <w:t>path</w:t>
      </w:r>
      <w:r>
        <w:t xml:space="preserve">” and verify that </w:t>
      </w:r>
      <w:r w:rsidRPr="00457789">
        <w:rPr>
          <w:rStyle w:val="CodeSnippet"/>
        </w:rPr>
        <w:t>C:\SEND</w:t>
      </w:r>
      <w:r>
        <w:t xml:space="preserve"> is in the path.</w:t>
      </w:r>
    </w:p>
    <w:p w:rsidR="00457789" w:rsidRDefault="00457789" w:rsidP="00457789">
      <w:pPr>
        <w:pStyle w:val="ListParagraph"/>
        <w:numPr>
          <w:ilvl w:val="0"/>
          <w:numId w:val="15"/>
        </w:numPr>
      </w:pPr>
      <w:r>
        <w:t>Make note of the failures and return the V3 System for warranty service as explained by</w:t>
      </w:r>
      <w:r>
        <w:br/>
        <w:t>“</w:t>
      </w:r>
      <w:r w:rsidR="00AF3740">
        <w:fldChar w:fldCharType="begin"/>
      </w:r>
      <w:r>
        <w:instrText xml:space="preserve"> REF _Ref397444095 \r \h </w:instrText>
      </w:r>
      <w:r w:rsidR="00AF3740">
        <w:fldChar w:fldCharType="separate"/>
      </w:r>
      <w:r w:rsidR="00BB3ECE">
        <w:t>11</w:t>
      </w:r>
      <w:r w:rsidR="00AF3740">
        <w:fldChar w:fldCharType="end"/>
      </w:r>
      <w:r>
        <w:t xml:space="preserve"> </w:t>
      </w:r>
      <w:r w:rsidR="00AF3740">
        <w:fldChar w:fldCharType="begin"/>
      </w:r>
      <w:r>
        <w:instrText xml:space="preserve"> REF _Ref397444110 \h </w:instrText>
      </w:r>
      <w:r w:rsidR="00AF3740">
        <w:fldChar w:fldCharType="separate"/>
      </w:r>
      <w:r w:rsidR="00BB3ECE">
        <w:t>Warranty and Service Information</w:t>
      </w:r>
      <w:r w:rsidR="00AF3740">
        <w:fldChar w:fldCharType="end"/>
      </w:r>
      <w:r>
        <w:t>.”</w:t>
      </w:r>
    </w:p>
    <w:p w:rsidR="003B6B79" w:rsidRDefault="003B6B79" w:rsidP="001E4B56">
      <w:pPr>
        <w:pStyle w:val="Heading3"/>
      </w:pPr>
      <w:bookmarkStart w:id="51" w:name="_Ref397286943"/>
      <w:bookmarkStart w:id="52" w:name="_Ref397286960"/>
      <w:bookmarkStart w:id="53" w:name="_Ref397286996"/>
      <w:bookmarkStart w:id="54" w:name="_Ref397287015"/>
      <w:bookmarkStart w:id="55" w:name="_Ref397287051"/>
      <w:bookmarkStart w:id="56" w:name="_Ref397287067"/>
      <w:bookmarkStart w:id="57" w:name="_Ref397287111"/>
      <w:bookmarkStart w:id="58" w:name="_Ref397287121"/>
      <w:bookmarkStart w:id="59" w:name="_Toc427156323"/>
      <w:r>
        <w:t xml:space="preserve">The SEND.EXE </w:t>
      </w:r>
      <w:r w:rsidR="00D004BC">
        <w:t>P</w:t>
      </w:r>
      <w:r>
        <w:t xml:space="preserve">rogram </w:t>
      </w:r>
      <w:r w:rsidR="00D004BC">
        <w:t>S</w:t>
      </w:r>
      <w:r>
        <w:t>elf-</w:t>
      </w:r>
      <w:r w:rsidR="00D004BC">
        <w:t>T</w:t>
      </w:r>
      <w:r>
        <w:t xml:space="preserve">est </w:t>
      </w:r>
      <w:r w:rsidR="00D004BC">
        <w:t>Fails</w:t>
      </w:r>
      <w:bookmarkEnd w:id="59"/>
    </w:p>
    <w:p w:rsidR="00457789" w:rsidRDefault="00457789" w:rsidP="00457789">
      <w:pPr>
        <w:pStyle w:val="ListParagraph"/>
        <w:numPr>
          <w:ilvl w:val="0"/>
          <w:numId w:val="16"/>
        </w:numPr>
      </w:pPr>
      <w:r>
        <w:t>If the SEND.EXE program exits with a self-test error, it is possible that components have worked loosed inside the V3 System. Using proper ESD procedure, open the V3 System and make sure the TS-5300, CF card, V3 System, and the 2 ribbon cables are properly seated. See “</w:t>
      </w:r>
      <w:r w:rsidR="00AF3740">
        <w:fldChar w:fldCharType="begin"/>
      </w:r>
      <w:r>
        <w:instrText xml:space="preserve"> REF _Ref397285622 \h </w:instrText>
      </w:r>
      <w:r w:rsidR="00AF3740">
        <w:fldChar w:fldCharType="separate"/>
      </w:r>
      <w:r w:rsidR="00BB3ECE">
        <w:t xml:space="preserve">Figure </w:t>
      </w:r>
      <w:r w:rsidR="00BB3ECE">
        <w:rPr>
          <w:noProof/>
        </w:rPr>
        <w:t>4</w:t>
      </w:r>
      <w:r w:rsidR="00BB3ECE">
        <w:t>: V3 System TS-5300</w:t>
      </w:r>
      <w:r w:rsidR="00AF3740">
        <w:fldChar w:fldCharType="end"/>
      </w:r>
      <w:r>
        <w:t>” and “</w:t>
      </w:r>
      <w:r w:rsidR="00AF3740">
        <w:fldChar w:fldCharType="begin"/>
      </w:r>
      <w:r>
        <w:instrText xml:space="preserve"> REF _Ref397285678 \h </w:instrText>
      </w:r>
      <w:r w:rsidR="00AF3740">
        <w:fldChar w:fldCharType="separate"/>
      </w:r>
      <w:r w:rsidR="00BB3ECE">
        <w:t xml:space="preserve">Figure </w:t>
      </w:r>
      <w:r w:rsidR="00BB3ECE">
        <w:rPr>
          <w:noProof/>
        </w:rPr>
        <w:t>5</w:t>
      </w:r>
      <w:r w:rsidR="00BB3ECE">
        <w:t>: V3 System Sender Board</w:t>
      </w:r>
      <w:r w:rsidR="00AF3740">
        <w:fldChar w:fldCharType="end"/>
      </w:r>
      <w:r>
        <w:t>” for internal views of the V3 System.</w:t>
      </w:r>
    </w:p>
    <w:p w:rsidR="00457789" w:rsidRDefault="00457789" w:rsidP="00457789">
      <w:pPr>
        <w:pStyle w:val="ListParagraph"/>
        <w:numPr>
          <w:ilvl w:val="0"/>
          <w:numId w:val="16"/>
        </w:numPr>
      </w:pPr>
      <w:r>
        <w:t>Reassemble the V3 System when you are done.</w:t>
      </w:r>
    </w:p>
    <w:p w:rsidR="00457789" w:rsidRDefault="00457789" w:rsidP="00457789">
      <w:pPr>
        <w:pStyle w:val="ListParagraph"/>
        <w:numPr>
          <w:ilvl w:val="0"/>
          <w:numId w:val="16"/>
        </w:numPr>
      </w:pPr>
      <w:r>
        <w:t>Repeat “</w:t>
      </w:r>
      <w:r w:rsidR="00AF3740">
        <w:fldChar w:fldCharType="begin"/>
      </w:r>
      <w:r w:rsidR="005B2DFE">
        <w:instrText xml:space="preserve"> REF _Ref397288288 \r \h </w:instrText>
      </w:r>
      <w:r w:rsidR="00AF3740">
        <w:fldChar w:fldCharType="separate"/>
      </w:r>
      <w:r w:rsidR="00BB3ECE">
        <w:t>7</w:t>
      </w:r>
      <w:r w:rsidR="00AF3740">
        <w:fldChar w:fldCharType="end"/>
      </w:r>
      <w:r w:rsidR="005B2DFE">
        <w:t xml:space="preserve"> </w:t>
      </w:r>
      <w:r w:rsidR="00AF3740">
        <w:fldChar w:fldCharType="begin"/>
      </w:r>
      <w:r w:rsidR="005B2DFE">
        <w:instrText xml:space="preserve"> REF _Ref397288288 \h </w:instrText>
      </w:r>
      <w:r w:rsidR="00AF3740">
        <w:fldChar w:fldCharType="separate"/>
      </w:r>
      <w:r w:rsidR="00BB3ECE">
        <w:t>Verify a Manual Decoder Test</w:t>
      </w:r>
      <w:r w:rsidR="00AF3740">
        <w:fldChar w:fldCharType="end"/>
      </w:r>
      <w:r>
        <w:t xml:space="preserve">” and see if it passes. If you still get a failure, </w:t>
      </w:r>
      <w:r w:rsidR="005B2DFE">
        <w:t>upload the .log file and print it out to return with the unit. Then r</w:t>
      </w:r>
      <w:r>
        <w:t>eturn the V3 System for warranty service as explained by</w:t>
      </w:r>
      <w:r w:rsidR="005B2DFE">
        <w:t xml:space="preserve"> </w:t>
      </w:r>
      <w:r>
        <w:t>“</w:t>
      </w:r>
      <w:r w:rsidR="00AF3740">
        <w:fldChar w:fldCharType="begin"/>
      </w:r>
      <w:r>
        <w:instrText xml:space="preserve"> REF _Ref397444095 \r \h </w:instrText>
      </w:r>
      <w:r w:rsidR="00AF3740">
        <w:fldChar w:fldCharType="separate"/>
      </w:r>
      <w:r w:rsidR="00BB3ECE">
        <w:t>11</w:t>
      </w:r>
      <w:r w:rsidR="00AF3740">
        <w:fldChar w:fldCharType="end"/>
      </w:r>
      <w:r>
        <w:t xml:space="preserve"> </w:t>
      </w:r>
      <w:r w:rsidR="00AF3740">
        <w:fldChar w:fldCharType="begin"/>
      </w:r>
      <w:r>
        <w:instrText xml:space="preserve"> REF _Ref397444110 \h </w:instrText>
      </w:r>
      <w:r w:rsidR="00AF3740">
        <w:fldChar w:fldCharType="separate"/>
      </w:r>
      <w:r w:rsidR="00BB3ECE">
        <w:t>Warranty and Service Information</w:t>
      </w:r>
      <w:r w:rsidR="00AF3740">
        <w:fldChar w:fldCharType="end"/>
      </w:r>
      <w:r>
        <w:t>.”</w:t>
      </w:r>
    </w:p>
    <w:p w:rsidR="006D30A0" w:rsidRDefault="006D30A0" w:rsidP="006D30A0">
      <w:pPr>
        <w:pStyle w:val="Heading2"/>
      </w:pPr>
      <w:bookmarkStart w:id="60" w:name="_Ref397364480"/>
      <w:bookmarkStart w:id="61" w:name="_Ref397364490"/>
      <w:bookmarkStart w:id="62" w:name="_Ref397364605"/>
      <w:bookmarkStart w:id="63" w:name="_Ref397364611"/>
      <w:bookmarkStart w:id="64" w:name="_Ref397365336"/>
      <w:bookmarkStart w:id="65" w:name="_Ref397365342"/>
      <w:bookmarkStart w:id="66" w:name="_Ref397365789"/>
      <w:bookmarkStart w:id="67" w:name="_Ref397365796"/>
      <w:bookmarkStart w:id="68" w:name="_Toc427156324"/>
      <w:r>
        <w:t>Overall Decoder Test System Problems</w:t>
      </w:r>
      <w:bookmarkEnd w:id="51"/>
      <w:bookmarkEnd w:id="52"/>
      <w:bookmarkEnd w:id="53"/>
      <w:bookmarkEnd w:id="54"/>
      <w:bookmarkEnd w:id="55"/>
      <w:bookmarkEnd w:id="56"/>
      <w:bookmarkEnd w:id="57"/>
      <w:bookmarkEnd w:id="58"/>
      <w:bookmarkEnd w:id="60"/>
      <w:bookmarkEnd w:id="61"/>
      <w:bookmarkEnd w:id="62"/>
      <w:bookmarkEnd w:id="63"/>
      <w:bookmarkEnd w:id="64"/>
      <w:bookmarkEnd w:id="65"/>
      <w:bookmarkEnd w:id="66"/>
      <w:bookmarkEnd w:id="67"/>
      <w:bookmarkEnd w:id="68"/>
    </w:p>
    <w:p w:rsidR="006D30A0" w:rsidRPr="006D30A0" w:rsidRDefault="003B6B79" w:rsidP="001E4B56">
      <w:pPr>
        <w:pStyle w:val="Heading3"/>
      </w:pPr>
      <w:bookmarkStart w:id="69" w:name="_Toc427156325"/>
      <w:r>
        <w:t xml:space="preserve">The LED </w:t>
      </w:r>
      <w:r w:rsidR="00D004BC">
        <w:t>D</w:t>
      </w:r>
      <w:r>
        <w:t xml:space="preserve">oes </w:t>
      </w:r>
      <w:r w:rsidR="00D004BC">
        <w:t>N</w:t>
      </w:r>
      <w:r>
        <w:t xml:space="preserve">ot </w:t>
      </w:r>
      <w:r w:rsidR="00D004BC">
        <w:t>L</w:t>
      </w:r>
      <w:r>
        <w:t xml:space="preserve">ight </w:t>
      </w:r>
      <w:r w:rsidR="00D004BC">
        <w:t>Properly D</w:t>
      </w:r>
      <w:r>
        <w:t xml:space="preserve">uring the </w:t>
      </w:r>
      <w:r w:rsidR="001E4B56">
        <w:t>Manual Decoder Test</w:t>
      </w:r>
      <w:bookmarkEnd w:id="69"/>
    </w:p>
    <w:p w:rsidR="00393A65" w:rsidRDefault="00D0398D" w:rsidP="00D004BC">
      <w:r>
        <w:t>The most likely problem is a wiring error of the DCC Components or an improperly configured decoder. Do these steps to troubleshoot the problem:</w:t>
      </w:r>
    </w:p>
    <w:p w:rsidR="00D0398D" w:rsidRDefault="00D0398D" w:rsidP="00D0398D">
      <w:pPr>
        <w:pStyle w:val="ListParagraph"/>
        <w:numPr>
          <w:ilvl w:val="0"/>
          <w:numId w:val="17"/>
        </w:numPr>
      </w:pPr>
      <w:r>
        <w:t>Disconnect the DB25P cable from the V3 System.</w:t>
      </w:r>
    </w:p>
    <w:p w:rsidR="00D0398D" w:rsidRDefault="00D0398D" w:rsidP="00D0398D">
      <w:pPr>
        <w:pStyle w:val="ListParagraph"/>
        <w:numPr>
          <w:ilvl w:val="0"/>
          <w:numId w:val="17"/>
        </w:numPr>
      </w:pPr>
      <w:r>
        <w:t xml:space="preserve">Connect the channel 1 oscilloscope probe to V3 System </w:t>
      </w:r>
      <w:r w:rsidR="00D346C6">
        <w:t>DB25S connector pin 2 (DCC A). Connect the probe ground to DB25S connector pin 1 (GND).</w:t>
      </w:r>
    </w:p>
    <w:p w:rsidR="00D346C6" w:rsidRDefault="00D346C6" w:rsidP="00D0398D">
      <w:pPr>
        <w:pStyle w:val="ListParagraph"/>
        <w:numPr>
          <w:ilvl w:val="0"/>
          <w:numId w:val="17"/>
        </w:numPr>
      </w:pPr>
      <w:r>
        <w:t>Connect the channel 2 oscilloscope probe to V3 System DB25S connector pin 5 (SCOPE A). Connect the probe ground to DB25S connector pin 4 (GND).</w:t>
      </w:r>
    </w:p>
    <w:p w:rsidR="00D346C6" w:rsidRDefault="00D346C6" w:rsidP="00E4242D">
      <w:pPr>
        <w:pStyle w:val="ListParagraph"/>
        <w:keepNext/>
        <w:keepLines/>
        <w:numPr>
          <w:ilvl w:val="0"/>
          <w:numId w:val="17"/>
        </w:numPr>
      </w:pPr>
      <w:r>
        <w:t>Configure the oscilloscope as follows:</w:t>
      </w:r>
    </w:p>
    <w:p w:rsidR="00D346C6" w:rsidRDefault="00D346C6" w:rsidP="00E4242D">
      <w:pPr>
        <w:keepNext/>
        <w:keepLines/>
        <w:spacing w:after="0"/>
        <w:ind w:left="2880" w:hanging="1440"/>
      </w:pPr>
      <w:r w:rsidRPr="00D346C6">
        <w:rPr>
          <w:b/>
        </w:rPr>
        <w:t>Channel 1:</w:t>
      </w:r>
      <w:r>
        <w:tab/>
        <w:t>2 V/Div, DC coupled.</w:t>
      </w:r>
    </w:p>
    <w:p w:rsidR="00D346C6" w:rsidRDefault="00D346C6" w:rsidP="00E4242D">
      <w:pPr>
        <w:keepNext/>
        <w:keepLines/>
        <w:spacing w:after="0"/>
        <w:ind w:left="2880" w:hanging="1440"/>
      </w:pPr>
      <w:r w:rsidRPr="00D346C6">
        <w:rPr>
          <w:b/>
        </w:rPr>
        <w:t xml:space="preserve">Channel </w:t>
      </w:r>
      <w:r w:rsidR="00822DF8">
        <w:rPr>
          <w:b/>
        </w:rPr>
        <w:t>2</w:t>
      </w:r>
      <w:r w:rsidRPr="00D346C6">
        <w:rPr>
          <w:b/>
        </w:rPr>
        <w:t>:</w:t>
      </w:r>
      <w:r>
        <w:tab/>
        <w:t>2 V/Div, DC coupled.</w:t>
      </w:r>
    </w:p>
    <w:p w:rsidR="00E4242D" w:rsidRDefault="00E4242D" w:rsidP="00E4242D">
      <w:pPr>
        <w:keepNext/>
        <w:keepLines/>
        <w:spacing w:after="0"/>
        <w:ind w:left="2880" w:hanging="1440"/>
      </w:pPr>
      <w:r>
        <w:rPr>
          <w:b/>
        </w:rPr>
        <w:t>Display:</w:t>
      </w:r>
      <w:r>
        <w:tab/>
        <w:t>Channel 1 and Channel 2.</w:t>
      </w:r>
    </w:p>
    <w:p w:rsidR="00822DF8" w:rsidRDefault="00822DF8" w:rsidP="00E4242D">
      <w:pPr>
        <w:keepNext/>
        <w:keepLines/>
        <w:spacing w:after="0"/>
        <w:ind w:left="2880" w:hanging="1440"/>
      </w:pPr>
      <w:r>
        <w:rPr>
          <w:b/>
        </w:rPr>
        <w:t>Sweep:</w:t>
      </w:r>
      <w:r>
        <w:tab/>
        <w:t>40 µs/Div.</w:t>
      </w:r>
    </w:p>
    <w:p w:rsidR="00822DF8" w:rsidRDefault="00822DF8" w:rsidP="00E4242D">
      <w:pPr>
        <w:keepNext/>
        <w:keepLines/>
        <w:spacing w:after="0"/>
        <w:ind w:left="2880" w:hanging="1440"/>
      </w:pPr>
      <w:r>
        <w:rPr>
          <w:b/>
        </w:rPr>
        <w:t>Trigger:</w:t>
      </w:r>
      <w:r>
        <w:tab/>
      </w:r>
      <w:r w:rsidR="00874CB5">
        <w:t xml:space="preserve">Channel 2, </w:t>
      </w:r>
      <w:r>
        <w:t>Falling Slope, DC coupled, automatic sweep, 2.0 V level.</w:t>
      </w:r>
    </w:p>
    <w:p w:rsidR="00822DF8" w:rsidRDefault="00822DF8" w:rsidP="00D346C6">
      <w:pPr>
        <w:spacing w:after="0"/>
        <w:ind w:left="2880" w:hanging="1440"/>
      </w:pPr>
    </w:p>
    <w:p w:rsidR="00822DF8" w:rsidRDefault="00822DF8" w:rsidP="00822DF8">
      <w:pPr>
        <w:pStyle w:val="ListParagraph"/>
        <w:numPr>
          <w:ilvl w:val="0"/>
          <w:numId w:val="17"/>
        </w:numPr>
      </w:pPr>
      <w:r>
        <w:t>Follow the steps in “</w:t>
      </w:r>
      <w:r w:rsidR="00AF3740">
        <w:fldChar w:fldCharType="begin"/>
      </w:r>
      <w:r>
        <w:instrText xml:space="preserve"> REF _Ref397447592 \r \h </w:instrText>
      </w:r>
      <w:r w:rsidR="00AF3740">
        <w:fldChar w:fldCharType="separate"/>
      </w:r>
      <w:r w:rsidR="00BB3ECE">
        <w:t>5</w:t>
      </w:r>
      <w:r w:rsidR="00AF3740">
        <w:fldChar w:fldCharType="end"/>
      </w:r>
      <w:r>
        <w:t xml:space="preserve"> </w:t>
      </w:r>
      <w:r w:rsidR="00AF3740">
        <w:fldChar w:fldCharType="begin"/>
      </w:r>
      <w:r>
        <w:instrText xml:space="preserve"> REF _Ref397447608 \h </w:instrText>
      </w:r>
      <w:r w:rsidR="00AF3740">
        <w:fldChar w:fldCharType="separate"/>
      </w:r>
      <w:r w:rsidR="00BB3ECE">
        <w:t>Verify the V3 Sender Board</w:t>
      </w:r>
      <w:r w:rsidR="00AF3740">
        <w:fldChar w:fldCharType="end"/>
      </w:r>
      <w:r>
        <w:t>” to generate a DCC signal.</w:t>
      </w:r>
    </w:p>
    <w:p w:rsidR="00822DF8" w:rsidRDefault="00822DF8" w:rsidP="00822DF8">
      <w:pPr>
        <w:pStyle w:val="ListParagraph"/>
        <w:numPr>
          <w:ilvl w:val="0"/>
          <w:numId w:val="17"/>
        </w:numPr>
      </w:pPr>
      <w:r>
        <w:t>Verify the oscilloscope trace is similar to “</w:t>
      </w:r>
      <w:r w:rsidR="00AF3740">
        <w:fldChar w:fldCharType="begin"/>
      </w:r>
      <w:r>
        <w:instrText xml:space="preserve"> REF _Ref397447681 \h </w:instrText>
      </w:r>
      <w:r w:rsidR="00AF3740">
        <w:fldChar w:fldCharType="separate"/>
      </w:r>
      <w:r w:rsidR="00BB3ECE">
        <w:t xml:space="preserve">Figure </w:t>
      </w:r>
      <w:r w:rsidR="00BB3ECE">
        <w:rPr>
          <w:noProof/>
        </w:rPr>
        <w:t>19</w:t>
      </w:r>
      <w:r w:rsidR="00BB3ECE">
        <w:t>: Scope Trigger Trace</w:t>
      </w:r>
      <w:r w:rsidR="00AF3740">
        <w:fldChar w:fldCharType="end"/>
      </w:r>
      <w:r>
        <w:t xml:space="preserve">.” </w:t>
      </w:r>
      <w:r w:rsidR="0001465A">
        <w:t>If this test fails, return the V3 System for warranty service as explained by “</w:t>
      </w:r>
      <w:r w:rsidR="00AF3740">
        <w:fldChar w:fldCharType="begin"/>
      </w:r>
      <w:r w:rsidR="0001465A">
        <w:instrText xml:space="preserve"> REF _Ref397444095 \r \h </w:instrText>
      </w:r>
      <w:r w:rsidR="00AF3740">
        <w:fldChar w:fldCharType="separate"/>
      </w:r>
      <w:r w:rsidR="00BB3ECE">
        <w:t>11</w:t>
      </w:r>
      <w:r w:rsidR="00AF3740">
        <w:fldChar w:fldCharType="end"/>
      </w:r>
      <w:r w:rsidR="0001465A">
        <w:t xml:space="preserve"> </w:t>
      </w:r>
      <w:r w:rsidR="00AF3740">
        <w:fldChar w:fldCharType="begin"/>
      </w:r>
      <w:r w:rsidR="0001465A">
        <w:instrText xml:space="preserve"> REF _Ref397444110 \h </w:instrText>
      </w:r>
      <w:r w:rsidR="00AF3740">
        <w:fldChar w:fldCharType="separate"/>
      </w:r>
      <w:r w:rsidR="00BB3ECE">
        <w:t>Warranty and Service Information</w:t>
      </w:r>
      <w:r w:rsidR="00AF3740">
        <w:fldChar w:fldCharType="end"/>
      </w:r>
      <w:r w:rsidR="0001465A">
        <w:t>.”</w:t>
      </w:r>
    </w:p>
    <w:p w:rsidR="0001465A" w:rsidRDefault="0001465A" w:rsidP="00822DF8">
      <w:pPr>
        <w:pStyle w:val="ListParagraph"/>
        <w:numPr>
          <w:ilvl w:val="0"/>
          <w:numId w:val="17"/>
        </w:numPr>
      </w:pPr>
      <w:r>
        <w:t>If the above step passes, move the channel 1 probe to DB25S connector pin 3 (DCC B). The trace should be similar to “</w:t>
      </w:r>
      <w:r w:rsidR="00AF3740">
        <w:fldChar w:fldCharType="begin"/>
      </w:r>
      <w:r>
        <w:instrText xml:space="preserve"> REF _Ref397447681 \h </w:instrText>
      </w:r>
      <w:r w:rsidR="00AF3740">
        <w:fldChar w:fldCharType="separate"/>
      </w:r>
      <w:r w:rsidR="00BB3ECE">
        <w:t xml:space="preserve">Figure </w:t>
      </w:r>
      <w:r w:rsidR="00BB3ECE">
        <w:rPr>
          <w:noProof/>
        </w:rPr>
        <w:t>19</w:t>
      </w:r>
      <w:r w:rsidR="00BB3ECE">
        <w:t>: Scope Trigger Trace</w:t>
      </w:r>
      <w:r w:rsidR="00AF3740">
        <w:fldChar w:fldCharType="end"/>
      </w:r>
      <w:r>
        <w:t>” except the channel 1 trace should be inverted. If this test fails, return the V3 System for warranty service as explained by “</w:t>
      </w:r>
      <w:r w:rsidR="00AF3740">
        <w:fldChar w:fldCharType="begin"/>
      </w:r>
      <w:r>
        <w:instrText xml:space="preserve"> REF _Ref397444095 \r \h </w:instrText>
      </w:r>
      <w:r w:rsidR="00AF3740">
        <w:fldChar w:fldCharType="separate"/>
      </w:r>
      <w:r w:rsidR="00BB3ECE">
        <w:t>11</w:t>
      </w:r>
      <w:r w:rsidR="00AF3740">
        <w:fldChar w:fldCharType="end"/>
      </w:r>
      <w:r>
        <w:t xml:space="preserve"> </w:t>
      </w:r>
      <w:r w:rsidR="00AF3740">
        <w:fldChar w:fldCharType="begin"/>
      </w:r>
      <w:r>
        <w:instrText xml:space="preserve"> REF _Ref397444110 \h </w:instrText>
      </w:r>
      <w:r w:rsidR="00AF3740">
        <w:fldChar w:fldCharType="separate"/>
      </w:r>
      <w:r w:rsidR="00BB3ECE">
        <w:t>Warranty and Service Information</w:t>
      </w:r>
      <w:r w:rsidR="00AF3740">
        <w:fldChar w:fldCharType="end"/>
      </w:r>
      <w:r>
        <w:t>.”</w:t>
      </w:r>
    </w:p>
    <w:p w:rsidR="00E4242D" w:rsidRDefault="00E4242D" w:rsidP="00822DF8">
      <w:pPr>
        <w:pStyle w:val="ListParagraph"/>
        <w:numPr>
          <w:ilvl w:val="0"/>
          <w:numId w:val="17"/>
        </w:numPr>
      </w:pPr>
      <w:r>
        <w:t>If the above steps pass, reconnect the scope probe leads to the DB25S connector. Connect the channel 1 probe to pin 2 (DCC A). Connect the channel 2 probe to pin 3 (DCC B). Connect the external trigger probe to pin 5 (SCOPE A).</w:t>
      </w:r>
      <w:r w:rsidR="00874CB5">
        <w:t xml:space="preserve"> Connect the external probe ground to pin 4 (GND).</w:t>
      </w:r>
    </w:p>
    <w:p w:rsidR="00E4242D" w:rsidRDefault="00E4242D" w:rsidP="00E4242D">
      <w:pPr>
        <w:pStyle w:val="ListParagraph"/>
        <w:keepNext/>
        <w:keepLines/>
        <w:numPr>
          <w:ilvl w:val="0"/>
          <w:numId w:val="17"/>
        </w:numPr>
      </w:pPr>
      <w:r>
        <w:t>Configure the oscilloscope as follows:</w:t>
      </w:r>
    </w:p>
    <w:p w:rsidR="00E4242D" w:rsidRDefault="00E4242D" w:rsidP="00E4242D">
      <w:pPr>
        <w:keepNext/>
        <w:keepLines/>
        <w:spacing w:after="0"/>
        <w:ind w:left="2880" w:hanging="1440"/>
      </w:pPr>
      <w:r w:rsidRPr="00D346C6">
        <w:rPr>
          <w:b/>
        </w:rPr>
        <w:t>Channel 1:</w:t>
      </w:r>
      <w:r>
        <w:tab/>
      </w:r>
      <w:r w:rsidR="00874CB5">
        <w:t>5</w:t>
      </w:r>
      <w:r>
        <w:t xml:space="preserve"> V/Div, DC coupled.</w:t>
      </w:r>
    </w:p>
    <w:p w:rsidR="00E4242D" w:rsidRDefault="00E4242D" w:rsidP="00E4242D">
      <w:pPr>
        <w:keepNext/>
        <w:keepLines/>
        <w:spacing w:after="0"/>
        <w:ind w:left="2880" w:hanging="1440"/>
      </w:pPr>
      <w:r w:rsidRPr="00D346C6">
        <w:rPr>
          <w:b/>
        </w:rPr>
        <w:t xml:space="preserve">Channel </w:t>
      </w:r>
      <w:r>
        <w:rPr>
          <w:b/>
        </w:rPr>
        <w:t>2</w:t>
      </w:r>
      <w:r w:rsidRPr="00D346C6">
        <w:rPr>
          <w:b/>
        </w:rPr>
        <w:t>:</w:t>
      </w:r>
      <w:r>
        <w:tab/>
      </w:r>
      <w:r w:rsidR="00874CB5">
        <w:t>5</w:t>
      </w:r>
      <w:r>
        <w:t xml:space="preserve"> V/Div, DC coupled.</w:t>
      </w:r>
    </w:p>
    <w:p w:rsidR="00E4242D" w:rsidRDefault="00E4242D" w:rsidP="00E4242D">
      <w:pPr>
        <w:keepNext/>
        <w:keepLines/>
        <w:spacing w:after="0"/>
        <w:ind w:left="2880" w:hanging="1440"/>
      </w:pPr>
      <w:r>
        <w:rPr>
          <w:b/>
        </w:rPr>
        <w:t>Display:</w:t>
      </w:r>
      <w:r>
        <w:tab/>
      </w:r>
      <w:r w:rsidR="00926303">
        <w:t xml:space="preserve">Differential </w:t>
      </w:r>
      <w:r>
        <w:t>Channel 1 – Channel 2.</w:t>
      </w:r>
    </w:p>
    <w:p w:rsidR="00E4242D" w:rsidRDefault="00E4242D" w:rsidP="00E4242D">
      <w:pPr>
        <w:keepNext/>
        <w:keepLines/>
        <w:spacing w:after="0"/>
        <w:ind w:left="2880" w:hanging="1440"/>
      </w:pPr>
      <w:r>
        <w:rPr>
          <w:b/>
        </w:rPr>
        <w:t>Sweep:</w:t>
      </w:r>
      <w:r>
        <w:tab/>
      </w:r>
      <w:r w:rsidR="00874CB5">
        <w:t>20</w:t>
      </w:r>
      <w:r>
        <w:t>0 µs/Div.</w:t>
      </w:r>
    </w:p>
    <w:p w:rsidR="00E4242D" w:rsidRDefault="00E4242D" w:rsidP="00E4242D">
      <w:pPr>
        <w:keepNext/>
        <w:keepLines/>
        <w:spacing w:after="0"/>
        <w:ind w:left="2880" w:hanging="1440"/>
      </w:pPr>
      <w:r>
        <w:rPr>
          <w:b/>
        </w:rPr>
        <w:t>Trigger:</w:t>
      </w:r>
      <w:r>
        <w:tab/>
      </w:r>
      <w:r w:rsidR="00874CB5">
        <w:t xml:space="preserve">External, </w:t>
      </w:r>
      <w:r>
        <w:t>Falling Slope, DC coupled, automatic sweep, 2.0 V level.</w:t>
      </w:r>
    </w:p>
    <w:p w:rsidR="00E4242D" w:rsidRDefault="00E4242D" w:rsidP="00E4242D">
      <w:pPr>
        <w:spacing w:after="0"/>
        <w:ind w:left="2880" w:hanging="1440"/>
      </w:pPr>
    </w:p>
    <w:p w:rsidR="00874CB5" w:rsidRDefault="00874CB5" w:rsidP="00874CB5">
      <w:pPr>
        <w:pStyle w:val="ListParagraph"/>
        <w:numPr>
          <w:ilvl w:val="0"/>
          <w:numId w:val="17"/>
        </w:numPr>
      </w:pPr>
      <w:r>
        <w:t>Verify the oscilloscope trace is similar to “</w:t>
      </w:r>
      <w:r w:rsidR="00AF3740">
        <w:fldChar w:fldCharType="begin"/>
      </w:r>
      <w:r>
        <w:instrText xml:space="preserve"> REF _Ref397449120 \h </w:instrText>
      </w:r>
      <w:r w:rsidR="00AF3740">
        <w:fldChar w:fldCharType="separate"/>
      </w:r>
      <w:r w:rsidR="00BB3ECE">
        <w:t xml:space="preserve">Figure </w:t>
      </w:r>
      <w:r w:rsidR="00BB3ECE">
        <w:rPr>
          <w:noProof/>
        </w:rPr>
        <w:t>20</w:t>
      </w:r>
      <w:r w:rsidR="00BB3ECE">
        <w:t>: DCC A – DCC B Trace</w:t>
      </w:r>
      <w:r w:rsidR="00AF3740">
        <w:fldChar w:fldCharType="end"/>
      </w:r>
      <w:r>
        <w:t>.” If this test fails, return the V3 System for warranty service as explained by “</w:t>
      </w:r>
      <w:r w:rsidR="00AF3740">
        <w:fldChar w:fldCharType="begin"/>
      </w:r>
      <w:r>
        <w:instrText xml:space="preserve"> REF _Ref397444095 \r \h </w:instrText>
      </w:r>
      <w:r w:rsidR="00AF3740">
        <w:fldChar w:fldCharType="separate"/>
      </w:r>
      <w:r w:rsidR="00BB3ECE">
        <w:t>11</w:t>
      </w:r>
      <w:r w:rsidR="00AF3740">
        <w:fldChar w:fldCharType="end"/>
      </w:r>
      <w:r>
        <w:t xml:space="preserve"> </w:t>
      </w:r>
      <w:r w:rsidR="00AF3740">
        <w:fldChar w:fldCharType="begin"/>
      </w:r>
      <w:r>
        <w:instrText xml:space="preserve"> REF _Ref397444110 \h </w:instrText>
      </w:r>
      <w:r w:rsidR="00AF3740">
        <w:fldChar w:fldCharType="separate"/>
      </w:r>
      <w:r w:rsidR="00BB3ECE">
        <w:t>Warranty and Service Information</w:t>
      </w:r>
      <w:r w:rsidR="00AF3740">
        <w:fldChar w:fldCharType="end"/>
      </w:r>
      <w:r>
        <w:t>.”</w:t>
      </w:r>
    </w:p>
    <w:p w:rsidR="00DA7029" w:rsidRDefault="00DA7029" w:rsidP="00874CB5">
      <w:pPr>
        <w:pStyle w:val="ListParagraph"/>
        <w:numPr>
          <w:ilvl w:val="0"/>
          <w:numId w:val="17"/>
        </w:numPr>
      </w:pPr>
      <w:r>
        <w:t>Connect the positive end of a 1.5 V battery to the DB25S connector pin 9 (IN0 A). Connect the negative end of the battery pin 10 (IN0 B).</w:t>
      </w:r>
    </w:p>
    <w:p w:rsidR="00E16048" w:rsidRDefault="00DA7029" w:rsidP="00874CB5">
      <w:pPr>
        <w:pStyle w:val="ListParagraph"/>
        <w:numPr>
          <w:ilvl w:val="0"/>
          <w:numId w:val="17"/>
        </w:numPr>
      </w:pPr>
      <w:r>
        <w:t>Press the “</w:t>
      </w:r>
      <w:r w:rsidRPr="00DA7029">
        <w:rPr>
          <w:rStyle w:val="CodeSnippet"/>
        </w:rPr>
        <w:t>d</w:t>
      </w:r>
      <w:r>
        <w:t>” key to make sure the decoder direction is forward.</w:t>
      </w:r>
    </w:p>
    <w:p w:rsidR="00DA7029" w:rsidRDefault="00E16048" w:rsidP="00874CB5">
      <w:pPr>
        <w:pStyle w:val="ListParagraph"/>
        <w:numPr>
          <w:ilvl w:val="0"/>
          <w:numId w:val="17"/>
        </w:numPr>
      </w:pPr>
      <w:r>
        <w:t>Press the “</w:t>
      </w:r>
      <w:r w:rsidRPr="00E16048">
        <w:rPr>
          <w:rStyle w:val="CodeSnippet"/>
        </w:rPr>
        <w:t>h</w:t>
      </w:r>
      <w:r>
        <w:t xml:space="preserve">” key. </w:t>
      </w:r>
      <w:r w:rsidR="00DA7029">
        <w:t>Verify GEN bit 0 is 1. See</w:t>
      </w:r>
      <w:r>
        <w:t xml:space="preserve"> “</w:t>
      </w:r>
      <w:r w:rsidR="00AF3740">
        <w:fldChar w:fldCharType="begin"/>
      </w:r>
      <w:r w:rsidR="00D17C42">
        <w:instrText xml:space="preserve"> REF _Ref397523559 \h </w:instrText>
      </w:r>
      <w:r w:rsidR="00AF3740">
        <w:fldChar w:fldCharType="separate"/>
      </w:r>
      <w:r w:rsidR="00BB3ECE">
        <w:t xml:space="preserve">Figure </w:t>
      </w:r>
      <w:r w:rsidR="00BB3ECE">
        <w:rPr>
          <w:noProof/>
        </w:rPr>
        <w:t>14</w:t>
      </w:r>
      <w:r w:rsidR="00BB3ECE">
        <w:t>: SEND.EXE Help Screen</w:t>
      </w:r>
      <w:r w:rsidR="00AF3740">
        <w:fldChar w:fldCharType="end"/>
      </w:r>
      <w:r>
        <w:t>” for the location of GEN bit 0.</w:t>
      </w:r>
    </w:p>
    <w:p w:rsidR="00E16048" w:rsidRDefault="00E16048" w:rsidP="00874CB5">
      <w:pPr>
        <w:pStyle w:val="ListParagraph"/>
        <w:numPr>
          <w:ilvl w:val="0"/>
          <w:numId w:val="17"/>
        </w:numPr>
      </w:pPr>
      <w:r>
        <w:t>Reverse the polarity of the 1.5 V battery.</w:t>
      </w:r>
    </w:p>
    <w:p w:rsidR="00E16048" w:rsidRDefault="00E16048" w:rsidP="00E16048">
      <w:pPr>
        <w:pStyle w:val="ListParagraph"/>
        <w:numPr>
          <w:ilvl w:val="0"/>
          <w:numId w:val="17"/>
        </w:numPr>
      </w:pPr>
      <w:r>
        <w:t>Press the “</w:t>
      </w:r>
      <w:r w:rsidRPr="00E16048">
        <w:rPr>
          <w:rStyle w:val="CodeSnippet"/>
        </w:rPr>
        <w:t>h</w:t>
      </w:r>
      <w:r>
        <w:t>” key. Verify GEN bit 0 is 0.</w:t>
      </w:r>
    </w:p>
    <w:p w:rsidR="00DA7029" w:rsidRDefault="00E16048" w:rsidP="00DA7029">
      <w:pPr>
        <w:pStyle w:val="ListParagraph"/>
        <w:numPr>
          <w:ilvl w:val="0"/>
          <w:numId w:val="17"/>
        </w:numPr>
      </w:pPr>
      <w:r>
        <w:t>If GEN bit 0 failed for either polarity</w:t>
      </w:r>
      <w:r w:rsidR="00DA7029">
        <w:t>, return the V3 System for warranty service as explained by “</w:t>
      </w:r>
      <w:r w:rsidR="00AF3740">
        <w:fldChar w:fldCharType="begin"/>
      </w:r>
      <w:r w:rsidR="00DA7029">
        <w:instrText xml:space="preserve"> REF _Ref397444095 \r \h </w:instrText>
      </w:r>
      <w:r w:rsidR="00AF3740">
        <w:fldChar w:fldCharType="separate"/>
      </w:r>
      <w:r w:rsidR="00BB3ECE">
        <w:t>11</w:t>
      </w:r>
      <w:r w:rsidR="00AF3740">
        <w:fldChar w:fldCharType="end"/>
      </w:r>
      <w:r w:rsidR="00DA7029">
        <w:t xml:space="preserve"> </w:t>
      </w:r>
      <w:r w:rsidR="00AF3740">
        <w:fldChar w:fldCharType="begin"/>
      </w:r>
      <w:r w:rsidR="00DA7029">
        <w:instrText xml:space="preserve"> REF _Ref397444110 \h </w:instrText>
      </w:r>
      <w:r w:rsidR="00AF3740">
        <w:fldChar w:fldCharType="separate"/>
      </w:r>
      <w:r w:rsidR="00BB3ECE">
        <w:t>Warranty and Service Information</w:t>
      </w:r>
      <w:r w:rsidR="00AF3740">
        <w:fldChar w:fldCharType="end"/>
      </w:r>
      <w:r w:rsidR="00DA7029">
        <w:t>.”</w:t>
      </w:r>
    </w:p>
    <w:p w:rsidR="0001465A" w:rsidRDefault="0001465A" w:rsidP="00822DF8">
      <w:pPr>
        <w:pStyle w:val="ListParagraph"/>
        <w:numPr>
          <w:ilvl w:val="0"/>
          <w:numId w:val="17"/>
        </w:numPr>
      </w:pPr>
      <w:r>
        <w:t xml:space="preserve">If the above tests have passed, the V3 System hardware appears to be working properly. Reconnect the </w:t>
      </w:r>
      <w:r w:rsidR="00E16048">
        <w:t>DB25P end of the DB25 cable</w:t>
      </w:r>
      <w:r>
        <w:t xml:space="preserve"> to the V3 System.</w:t>
      </w:r>
    </w:p>
    <w:p w:rsidR="0001465A" w:rsidRDefault="00874CB5" w:rsidP="00822DF8">
      <w:pPr>
        <w:pStyle w:val="ListParagraph"/>
        <w:numPr>
          <w:ilvl w:val="0"/>
          <w:numId w:val="17"/>
        </w:numPr>
      </w:pPr>
      <w:r>
        <w:t xml:space="preserve">Connect the external trigger probe to the pin 5 (SCOPE A) at the opposite end of the DB25 cable that connects to the V3 System. </w:t>
      </w:r>
      <w:r w:rsidR="00926303">
        <w:t>Connect the external probe ground to pin 4 (GND).</w:t>
      </w:r>
    </w:p>
    <w:p w:rsidR="00926303" w:rsidRDefault="00926303" w:rsidP="00822DF8">
      <w:pPr>
        <w:pStyle w:val="ListParagraph"/>
        <w:numPr>
          <w:ilvl w:val="0"/>
          <w:numId w:val="17"/>
        </w:numPr>
      </w:pPr>
      <w:r>
        <w:t>Trace the DCC signal along the signal path.</w:t>
      </w:r>
      <w:r w:rsidR="001D216B">
        <w:t xml:space="preserve"> The booster input should look like</w:t>
      </w:r>
      <w:r w:rsidR="001D216B">
        <w:br/>
        <w:t>“</w:t>
      </w:r>
      <w:r w:rsidR="00AF3740">
        <w:fldChar w:fldCharType="begin"/>
      </w:r>
      <w:r w:rsidR="001D216B">
        <w:instrText xml:space="preserve"> REF _Ref397449892 \h </w:instrText>
      </w:r>
      <w:r w:rsidR="00AF3740">
        <w:fldChar w:fldCharType="separate"/>
      </w:r>
      <w:r w:rsidR="00BB3ECE">
        <w:t xml:space="preserve">Figure </w:t>
      </w:r>
      <w:r w:rsidR="00BB3ECE">
        <w:rPr>
          <w:noProof/>
        </w:rPr>
        <w:t>20</w:t>
      </w:r>
      <w:r w:rsidR="00BB3ECE">
        <w:t>: DCC A – DCC B Trace</w:t>
      </w:r>
      <w:r w:rsidR="00AF3740">
        <w:fldChar w:fldCharType="end"/>
      </w:r>
      <w:r w:rsidR="001D216B">
        <w:t>.” The output of the booster and the input to the decoder should look like “</w:t>
      </w:r>
      <w:r w:rsidR="00AF3740">
        <w:fldChar w:fldCharType="begin"/>
      </w:r>
      <w:r w:rsidR="001D216B">
        <w:instrText xml:space="preserve"> REF _Ref397450002 \h </w:instrText>
      </w:r>
      <w:r w:rsidR="00AF3740">
        <w:fldChar w:fldCharType="separate"/>
      </w:r>
      <w:r w:rsidR="00BB3ECE">
        <w:t xml:space="preserve">Figure </w:t>
      </w:r>
      <w:r w:rsidR="00BB3ECE">
        <w:rPr>
          <w:noProof/>
        </w:rPr>
        <w:t>21</w:t>
      </w:r>
      <w:r w:rsidR="00BB3ECE">
        <w:t>: Booster Output Trace</w:t>
      </w:r>
      <w:r w:rsidR="00AF3740">
        <w:fldChar w:fldCharType="end"/>
      </w:r>
      <w:r w:rsidR="001D216B">
        <w:t>.”</w:t>
      </w:r>
    </w:p>
    <w:p w:rsidR="001D216B" w:rsidRDefault="001D216B" w:rsidP="00822DF8">
      <w:pPr>
        <w:pStyle w:val="ListParagraph"/>
        <w:numPr>
          <w:ilvl w:val="0"/>
          <w:numId w:val="17"/>
        </w:numPr>
      </w:pPr>
      <w:r>
        <w:t>If the signal to the decoder looks correct, verify that the output pair changes from positive to negative when the “</w:t>
      </w:r>
      <w:r w:rsidRPr="001D216B">
        <w:rPr>
          <w:rStyle w:val="CodeSnippet"/>
        </w:rPr>
        <w:t>f</w:t>
      </w:r>
      <w:r>
        <w:t>” key is pressed. If the decoder does not respond, verify the decoder is configured properly or try another decoder.</w:t>
      </w:r>
    </w:p>
    <w:p w:rsidR="0048776A" w:rsidRDefault="0048776A" w:rsidP="00822DF8">
      <w:pPr>
        <w:pStyle w:val="ListParagraph"/>
        <w:numPr>
          <w:ilvl w:val="0"/>
          <w:numId w:val="17"/>
        </w:numPr>
      </w:pPr>
      <w:r>
        <w:t xml:space="preserve">If the decoder output is correct, verify that the Test Jig is wired properly. The LED should be </w:t>
      </w:r>
      <w:r w:rsidRPr="0048776A">
        <w:rPr>
          <w:b/>
          <w:color w:val="FF0000"/>
        </w:rPr>
        <w:t>Red</w:t>
      </w:r>
      <w:r>
        <w:t xml:space="preserve"> when the decoder direction is forward and </w:t>
      </w:r>
      <w:r w:rsidRPr="0048776A">
        <w:rPr>
          <w:b/>
          <w:color w:val="00B050"/>
        </w:rPr>
        <w:t>Green</w:t>
      </w:r>
      <w:r>
        <w:t xml:space="preserve"> when the decoder direction is reverse.</w:t>
      </w:r>
    </w:p>
    <w:p w:rsidR="00574C1A" w:rsidRDefault="00574C1A" w:rsidP="00574C1A">
      <w:pPr>
        <w:pStyle w:val="ListParagraph"/>
        <w:numPr>
          <w:ilvl w:val="0"/>
          <w:numId w:val="17"/>
        </w:numPr>
      </w:pPr>
      <w:r>
        <w:t xml:space="preserve">If </w:t>
      </w:r>
      <w:r w:rsidR="00D6004A">
        <w:t xml:space="preserve">the </w:t>
      </w:r>
      <w:r>
        <w:t>LED still fails, contact the NMRA for help. Follow these steps</w:t>
      </w:r>
    </w:p>
    <w:p w:rsidR="00574C1A" w:rsidRDefault="00574C1A" w:rsidP="00574C1A">
      <w:pPr>
        <w:pStyle w:val="ListParagraph"/>
        <w:numPr>
          <w:ilvl w:val="1"/>
          <w:numId w:val="17"/>
        </w:numPr>
      </w:pPr>
      <w:r>
        <w:t>Quit the SEND.EXE program.</w:t>
      </w:r>
    </w:p>
    <w:p w:rsidR="00574C1A" w:rsidRDefault="00574C1A" w:rsidP="00574C1A">
      <w:pPr>
        <w:pStyle w:val="ListParagraph"/>
        <w:numPr>
          <w:ilvl w:val="1"/>
          <w:numId w:val="17"/>
        </w:numPr>
      </w:pPr>
      <w:r>
        <w:t>Upload the .sum and .log files from the test.</w:t>
      </w:r>
    </w:p>
    <w:p w:rsidR="00574C1A" w:rsidRDefault="00574C1A" w:rsidP="00574C1A">
      <w:pPr>
        <w:pStyle w:val="ListParagraph"/>
        <w:numPr>
          <w:ilvl w:val="1"/>
          <w:numId w:val="17"/>
        </w:numPr>
      </w:pPr>
      <w:r>
        <w:t xml:space="preserve">Send an Email to </w:t>
      </w:r>
      <w:hyperlink r:id="rId27" w:history="1">
        <w:r>
          <w:rPr>
            <w:rStyle w:val="Hyperlink"/>
          </w:rPr>
          <w:t>tech-chair@hq.nmra.org</w:t>
        </w:r>
      </w:hyperlink>
      <w:r>
        <w:t xml:space="preserve"> requesting support. List all the DCC components used and attach the .log and .sum files.</w:t>
      </w:r>
    </w:p>
    <w:p w:rsidR="0048776A" w:rsidRDefault="00574C1A" w:rsidP="001E4B56">
      <w:pPr>
        <w:pStyle w:val="Heading3"/>
      </w:pPr>
      <w:bookmarkStart w:id="70" w:name="_Toc427156326"/>
      <w:r>
        <w:t>GEN Bit 0</w:t>
      </w:r>
      <w:r w:rsidR="0048776A">
        <w:t xml:space="preserve"> Does Not Change State When the Decoder Changes Direction</w:t>
      </w:r>
      <w:bookmarkEnd w:id="70"/>
    </w:p>
    <w:p w:rsidR="0048776A" w:rsidRPr="0048776A" w:rsidRDefault="0048776A" w:rsidP="0048776A">
      <w:r>
        <w:t>If the LED on the Test Jig is responding properly, troubleshoot the signal between the Test Jig LED and the V3 System.</w:t>
      </w:r>
    </w:p>
    <w:p w:rsidR="0048776A" w:rsidRDefault="0048776A" w:rsidP="00D6004A">
      <w:pPr>
        <w:pStyle w:val="ListParagraph"/>
        <w:keepLines/>
        <w:numPr>
          <w:ilvl w:val="0"/>
          <w:numId w:val="19"/>
        </w:numPr>
      </w:pPr>
      <w:r>
        <w:t>Check</w:t>
      </w:r>
      <w:r w:rsidR="00D6004A">
        <w:t xml:space="preserve"> the</w:t>
      </w:r>
      <w:r>
        <w:t xml:space="preserve"> </w:t>
      </w:r>
      <w:r w:rsidR="00DD11D0">
        <w:t>filtered decoder output with the channel 1 and channel 2 differential pain probes. The signal should be above +1 V when the decoder direction is forward and below -1 V when the decoder direction is reverse.</w:t>
      </w:r>
    </w:p>
    <w:p w:rsidR="00DD11D0" w:rsidRDefault="00DD11D0" w:rsidP="00D6004A">
      <w:pPr>
        <w:pStyle w:val="ListParagraph"/>
        <w:keepLines/>
        <w:numPr>
          <w:ilvl w:val="0"/>
          <w:numId w:val="19"/>
        </w:numPr>
      </w:pPr>
      <w:r>
        <w:t>Check filtered decoder output where it connects to the V3 system. Connect the channel 1 probe to pin DB25S connector pin 9 (IN0 A). Connect the channel 2 probe to pin 10 (IN0 B). The differential signal should be above +1 V when the decoder direction is forward and below -1 V when the decoder direction is reverse.</w:t>
      </w:r>
    </w:p>
    <w:p w:rsidR="00574C1A" w:rsidRDefault="00574C1A" w:rsidP="00574C1A">
      <w:pPr>
        <w:pStyle w:val="ListParagraph"/>
        <w:numPr>
          <w:ilvl w:val="0"/>
          <w:numId w:val="19"/>
        </w:numPr>
      </w:pPr>
      <w:r>
        <w:t>If GEN bit 0 still fails, contact the NMRA for help. Follow these steps</w:t>
      </w:r>
    </w:p>
    <w:p w:rsidR="00574C1A" w:rsidRDefault="00574C1A" w:rsidP="00574C1A">
      <w:pPr>
        <w:pStyle w:val="ListParagraph"/>
        <w:numPr>
          <w:ilvl w:val="1"/>
          <w:numId w:val="19"/>
        </w:numPr>
      </w:pPr>
      <w:r>
        <w:t>Quit the SEND.EXE program.</w:t>
      </w:r>
    </w:p>
    <w:p w:rsidR="00574C1A" w:rsidRDefault="00574C1A" w:rsidP="00574C1A">
      <w:pPr>
        <w:pStyle w:val="ListParagraph"/>
        <w:numPr>
          <w:ilvl w:val="1"/>
          <w:numId w:val="19"/>
        </w:numPr>
      </w:pPr>
      <w:r>
        <w:t>Upload the .sum and .log files from the test.</w:t>
      </w:r>
    </w:p>
    <w:p w:rsidR="00574C1A" w:rsidRDefault="00574C1A" w:rsidP="00574C1A">
      <w:pPr>
        <w:pStyle w:val="ListParagraph"/>
        <w:numPr>
          <w:ilvl w:val="1"/>
          <w:numId w:val="19"/>
        </w:numPr>
      </w:pPr>
      <w:r>
        <w:t xml:space="preserve">Send an Email to </w:t>
      </w:r>
      <w:hyperlink r:id="rId28" w:history="1">
        <w:r>
          <w:rPr>
            <w:rStyle w:val="Hyperlink"/>
          </w:rPr>
          <w:t>tech-chair@hq.nmra.org</w:t>
        </w:r>
      </w:hyperlink>
      <w:r>
        <w:t xml:space="preserve"> requesting support. List all the DCC components used and attach the .log and .sum files.</w:t>
      </w:r>
    </w:p>
    <w:p w:rsidR="00393A65" w:rsidRPr="006D30A0" w:rsidRDefault="00393A65" w:rsidP="001E4B56">
      <w:pPr>
        <w:pStyle w:val="Heading3"/>
      </w:pPr>
      <w:bookmarkStart w:id="71" w:name="_Toc427156327"/>
      <w:r>
        <w:t xml:space="preserve">The </w:t>
      </w:r>
      <w:r w:rsidR="00D004BC">
        <w:t>D</w:t>
      </w:r>
      <w:r>
        <w:t xml:space="preserve">ecoder </w:t>
      </w:r>
      <w:r w:rsidR="00D004BC">
        <w:t>F</w:t>
      </w:r>
      <w:r>
        <w:t xml:space="preserve">ails </w:t>
      </w:r>
      <w:r w:rsidR="00D004BC">
        <w:t>T</w:t>
      </w:r>
      <w:r>
        <w:t xml:space="preserve">oo </w:t>
      </w:r>
      <w:r w:rsidR="00D004BC">
        <w:t>M</w:t>
      </w:r>
      <w:r>
        <w:t xml:space="preserve">any </w:t>
      </w:r>
      <w:r w:rsidR="00D004BC">
        <w:t>T</w:t>
      </w:r>
      <w:r>
        <w:t xml:space="preserve">ests </w:t>
      </w:r>
      <w:r w:rsidR="00D004BC">
        <w:t>During the Automated Decoder Test</w:t>
      </w:r>
      <w:bookmarkEnd w:id="71"/>
    </w:p>
    <w:p w:rsidR="00393A65" w:rsidRDefault="00DD11D0" w:rsidP="00D004BC">
      <w:r>
        <w:t>Follow these steps if the decoder passed the static verification test but failed too many of the automated tests.</w:t>
      </w:r>
    </w:p>
    <w:p w:rsidR="005E3BCC" w:rsidRDefault="00DD11D0" w:rsidP="00DD11D0">
      <w:pPr>
        <w:pStyle w:val="ListParagraph"/>
        <w:numPr>
          <w:ilvl w:val="0"/>
          <w:numId w:val="20"/>
        </w:numPr>
      </w:pPr>
      <w:r>
        <w:t xml:space="preserve">Check the .sum file and see if any tests passed. If all tests failed, </w:t>
      </w:r>
      <w:r w:rsidR="005E3BCC">
        <w:t>make certain the decoder output or Sender V3 input signals are correct. You might try reversing the decoder output pins to see if tests start passing. If the tests start passing, make sure you haven’t swapped the signals between the decoder output and the V3 System input.</w:t>
      </w:r>
    </w:p>
    <w:p w:rsidR="00DD11D0" w:rsidRDefault="005E3BCC" w:rsidP="00DD11D0">
      <w:pPr>
        <w:pStyle w:val="ListParagraph"/>
        <w:numPr>
          <w:ilvl w:val="0"/>
          <w:numId w:val="20"/>
        </w:numPr>
      </w:pPr>
      <w:r>
        <w:t xml:space="preserve">If the decoder still fails all tests, </w:t>
      </w:r>
      <w:r w:rsidR="00DD11D0">
        <w:t xml:space="preserve">verify the decoder is configured correctly </w:t>
      </w:r>
      <w:r>
        <w:t>or try a different booster and decoder. Make certain the booster and decoder have NMRA Conformance Warrants.</w:t>
      </w:r>
    </w:p>
    <w:p w:rsidR="005E3BCC" w:rsidRDefault="005E3BCC" w:rsidP="00DD11D0">
      <w:pPr>
        <w:pStyle w:val="ListParagraph"/>
        <w:numPr>
          <w:ilvl w:val="0"/>
          <w:numId w:val="20"/>
        </w:numPr>
      </w:pPr>
      <w:r>
        <w:t>If some or many tests pass, the overall wiring is probably correct. Verify the decoder is configured correctly or try a different booster and decoder. Make certain the booster and decoder have NMRA Conformance Warrants.</w:t>
      </w:r>
    </w:p>
    <w:p w:rsidR="005E3BCC" w:rsidRDefault="005E3BCC" w:rsidP="00DD11D0">
      <w:pPr>
        <w:pStyle w:val="ListParagraph"/>
        <w:numPr>
          <w:ilvl w:val="0"/>
          <w:numId w:val="20"/>
        </w:numPr>
      </w:pPr>
      <w:r>
        <w:t>If the automated test still has some or many passes but not enough to pass conformance, contact the NMRA for help. Follow these steps</w:t>
      </w:r>
    </w:p>
    <w:p w:rsidR="005E3BCC" w:rsidRDefault="00181907" w:rsidP="00181907">
      <w:pPr>
        <w:pStyle w:val="ListParagraph"/>
        <w:numPr>
          <w:ilvl w:val="1"/>
          <w:numId w:val="20"/>
        </w:numPr>
      </w:pPr>
      <w:r>
        <w:t>Run a complete automated test.</w:t>
      </w:r>
    </w:p>
    <w:p w:rsidR="00181907" w:rsidRDefault="00181907" w:rsidP="00181907">
      <w:pPr>
        <w:pStyle w:val="ListParagraph"/>
        <w:numPr>
          <w:ilvl w:val="1"/>
          <w:numId w:val="20"/>
        </w:numPr>
      </w:pPr>
      <w:r>
        <w:t>Upload the .sum and .log files from the test.</w:t>
      </w:r>
    </w:p>
    <w:p w:rsidR="00181907" w:rsidRDefault="00181907" w:rsidP="00181907">
      <w:pPr>
        <w:pStyle w:val="ListParagraph"/>
        <w:numPr>
          <w:ilvl w:val="1"/>
          <w:numId w:val="20"/>
        </w:numPr>
      </w:pPr>
      <w:r>
        <w:t xml:space="preserve">Send an Email to </w:t>
      </w:r>
      <w:hyperlink r:id="rId29" w:history="1">
        <w:r>
          <w:rPr>
            <w:rStyle w:val="Hyperlink"/>
          </w:rPr>
          <w:t>tech-chair@hq.nmra.org</w:t>
        </w:r>
      </w:hyperlink>
      <w:r>
        <w:t xml:space="preserve"> requesting support. List all the DCC components used and attach the .log and .sum file</w:t>
      </w:r>
      <w:r w:rsidR="00574C1A">
        <w:t>s.</w:t>
      </w:r>
    </w:p>
    <w:p w:rsidR="00250992" w:rsidRDefault="00AD0F44" w:rsidP="00393A65">
      <w:pPr>
        <w:pStyle w:val="Heading1"/>
        <w:pageBreakBefore/>
      </w:pPr>
      <w:bookmarkStart w:id="72" w:name="_Toc427156328"/>
      <w:r>
        <w:t xml:space="preserve">Additional </w:t>
      </w:r>
      <w:r w:rsidR="00250992">
        <w:t>Document</w:t>
      </w:r>
      <w:r w:rsidR="00424542">
        <w:t>s</w:t>
      </w:r>
      <w:r w:rsidR="00250992">
        <w:t xml:space="preserve"> List</w:t>
      </w:r>
      <w:bookmarkEnd w:id="72"/>
    </w:p>
    <w:p w:rsidR="00250992" w:rsidRDefault="00250992" w:rsidP="00495233">
      <w:pPr>
        <w:keepNext/>
        <w:keepLines/>
      </w:pPr>
      <w:r>
        <w:t xml:space="preserve">This section lists the </w:t>
      </w:r>
      <w:r w:rsidR="00AD0F44">
        <w:t xml:space="preserve">additional </w:t>
      </w:r>
      <w:r w:rsidR="005A3F68">
        <w:t>documents</w:t>
      </w:r>
      <w:r>
        <w:t xml:space="preserve"> that relate to the V3 System. Some documents are mandatory reading if you want to run decoder tests. Other documents are for reference and give you more information on the V3 System, etc. The following list will indicate which documents are mandatory and which are for reference.</w:t>
      </w:r>
    </w:p>
    <w:p w:rsidR="00495233" w:rsidRPr="00110B0B" w:rsidRDefault="00495233" w:rsidP="00495233">
      <w:pPr>
        <w:keepNext/>
        <w:keepLines/>
        <w:rPr>
          <w:color w:val="FF0000"/>
        </w:rPr>
      </w:pPr>
      <w:r>
        <w:rPr>
          <w:color w:val="FF0000"/>
        </w:rPr>
        <w:t>Note: Links in red have not been uploaded to the Web yet.</w:t>
      </w:r>
    </w:p>
    <w:p w:rsidR="003F2F99" w:rsidRDefault="00AF3740" w:rsidP="00821C12">
      <w:pPr>
        <w:pStyle w:val="Heading2"/>
      </w:pPr>
      <w:hyperlink r:id="rId30" w:history="1">
        <w:bookmarkStart w:id="73" w:name="_Toc427156329"/>
        <w:r w:rsidR="005F045B" w:rsidRPr="00112D47">
          <w:rPr>
            <w:rStyle w:val="Hyperlink"/>
          </w:rPr>
          <w:t>http://www.nmra.org/dcc-decoder-test-system</w:t>
        </w:r>
        <w:bookmarkEnd w:id="73"/>
      </w:hyperlink>
    </w:p>
    <w:p w:rsidR="002F4DE9" w:rsidRDefault="00AD0F44" w:rsidP="0081358A">
      <w:pPr>
        <w:keepNext/>
        <w:keepLines/>
      </w:pPr>
      <w:r>
        <w:t xml:space="preserve">This section lists </w:t>
      </w:r>
      <w:r w:rsidR="005A3F68">
        <w:t>the documents</w:t>
      </w:r>
      <w:r>
        <w:t xml:space="preserve"> in the </w:t>
      </w:r>
      <w:r w:rsidR="005F045B">
        <w:t xml:space="preserve">Website of the NMRA decoder test </w:t>
      </w:r>
      <w:r w:rsidR="003F2F99">
        <w:t>system</w:t>
      </w:r>
      <w:r w:rsidR="005A3F68">
        <w:t xml:space="preserve"> shown above</w:t>
      </w:r>
      <w:r w:rsidR="004B50A7">
        <w:t>.</w:t>
      </w:r>
    </w:p>
    <w:p w:rsidR="003F2F99" w:rsidRDefault="003F2F99" w:rsidP="0081358A">
      <w:pPr>
        <w:keepLines/>
        <w:ind w:left="1440" w:hanging="1440"/>
      </w:pPr>
      <w:r>
        <w:rPr>
          <w:b/>
        </w:rPr>
        <w:t>Mandatory:</w:t>
      </w:r>
      <w:r>
        <w:rPr>
          <w:b/>
        </w:rPr>
        <w:tab/>
      </w:r>
      <w:hyperlink r:id="rId31" w:history="1">
        <w:r>
          <w:rPr>
            <w:rStyle w:val="Hyperlink"/>
          </w:rPr>
          <w:t>Baseline Test Procedures in .pdf format (Adobe Acrobat)</w:t>
        </w:r>
      </w:hyperlink>
      <w:r>
        <w:br/>
      </w:r>
      <w:r w:rsidRPr="003F2F99">
        <w:t>Overall baseline testing procedure.</w:t>
      </w:r>
    </w:p>
    <w:p w:rsidR="00110B0B" w:rsidRPr="00110B0B" w:rsidRDefault="00110B0B" w:rsidP="0081358A">
      <w:pPr>
        <w:keepLines/>
        <w:ind w:left="1440" w:hanging="1440"/>
      </w:pPr>
      <w:r>
        <w:rPr>
          <w:b/>
        </w:rPr>
        <w:t>Mandatory:</w:t>
      </w:r>
      <w:r>
        <w:rPr>
          <w:b/>
        </w:rPr>
        <w:tab/>
      </w:r>
      <w:r w:rsidRPr="00110B0B">
        <w:rPr>
          <w:color w:val="FF0000"/>
        </w:rPr>
        <w:t>Locomotive Decoder Questionnaire</w:t>
      </w:r>
      <w:r>
        <w:br/>
        <w:t>Questionnaire that must be submitted when a locomotive or functional decoder is submitted for formal conformance testing by the NMRA.</w:t>
      </w:r>
    </w:p>
    <w:p w:rsidR="00110B0B" w:rsidRPr="00110B0B" w:rsidRDefault="00110B0B" w:rsidP="0081358A">
      <w:pPr>
        <w:keepLines/>
        <w:ind w:left="1440" w:hanging="1440"/>
      </w:pPr>
      <w:r>
        <w:rPr>
          <w:b/>
        </w:rPr>
        <w:t>Mandatory:</w:t>
      </w:r>
      <w:r>
        <w:rPr>
          <w:b/>
        </w:rPr>
        <w:tab/>
      </w:r>
      <w:r>
        <w:rPr>
          <w:color w:val="FF0000"/>
        </w:rPr>
        <w:t>Accessory</w:t>
      </w:r>
      <w:r w:rsidRPr="00110B0B">
        <w:rPr>
          <w:color w:val="FF0000"/>
        </w:rPr>
        <w:t xml:space="preserve"> Decoder Questionnaire</w:t>
      </w:r>
      <w:r>
        <w:br/>
        <w:t>Questionnaire that must be submitted when an accessory or functional decoder is submitted for formal conformance testing by the NMRA.</w:t>
      </w:r>
    </w:p>
    <w:p w:rsidR="00821C12" w:rsidRDefault="00821C12" w:rsidP="00821C12">
      <w:pPr>
        <w:pStyle w:val="Heading3"/>
      </w:pPr>
      <w:bookmarkStart w:id="74" w:name="_Toc427156330"/>
      <w:r>
        <w:t>Sender Software Information</w:t>
      </w:r>
      <w:bookmarkEnd w:id="74"/>
    </w:p>
    <w:p w:rsidR="00AD0F44" w:rsidRPr="00AD0F44" w:rsidRDefault="005A3F68" w:rsidP="005A3F68">
      <w:pPr>
        <w:keepNext/>
        <w:keepLines/>
      </w:pPr>
      <w:r>
        <w:t>This section lists the documents, source code, and other files related to the decoder test software.</w:t>
      </w:r>
    </w:p>
    <w:p w:rsidR="00821C12" w:rsidRPr="00110B0B" w:rsidRDefault="00821C12" w:rsidP="00821C12">
      <w:pPr>
        <w:keepLines/>
        <w:ind w:left="1440" w:hanging="1440"/>
      </w:pPr>
      <w:r>
        <w:rPr>
          <w:b/>
        </w:rPr>
        <w:t>Mandatory:</w:t>
      </w:r>
      <w:r>
        <w:rPr>
          <w:b/>
        </w:rPr>
        <w:tab/>
      </w:r>
      <w:r>
        <w:rPr>
          <w:color w:val="FF0000"/>
        </w:rPr>
        <w:t>Sender Software User Guide</w:t>
      </w:r>
      <w:r>
        <w:br/>
        <w:t>User guide for the Sender Software that runs on the TS-5300 and controls the baseline decoder tests.</w:t>
      </w:r>
    </w:p>
    <w:p w:rsidR="0081358A" w:rsidRDefault="0081358A" w:rsidP="00821C12">
      <w:pPr>
        <w:pStyle w:val="Heading3"/>
      </w:pPr>
      <w:bookmarkStart w:id="75" w:name="_Toc427156331"/>
      <w:r>
        <w:t>Sender</w:t>
      </w:r>
      <w:r w:rsidR="00E738A3">
        <w:t>V3</w:t>
      </w:r>
      <w:r>
        <w:t xml:space="preserve"> Board Hardware Information</w:t>
      </w:r>
      <w:bookmarkEnd w:id="75"/>
    </w:p>
    <w:p w:rsidR="00F61845" w:rsidRPr="00F61845" w:rsidRDefault="00F61845" w:rsidP="00F61845">
      <w:pPr>
        <w:keepNext/>
        <w:keepLines/>
      </w:pPr>
      <w:r>
        <w:t xml:space="preserve">This section </w:t>
      </w:r>
      <w:r w:rsidR="005A3F68">
        <w:t>lists the documents related to the</w:t>
      </w:r>
      <w:r>
        <w:t xml:space="preserve"> Sender </w:t>
      </w:r>
      <w:r w:rsidR="00E738A3">
        <w:t xml:space="preserve">V3 </w:t>
      </w:r>
      <w:r>
        <w:t xml:space="preserve">Board that connects to the TS-5300 using </w:t>
      </w:r>
      <w:r w:rsidR="00E738A3">
        <w:t>its</w:t>
      </w:r>
      <w:r>
        <w:t xml:space="preserve"> PC/104 </w:t>
      </w:r>
      <w:r w:rsidR="00E738A3">
        <w:t xml:space="preserve">client </w:t>
      </w:r>
      <w:r w:rsidR="005A3F68">
        <w:t>interface.</w:t>
      </w:r>
    </w:p>
    <w:p w:rsidR="00F61845" w:rsidRDefault="00F61845" w:rsidP="00F61845">
      <w:pPr>
        <w:keepLines/>
        <w:ind w:left="1440" w:hanging="1440"/>
        <w:rPr>
          <w:b/>
        </w:rPr>
      </w:pPr>
      <w:r>
        <w:rPr>
          <w:b/>
        </w:rPr>
        <w:t>Reference:</w:t>
      </w:r>
      <w:r>
        <w:rPr>
          <w:b/>
        </w:rPr>
        <w:tab/>
      </w:r>
      <w:hyperlink r:id="rId32" w:history="1">
        <w:r w:rsidRPr="00F61845">
          <w:rPr>
            <w:color w:val="FF0000"/>
          </w:rPr>
          <w:t>Sender</w:t>
        </w:r>
      </w:hyperlink>
      <w:r w:rsidRPr="00F61845">
        <w:rPr>
          <w:color w:val="FF0000"/>
        </w:rPr>
        <w:t xml:space="preserve"> V3 </w:t>
      </w:r>
      <w:r>
        <w:rPr>
          <w:color w:val="FF0000"/>
        </w:rPr>
        <w:t xml:space="preserve">Board </w:t>
      </w:r>
      <w:r w:rsidRPr="00F61845">
        <w:rPr>
          <w:color w:val="FF0000"/>
        </w:rPr>
        <w:t>Schematic</w:t>
      </w:r>
      <w:r>
        <w:br/>
        <w:t>Schematic for the V3 Sender Board.</w:t>
      </w:r>
    </w:p>
    <w:p w:rsidR="00C938BC" w:rsidRDefault="00C938BC" w:rsidP="0081358A">
      <w:pPr>
        <w:keepLines/>
        <w:ind w:left="1440" w:hanging="1440"/>
        <w:rPr>
          <w:b/>
        </w:rPr>
      </w:pPr>
      <w:r>
        <w:rPr>
          <w:b/>
        </w:rPr>
        <w:t>Reference:</w:t>
      </w:r>
      <w:r>
        <w:rPr>
          <w:b/>
        </w:rPr>
        <w:tab/>
      </w:r>
      <w:hyperlink r:id="rId33" w:history="1">
        <w:r>
          <w:rPr>
            <w:rStyle w:val="Hyperlink"/>
          </w:rPr>
          <w:t>NMRA C&amp;I DCC Test Board Theory of Operation</w:t>
        </w:r>
      </w:hyperlink>
      <w:r>
        <w:br/>
        <w:t>Theory of operation for the Sender board used in the V3 System.</w:t>
      </w:r>
    </w:p>
    <w:p w:rsidR="0081358A" w:rsidRDefault="0081358A" w:rsidP="0081358A">
      <w:pPr>
        <w:keepLines/>
        <w:ind w:left="1440" w:hanging="1440"/>
        <w:rPr>
          <w:b/>
        </w:rPr>
      </w:pPr>
      <w:r>
        <w:rPr>
          <w:b/>
        </w:rPr>
        <w:t>Reference:</w:t>
      </w:r>
      <w:r>
        <w:rPr>
          <w:b/>
        </w:rPr>
        <w:tab/>
      </w:r>
      <w:hyperlink r:id="rId34" w:history="1">
        <w:r>
          <w:rPr>
            <w:rStyle w:val="Hyperlink"/>
          </w:rPr>
          <w:t>Decoder Test Board Manual</w:t>
        </w:r>
      </w:hyperlink>
      <w:r>
        <w:br/>
        <w:t>User manual for Sender V1 and V2 system. These systems are software equivalent to the Sender V3 system but used a PC compatible computer with an ISA slot in place of the TS-5300.</w:t>
      </w:r>
    </w:p>
    <w:p w:rsidR="0081358A" w:rsidRDefault="0081358A" w:rsidP="00821C12">
      <w:pPr>
        <w:pStyle w:val="Heading2"/>
      </w:pPr>
      <w:bookmarkStart w:id="76" w:name="_Toc427156332"/>
      <w:r>
        <w:t>TS-5300 Information</w:t>
      </w:r>
      <w:bookmarkEnd w:id="76"/>
    </w:p>
    <w:p w:rsidR="00E738A3" w:rsidRPr="00E738A3" w:rsidRDefault="00E738A3" w:rsidP="00AD0F44">
      <w:pPr>
        <w:keepNext/>
        <w:keepLines/>
      </w:pPr>
      <w:r>
        <w:t>This section gives details on the Technologic Systems TS-5300 embedded computer. This off-the-shelf computer connects to the Sender V3 Board using its PC/104 host interface.</w:t>
      </w:r>
    </w:p>
    <w:p w:rsidR="00E65B9B" w:rsidRDefault="00E65B9B" w:rsidP="00AD0F44">
      <w:pPr>
        <w:keepLines/>
        <w:ind w:left="1440" w:hanging="1440"/>
      </w:pPr>
      <w:r>
        <w:rPr>
          <w:b/>
        </w:rPr>
        <w:t>Reference:</w:t>
      </w:r>
      <w:r>
        <w:tab/>
      </w:r>
      <w:hyperlink r:id="rId35" w:history="1">
        <w:r w:rsidRPr="00DF1D7B">
          <w:rPr>
            <w:rStyle w:val="Hyperlink"/>
          </w:rPr>
          <w:t>http://www.embeddedarm.com/products/board-detail.php?product=TS-5300#</w:t>
        </w:r>
      </w:hyperlink>
      <w:r>
        <w:br/>
      </w:r>
      <w:r w:rsidR="00C938BC">
        <w:t>H</w:t>
      </w:r>
      <w:r>
        <w:t>ome Website of the Technologic Systems TS-5300 embedded computer used in the V3 System. You can link to detailed hardware and software information on the TS</w:t>
      </w:r>
      <w:r>
        <w:noBreakHyphen/>
        <w:t>5300 from the Website.</w:t>
      </w:r>
    </w:p>
    <w:p w:rsidR="00B04636" w:rsidRPr="00B04636" w:rsidRDefault="00B04636" w:rsidP="00AD0F44">
      <w:pPr>
        <w:keepLines/>
        <w:ind w:left="1440" w:hanging="1440"/>
      </w:pPr>
      <w:r>
        <w:rPr>
          <w:b/>
        </w:rPr>
        <w:t>Reference:</w:t>
      </w:r>
      <w:r>
        <w:rPr>
          <w:b/>
        </w:rPr>
        <w:tab/>
      </w:r>
      <w:hyperlink r:id="rId36" w:history="1">
        <w:r w:rsidRPr="00B04636">
          <w:rPr>
            <w:rStyle w:val="Hyperlink"/>
          </w:rPr>
          <w:t>http://wiki.embeddedarm.com/wiki/TS-5300</w:t>
        </w:r>
      </w:hyperlink>
      <w:r>
        <w:br/>
      </w:r>
      <w:r w:rsidR="00C938BC">
        <w:t>S</w:t>
      </w:r>
      <w:r>
        <w:t>upport Wiki for the TS-5300.</w:t>
      </w:r>
    </w:p>
    <w:p w:rsidR="00E65B9B" w:rsidRDefault="00E65B9B" w:rsidP="00AD0F44">
      <w:pPr>
        <w:keepLines/>
        <w:ind w:left="1440" w:hanging="1440"/>
      </w:pPr>
      <w:r>
        <w:rPr>
          <w:b/>
        </w:rPr>
        <w:t>Reference:</w:t>
      </w:r>
      <w:r>
        <w:tab/>
      </w:r>
      <w:hyperlink r:id="rId37" w:history="1">
        <w:r w:rsidRPr="00DF1D7B">
          <w:rPr>
            <w:rStyle w:val="Hyperlink"/>
          </w:rPr>
          <w:t>http://wiki.embeddedarm.com/wiki/Getting_Started_with_DOS</w:t>
        </w:r>
      </w:hyperlink>
      <w:r>
        <w:br/>
      </w:r>
      <w:r w:rsidR="00C938BC">
        <w:t>G</w:t>
      </w:r>
      <w:r>
        <w:t>ives a brief introduction to using the TS-5300 with DOS.</w:t>
      </w:r>
    </w:p>
    <w:p w:rsidR="00B04636" w:rsidRDefault="00B04636" w:rsidP="00AD0F44">
      <w:pPr>
        <w:keepLines/>
        <w:ind w:left="1440" w:hanging="1440"/>
      </w:pPr>
      <w:r>
        <w:rPr>
          <w:b/>
        </w:rPr>
        <w:t>Reference:</w:t>
      </w:r>
      <w:r>
        <w:rPr>
          <w:b/>
        </w:rPr>
        <w:tab/>
      </w:r>
      <w:hyperlink r:id="rId38" w:history="1">
        <w:r w:rsidRPr="00B04636">
          <w:rPr>
            <w:rStyle w:val="Hyperlink"/>
          </w:rPr>
          <w:t>http://www.embeddedarm.com/documentation/third-party/x86-dos-rom-41.pdf</w:t>
        </w:r>
      </w:hyperlink>
      <w:r w:rsidRPr="00B04636">
        <w:br/>
      </w:r>
      <w:r w:rsidR="00C938BC">
        <w:t>Embedded DOS</w:t>
      </w:r>
      <w:r>
        <w:t xml:space="preserve"> user manual </w:t>
      </w:r>
      <w:r w:rsidR="00C938BC">
        <w:t>for the</w:t>
      </w:r>
      <w:r>
        <w:t xml:space="preserve"> TS-5300.</w:t>
      </w:r>
    </w:p>
    <w:p w:rsidR="00B04636" w:rsidRDefault="00B04636" w:rsidP="00AD0F44">
      <w:pPr>
        <w:keepLines/>
        <w:ind w:left="1440" w:hanging="1440"/>
      </w:pPr>
      <w:r>
        <w:rPr>
          <w:b/>
        </w:rPr>
        <w:t>Reference:</w:t>
      </w:r>
      <w:r>
        <w:rPr>
          <w:b/>
        </w:rPr>
        <w:tab/>
      </w:r>
      <w:hyperlink r:id="rId39" w:history="1">
        <w:r w:rsidR="00C938BC" w:rsidRPr="00C938BC">
          <w:rPr>
            <w:rStyle w:val="Hyperlink"/>
          </w:rPr>
          <w:t>ftp://ftp.embeddedarm.com/old/old-software-pages/Manuals/EBIOS-UM.PDF</w:t>
        </w:r>
      </w:hyperlink>
      <w:r w:rsidR="00C938BC" w:rsidRPr="00C938BC">
        <w:br/>
      </w:r>
      <w:r w:rsidR="00C938BC">
        <w:t>BIOS user manual for the TS-5300.</w:t>
      </w:r>
    </w:p>
    <w:p w:rsidR="00BC6F74" w:rsidRDefault="00BC6F74" w:rsidP="00BC6F74">
      <w:pPr>
        <w:pStyle w:val="Heading2"/>
      </w:pPr>
      <w:bookmarkStart w:id="77" w:name="_Toc427156333"/>
      <w:r>
        <w:t>Test Equipment</w:t>
      </w:r>
      <w:bookmarkEnd w:id="77"/>
    </w:p>
    <w:p w:rsidR="00BC6F74" w:rsidRDefault="00BC6F74" w:rsidP="009A06A9">
      <w:pPr>
        <w:keepLines/>
        <w:ind w:left="1440" w:hanging="1440"/>
      </w:pPr>
      <w:r>
        <w:rPr>
          <w:b/>
        </w:rPr>
        <w:t>Reference:</w:t>
      </w:r>
      <w:r>
        <w:tab/>
        <w:t>An oscilloscope is invaluable for troubleshooting system components and is required to set up the Noise-Injecting Booster. The oscilloscope must have 2 analog input channels that can be used in differential mode and an external trigger channel. The minimum bandwidth is 20 MHz. The oscilloscope used to prepare this document is a Tektronix DP</w:t>
      </w:r>
      <w:r w:rsidR="009A06A9">
        <w:t>O</w:t>
      </w:r>
      <w:r>
        <w:t>2002B (</w:t>
      </w:r>
      <w:hyperlink r:id="rId40" w:history="1">
        <w:r w:rsidR="009A06A9" w:rsidRPr="001766FB">
          <w:rPr>
            <w:rStyle w:val="Hyperlink"/>
          </w:rPr>
          <w:t>http://www.tek.com/oscilloscope/mso2000-dpo2000</w:t>
        </w:r>
      </w:hyperlink>
      <w:r>
        <w:t>).</w:t>
      </w:r>
    </w:p>
    <w:p w:rsidR="00BC6F74" w:rsidRDefault="005A1DED" w:rsidP="005A1DED">
      <w:pPr>
        <w:pStyle w:val="Heading1"/>
      </w:pPr>
      <w:bookmarkStart w:id="78" w:name="_Ref397444095"/>
      <w:bookmarkStart w:id="79" w:name="_Ref397444110"/>
      <w:bookmarkStart w:id="80" w:name="_Toc427156334"/>
      <w:r>
        <w:t>Warranty and Service Information</w:t>
      </w:r>
      <w:bookmarkEnd w:id="78"/>
      <w:bookmarkEnd w:id="79"/>
      <w:bookmarkEnd w:id="80"/>
    </w:p>
    <w:p w:rsidR="005A1DED" w:rsidRDefault="005A1DED" w:rsidP="005A1DED">
      <w:r>
        <w:t>The V3 System Sender Board is warranted by the NMRA for 1 for parts and service.</w:t>
      </w:r>
    </w:p>
    <w:p w:rsidR="005A1DED" w:rsidRDefault="005A1DED" w:rsidP="005A1DED">
      <w:r>
        <w:t>Follow these steps to obtain warranty service:</w:t>
      </w:r>
    </w:p>
    <w:p w:rsidR="005A1DED" w:rsidRDefault="005A1DED" w:rsidP="005A1DED">
      <w:pPr>
        <w:pStyle w:val="ListParagraph"/>
        <w:numPr>
          <w:ilvl w:val="0"/>
          <w:numId w:val="14"/>
        </w:numPr>
      </w:pPr>
      <w:r>
        <w:t xml:space="preserve">Send an Email to </w:t>
      </w:r>
      <w:hyperlink r:id="rId41" w:history="1">
        <w:r>
          <w:rPr>
            <w:rStyle w:val="Hyperlink"/>
          </w:rPr>
          <w:t>tech-chair@hq.nmra.org</w:t>
        </w:r>
      </w:hyperlink>
      <w:r w:rsidRPr="00936841">
        <w:t xml:space="preserve"> to make arrangements</w:t>
      </w:r>
      <w:r>
        <w:t xml:space="preserve"> for warranty service</w:t>
      </w:r>
      <w:r w:rsidRPr="00936841">
        <w:t>.</w:t>
      </w:r>
    </w:p>
    <w:p w:rsidR="005B2DFE" w:rsidRDefault="005B2DFE" w:rsidP="005A1DED">
      <w:pPr>
        <w:pStyle w:val="ListParagraph"/>
        <w:numPr>
          <w:ilvl w:val="0"/>
          <w:numId w:val="14"/>
        </w:numPr>
      </w:pPr>
      <w:r>
        <w:t>Write down which verification steps failed and include a print out of the .log file if the SEND.EXE program failed with a self-test error.</w:t>
      </w:r>
    </w:p>
    <w:p w:rsidR="005A1DED" w:rsidRDefault="002B6A99" w:rsidP="005A1DED">
      <w:pPr>
        <w:pStyle w:val="ListParagraph"/>
        <w:numPr>
          <w:ilvl w:val="0"/>
          <w:numId w:val="14"/>
        </w:numPr>
      </w:pPr>
      <w:r>
        <w:t>Securely package the V3 System and send it to the address given in step 1 above. Postage must be paid by the customer.</w:t>
      </w:r>
    </w:p>
    <w:p w:rsidR="002B6A99" w:rsidRDefault="002B6A99" w:rsidP="005A1DED">
      <w:pPr>
        <w:pStyle w:val="ListParagraph"/>
        <w:numPr>
          <w:ilvl w:val="0"/>
          <w:numId w:val="14"/>
        </w:numPr>
      </w:pPr>
      <w:r>
        <w:t>A repaired or replacement unit will be returned to you at no cost.</w:t>
      </w:r>
    </w:p>
    <w:p w:rsidR="00871C2A" w:rsidRDefault="00264CD6" w:rsidP="00AA1630">
      <w:pPr>
        <w:keepNext/>
        <w:keepLines/>
        <w:spacing w:after="0"/>
        <w:jc w:val="center"/>
      </w:pPr>
      <w:r>
        <w:object w:dxaOrig="9289" w:dyaOrig="114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464.25pt;height:571.5pt" o:ole="">
            <v:imagedata r:id="rId42" o:title=""/>
          </v:shape>
          <o:OLEObject Type="Link" ProgID="Visio.Drawing.11" ShapeID="_x0000_i1040" DrawAspect="Content" r:id="rId43" UpdateMode="Always">
            <o:LinkType>EnhancedMetaFile</o:LinkType>
            <o:LockedField>false</o:LockedField>
            <o:FieldCodes>\f 0</o:FieldCodes>
          </o:OLEObject>
        </w:object>
      </w:r>
    </w:p>
    <w:p w:rsidR="00AA1630" w:rsidRDefault="00AA1630" w:rsidP="00AA1630">
      <w:pPr>
        <w:pStyle w:val="Caption"/>
      </w:pPr>
      <w:bookmarkStart w:id="81" w:name="_Ref396935746"/>
      <w:bookmarkStart w:id="82" w:name="_Toc427156335"/>
      <w:r>
        <w:t xml:space="preserve">Figure </w:t>
      </w:r>
      <w:fldSimple w:instr=" SEQ Figure \* ARABIC ">
        <w:r w:rsidR="00BB3ECE">
          <w:rPr>
            <w:noProof/>
          </w:rPr>
          <w:t>1</w:t>
        </w:r>
      </w:fldSimple>
      <w:r>
        <w:t>: Sender V3 System Components</w:t>
      </w:r>
      <w:bookmarkEnd w:id="81"/>
      <w:bookmarkEnd w:id="82"/>
    </w:p>
    <w:p w:rsidR="00FA70EB" w:rsidRDefault="00AF3740" w:rsidP="00FA70EB">
      <w:pPr>
        <w:keepNext/>
        <w:keepLines/>
        <w:spacing w:after="0"/>
      </w:pPr>
      <w:r>
        <w:pict>
          <v:group id="_x0000_s1033" editas="canvas" style="width:468pt;height:280.8pt;mso-position-horizontal-relative:char;mso-position-vertical-relative:line" coordorigin="2525,11133" coordsize="7200,4320">
            <o:lock v:ext="edit" aspectratio="t"/>
            <v:shape id="_x0000_s1032" type="#_x0000_t75" style="position:absolute;left:2525;top:11133;width:7200;height:4320" o:preferrelative="f" filled="t">
              <v:fill r:id="rId44" o:title="IMG_1030" recolor="t" o:detectmouseclick="t" type="frame"/>
              <v:path o:extrusionok="t" o:connecttype="none"/>
              <o:lock v:ext="edit" text="t"/>
            </v:shape>
            <w10:wrap type="none"/>
            <w10:anchorlock/>
          </v:group>
        </w:pict>
      </w:r>
    </w:p>
    <w:p w:rsidR="00FA70EB" w:rsidRDefault="00FA70EB" w:rsidP="00FA70EB">
      <w:pPr>
        <w:pStyle w:val="Caption"/>
      </w:pPr>
      <w:bookmarkStart w:id="83" w:name="_Ref397102920"/>
      <w:bookmarkStart w:id="84" w:name="_Toc427156336"/>
      <w:r>
        <w:t xml:space="preserve">Figure </w:t>
      </w:r>
      <w:fldSimple w:instr=" SEQ Figure \* ARABIC ">
        <w:r w:rsidR="00BB3ECE">
          <w:rPr>
            <w:noProof/>
          </w:rPr>
          <w:t>2</w:t>
        </w:r>
      </w:fldSimple>
      <w:r>
        <w:t>: V3 System Power Adapter</w:t>
      </w:r>
      <w:bookmarkEnd w:id="83"/>
      <w:bookmarkEnd w:id="84"/>
    </w:p>
    <w:p w:rsidR="00FA70EB" w:rsidRPr="00FA70EB" w:rsidRDefault="00FA70EB" w:rsidP="00FA70EB"/>
    <w:p w:rsidR="0088485C" w:rsidRDefault="00AF3740" w:rsidP="009C5605">
      <w:pPr>
        <w:keepNext/>
        <w:keepLines/>
        <w:spacing w:after="0"/>
      </w:pPr>
      <w:r>
        <w:pict>
          <v:group id="_x0000_s1029" editas="canvas" style="width:468pt;height:280.8pt;mso-position-horizontal-relative:char;mso-position-vertical-relative:line" coordorigin="2525,1680" coordsize="7200,4320">
            <o:lock v:ext="edit" aspectratio="t"/>
            <v:shape id="_x0000_s1028" type="#_x0000_t75" style="position:absolute;left:2525;top:1680;width:7200;height:4320" o:preferrelative="f" filled="t">
              <v:fill r:id="rId45" o:title="IMG_1055" recolor="t" o:detectmouseclick="t" type="frame"/>
              <v:path o:extrusionok="t" o:connecttype="none"/>
              <o:lock v:ext="edit" text="t"/>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0" type="#_x0000_t62" style="position:absolute;left:7968;top:1884;width:1436;height:576" adj="2649,28464" fillcolor="#eeece1 [3214]" strokecolor="red" strokeweight="1.5pt">
              <v:textbox>
                <w:txbxContent>
                  <w:p w:rsidR="00264CD6" w:rsidRDefault="00264CD6" w:rsidP="00F719A0">
                    <w:pPr>
                      <w:spacing w:after="0"/>
                    </w:pPr>
                    <w:r>
                      <w:t>Sender DB25S</w:t>
                    </w:r>
                  </w:p>
                  <w:p w:rsidR="00264CD6" w:rsidRDefault="00264CD6" w:rsidP="00F719A0">
                    <w:pPr>
                      <w:spacing w:after="0"/>
                    </w:pPr>
                    <w:r>
                      <w:t>I/O Connector</w:t>
                    </w:r>
                  </w:p>
                </w:txbxContent>
              </v:textbox>
            </v:shape>
            <v:shape id="_x0000_s1031" type="#_x0000_t62" style="position:absolute;left:3970;top:2245;width:1436;height:626" adj="2651,27923" fillcolor="#eeece1 [3214]" strokecolor="red" strokeweight="1.5pt">
              <v:textbox>
                <w:txbxContent>
                  <w:p w:rsidR="00264CD6" w:rsidRDefault="00264CD6" w:rsidP="00F719A0">
                    <w:pPr>
                      <w:spacing w:after="0"/>
                    </w:pPr>
                    <w:r>
                      <w:t>RS-232 DB9P</w:t>
                    </w:r>
                  </w:p>
                  <w:p w:rsidR="00264CD6" w:rsidRDefault="00264CD6" w:rsidP="00F719A0">
                    <w:pPr>
                      <w:spacing w:after="0"/>
                    </w:pPr>
                    <w:r>
                      <w:t>DTE Connector</w:t>
                    </w:r>
                  </w:p>
                </w:txbxContent>
              </v:textbox>
            </v:shape>
            <v:shape id="_x0000_s1067" type="#_x0000_t62" style="position:absolute;left:5497;top:5168;width:1436;height:560;flip:y" adj="-533,39787" fillcolor="#eeece1 [3214]" strokecolor="red" strokeweight="1.5pt">
              <v:textbox>
                <w:txbxContent>
                  <w:p w:rsidR="00264CD6" w:rsidRDefault="00264CD6" w:rsidP="00F719A0">
                    <w:pPr>
                      <w:spacing w:after="0"/>
                    </w:pPr>
                    <w:r>
                      <w:t>ETHERNET</w:t>
                    </w:r>
                  </w:p>
                  <w:p w:rsidR="00264CD6" w:rsidRDefault="00264CD6" w:rsidP="00F719A0">
                    <w:pPr>
                      <w:spacing w:after="0"/>
                    </w:pPr>
                    <w:r>
                      <w:t>Not Used</w:t>
                    </w:r>
                  </w:p>
                </w:txbxContent>
              </v:textbox>
            </v:shape>
            <w10:wrap type="none"/>
            <w10:anchorlock/>
          </v:group>
        </w:pict>
      </w:r>
    </w:p>
    <w:p w:rsidR="004A33BA" w:rsidRDefault="004A33BA" w:rsidP="004A33BA">
      <w:pPr>
        <w:pStyle w:val="Caption"/>
      </w:pPr>
      <w:bookmarkStart w:id="85" w:name="_Ref397103014"/>
      <w:bookmarkStart w:id="86" w:name="_Toc427156337"/>
      <w:r>
        <w:t xml:space="preserve">Figure </w:t>
      </w:r>
      <w:fldSimple w:instr=" SEQ Figure \* ARABIC ">
        <w:r w:rsidR="00BB3ECE">
          <w:rPr>
            <w:noProof/>
          </w:rPr>
          <w:t>3</w:t>
        </w:r>
      </w:fldSimple>
      <w:r>
        <w:t>: V3 System Connectors</w:t>
      </w:r>
      <w:bookmarkEnd w:id="85"/>
      <w:bookmarkEnd w:id="86"/>
    </w:p>
    <w:p w:rsidR="006F56D4" w:rsidRDefault="00AF3740" w:rsidP="006F56D4">
      <w:pPr>
        <w:keepNext/>
        <w:keepLines/>
        <w:spacing w:after="0"/>
        <w:jc w:val="center"/>
      </w:pPr>
      <w:r>
        <w:pict>
          <v:group id="_x0000_s1061" editas="canvas" style="width:468pt;height:280.8pt;mso-position-horizontal-relative:char;mso-position-vertical-relative:line" coordorigin="2525,11347" coordsize="7200,4320">
            <o:lock v:ext="edit" aspectratio="t"/>
            <v:shape id="_x0000_s1060" type="#_x0000_t75" style="position:absolute;left:2525;top:11347;width:7200;height:4320" o:preferrelative="f" filled="t">
              <v:fill r:id="rId46" o:title="01 Sender V3 TS-5300 Only" recolor="t" o:detectmouseclick="t" type="frame"/>
              <v:path o:extrusionok="t" o:connecttype="none"/>
              <o:lock v:ext="edit" text="t"/>
            </v:shape>
            <v:shape id="_x0000_s1063" type="#_x0000_t62" style="position:absolute;left:8112;top:13257;width:1435;height:592" adj="-4341,24097" fillcolor="#eeece1 [3214]" strokecolor="red" strokeweight="1.5pt">
              <v:textbox>
                <w:txbxContent>
                  <w:p w:rsidR="00264CD6" w:rsidRDefault="00264CD6" w:rsidP="00F016BF">
                    <w:pPr>
                      <w:spacing w:after="0"/>
                    </w:pPr>
                    <w:r>
                      <w:t>RS-232 DB9P</w:t>
                    </w:r>
                  </w:p>
                  <w:p w:rsidR="00264CD6" w:rsidRDefault="00264CD6" w:rsidP="00F016BF">
                    <w:pPr>
                      <w:spacing w:after="0"/>
                    </w:pPr>
                    <w:r>
                      <w:t>DTE Connector</w:t>
                    </w:r>
                  </w:p>
                </w:txbxContent>
              </v:textbox>
            </v:shape>
            <v:shape id="_x0000_s1064" type="#_x0000_t62" style="position:absolute;left:4081;top:14262;width:1373;height:583;flip:x y" adj="-1658,42515" fillcolor="#eeece1 [3214]" strokecolor="red" strokeweight="1.5pt">
              <v:textbox>
                <w:txbxContent>
                  <w:p w:rsidR="00264CD6" w:rsidRDefault="00264CD6" w:rsidP="00F016BF">
                    <w:pPr>
                      <w:spacing w:after="0"/>
                    </w:pPr>
                    <w:r>
                      <w:t>Compact Flash</w:t>
                    </w:r>
                  </w:p>
                  <w:p w:rsidR="00264CD6" w:rsidRDefault="00264CD6" w:rsidP="00F016BF">
                    <w:pPr>
                      <w:spacing w:after="0"/>
                    </w:pPr>
                    <w:r>
                      <w:t>Card Slot</w:t>
                    </w:r>
                  </w:p>
                </w:txbxContent>
              </v:textbox>
            </v:shape>
            <v:shape id="_x0000_s1065" type="#_x0000_t62" style="position:absolute;left:4792;top:11709;width:880;height:591" adj="-8081,28209" fillcolor="#eeece1 [3214]" strokecolor="red" strokeweight="1.5pt">
              <v:textbox>
                <w:txbxContent>
                  <w:p w:rsidR="00264CD6" w:rsidRDefault="00264CD6" w:rsidP="00F016BF">
                    <w:pPr>
                      <w:spacing w:after="0"/>
                    </w:pPr>
                    <w:r>
                      <w:t>+5 VDC</w:t>
                    </w:r>
                  </w:p>
                  <w:p w:rsidR="00264CD6" w:rsidRDefault="00264CD6" w:rsidP="00F016BF">
                    <w:pPr>
                      <w:spacing w:after="0"/>
                    </w:pPr>
                    <w:r>
                      <w:t>Power</w:t>
                    </w:r>
                  </w:p>
                </w:txbxContent>
              </v:textbox>
            </v:shape>
            <w10:wrap type="none"/>
            <w10:anchorlock/>
          </v:group>
        </w:pict>
      </w:r>
    </w:p>
    <w:p w:rsidR="006F56D4" w:rsidRDefault="006F56D4" w:rsidP="006F56D4">
      <w:pPr>
        <w:pStyle w:val="Caption"/>
      </w:pPr>
      <w:bookmarkStart w:id="87" w:name="_Ref397285622"/>
      <w:bookmarkStart w:id="88" w:name="_Toc427156338"/>
      <w:r>
        <w:t xml:space="preserve">Figure </w:t>
      </w:r>
      <w:fldSimple w:instr=" SEQ Figure \* ARABIC ">
        <w:r w:rsidR="00BB3ECE">
          <w:rPr>
            <w:noProof/>
          </w:rPr>
          <w:t>4</w:t>
        </w:r>
      </w:fldSimple>
      <w:r>
        <w:t>: V3 System TS-5300</w:t>
      </w:r>
      <w:bookmarkEnd w:id="87"/>
      <w:bookmarkEnd w:id="88"/>
    </w:p>
    <w:p w:rsidR="006F56D4" w:rsidRPr="006F56D4" w:rsidRDefault="006F56D4" w:rsidP="006F56D4"/>
    <w:p w:rsidR="006F56D4" w:rsidRDefault="00AF3740" w:rsidP="006F56D4">
      <w:pPr>
        <w:keepNext/>
        <w:keepLines/>
        <w:spacing w:after="0"/>
        <w:jc w:val="center"/>
      </w:pPr>
      <w:r>
        <w:pict>
          <v:group id="_x0000_s1059" editas="canvas" style="width:468pt;height:280.8pt;mso-position-horizontal-relative:char;mso-position-vertical-relative:line" coordorigin="2525,10993" coordsize="7200,4320">
            <o:lock v:ext="edit" aspectratio="t"/>
            <v:shape id="_x0000_s1058" type="#_x0000_t75" style="position:absolute;left:2525;top:10993;width:7200;height:4320" o:preferrelative="f" filled="t">
              <v:fill r:id="rId47" o:title="IMG_1052" recolor="t" o:detectmouseclick="t" type="frame"/>
              <v:path o:extrusionok="t" o:connecttype="none"/>
              <o:lock v:ext="edit" text="t"/>
            </v:shape>
            <v:shape id="_x0000_s1066" type="#_x0000_t62" style="position:absolute;left:2606;top:13062;width:1435;height:593;flip:x" adj="3623,46870" fillcolor="#eeece1 [3214]" strokecolor="red" strokeweight="1.5pt">
              <v:textbox>
                <w:txbxContent>
                  <w:p w:rsidR="00264CD6" w:rsidRDefault="00264CD6" w:rsidP="00F719A0">
                    <w:pPr>
                      <w:spacing w:after="0"/>
                    </w:pPr>
                    <w:r>
                      <w:t>RS-232 DB9P</w:t>
                    </w:r>
                  </w:p>
                  <w:p w:rsidR="00264CD6" w:rsidRDefault="00264CD6" w:rsidP="00F719A0">
                    <w:pPr>
                      <w:spacing w:after="0"/>
                    </w:pPr>
                    <w:r>
                      <w:t>DTE Connector</w:t>
                    </w:r>
                  </w:p>
                </w:txbxContent>
              </v:textbox>
            </v:shape>
            <v:shape id="_x0000_s1068" type="#_x0000_t62" style="position:absolute;left:8233;top:13451;width:1436;height:576" adj="-486,40172" fillcolor="#eeece1 [3214]" strokecolor="red" strokeweight="1.5pt">
              <v:textbox>
                <w:txbxContent>
                  <w:p w:rsidR="00264CD6" w:rsidRDefault="00264CD6" w:rsidP="00F719A0">
                    <w:pPr>
                      <w:spacing w:after="0"/>
                    </w:pPr>
                    <w:r>
                      <w:t>Sender DB25S</w:t>
                    </w:r>
                  </w:p>
                  <w:p w:rsidR="00264CD6" w:rsidRDefault="00264CD6" w:rsidP="00F719A0">
                    <w:pPr>
                      <w:spacing w:after="0"/>
                    </w:pPr>
                    <w:r>
                      <w:t>I/O Connector</w:t>
                    </w:r>
                  </w:p>
                </w:txbxContent>
              </v:textbox>
            </v:shape>
            <v:shape id="_x0000_s1069" type="#_x0000_t62" style="position:absolute;left:8233;top:12472;width:880;height:590;flip:y" adj="-624,33174" fillcolor="#eeece1 [3214]" strokecolor="red" strokeweight="1.5pt">
              <v:textbox>
                <w:txbxContent>
                  <w:p w:rsidR="00264CD6" w:rsidRDefault="00264CD6" w:rsidP="00F719A0">
                    <w:pPr>
                      <w:spacing w:after="0"/>
                    </w:pPr>
                    <w:r>
                      <w:t>+5 VDC</w:t>
                    </w:r>
                  </w:p>
                  <w:p w:rsidR="00264CD6" w:rsidRDefault="00264CD6" w:rsidP="00F719A0">
                    <w:pPr>
                      <w:spacing w:after="0"/>
                    </w:pPr>
                    <w:r>
                      <w:t>Power</w:t>
                    </w:r>
                  </w:p>
                </w:txbxContent>
              </v:textbox>
            </v:shape>
            <w10:wrap type="none"/>
            <w10:anchorlock/>
          </v:group>
        </w:pict>
      </w:r>
    </w:p>
    <w:p w:rsidR="006F56D4" w:rsidRDefault="006F56D4" w:rsidP="006F56D4">
      <w:pPr>
        <w:pStyle w:val="Caption"/>
      </w:pPr>
      <w:bookmarkStart w:id="89" w:name="_Ref397285678"/>
      <w:bookmarkStart w:id="90" w:name="_Toc427156339"/>
      <w:r>
        <w:t xml:space="preserve">Figure </w:t>
      </w:r>
      <w:fldSimple w:instr=" SEQ Figure \* ARABIC ">
        <w:r w:rsidR="00BB3ECE">
          <w:rPr>
            <w:noProof/>
          </w:rPr>
          <w:t>5</w:t>
        </w:r>
      </w:fldSimple>
      <w:r>
        <w:t>: V3 System Sender Board</w:t>
      </w:r>
      <w:bookmarkEnd w:id="89"/>
      <w:bookmarkEnd w:id="90"/>
    </w:p>
    <w:p w:rsidR="005051F7" w:rsidRDefault="00AF3740" w:rsidP="005051F7">
      <w:pPr>
        <w:keepNext/>
        <w:keepLines/>
        <w:spacing w:after="0"/>
        <w:jc w:val="center"/>
      </w:pPr>
      <w:r>
        <w:pict>
          <v:group id="_x0000_s1047" editas="canvas" style="width:468pt;height:280.8pt;mso-position-horizontal-relative:char;mso-position-vertical-relative:line" coordorigin="2525,11243" coordsize="7200,4320">
            <o:lock v:ext="edit" aspectratio="t"/>
            <v:shape id="_x0000_s1046" type="#_x0000_t75" style="position:absolute;left:2525;top:11243;width:7200;height:4320" o:preferrelative="f" filled="t">
              <v:fill r:id="rId48" o:title="Device Manager" recolor="t" o:detectmouseclick="t" type="frame"/>
              <v:path o:extrusionok="t" o:connecttype="none"/>
              <o:lock v:ext="edit" text="t"/>
            </v:shape>
            <v:shape id="_x0000_s1049" type="#_x0000_t62" style="position:absolute;left:6874;top:13311;width:1278;height:547" adj="-598,29043" fillcolor="#eeece1 [3214]" strokecolor="red" strokeweight="1.5pt">
              <v:textbox>
                <w:txbxContent>
                  <w:p w:rsidR="00264CD6" w:rsidRDefault="00264CD6" w:rsidP="00903BBB">
                    <w:pPr>
                      <w:pStyle w:val="NoSpacing"/>
                    </w:pPr>
                    <w:r>
                      <w:t>Port Used For</w:t>
                    </w:r>
                  </w:p>
                  <w:p w:rsidR="00264CD6" w:rsidRDefault="00264CD6" w:rsidP="00903BBB">
                    <w:pPr>
                      <w:pStyle w:val="NoSpacing"/>
                    </w:pPr>
                    <w:r>
                      <w:t>V3 System</w:t>
                    </w:r>
                  </w:p>
                </w:txbxContent>
              </v:textbox>
            </v:shape>
            <w10:wrap type="none"/>
            <w10:anchorlock/>
          </v:group>
        </w:pict>
      </w:r>
    </w:p>
    <w:p w:rsidR="005051F7" w:rsidRDefault="005051F7" w:rsidP="005051F7">
      <w:pPr>
        <w:pStyle w:val="Caption"/>
      </w:pPr>
      <w:bookmarkStart w:id="91" w:name="_Ref397202681"/>
      <w:bookmarkStart w:id="92" w:name="_Toc427156340"/>
      <w:r>
        <w:t xml:space="preserve">Figure </w:t>
      </w:r>
      <w:fldSimple w:instr=" SEQ Figure \* ARABIC ">
        <w:r w:rsidR="00BB3ECE">
          <w:rPr>
            <w:noProof/>
          </w:rPr>
          <w:t>6</w:t>
        </w:r>
      </w:fldSimple>
      <w:r>
        <w:t xml:space="preserve">: </w:t>
      </w:r>
      <w:r w:rsidR="00A30279">
        <w:t>Device Manager</w:t>
      </w:r>
      <w:bookmarkEnd w:id="91"/>
      <w:bookmarkEnd w:id="92"/>
    </w:p>
    <w:p w:rsidR="005051F7" w:rsidRPr="005051F7" w:rsidRDefault="005051F7" w:rsidP="00F016BF">
      <w:pPr>
        <w:spacing w:after="720"/>
      </w:pPr>
    </w:p>
    <w:tbl>
      <w:tblPr>
        <w:tblStyle w:val="TableGrid"/>
        <w:tblW w:w="0" w:type="auto"/>
        <w:jc w:val="center"/>
        <w:tblInd w:w="1035" w:type="dxa"/>
        <w:tblBorders>
          <w:top w:val="single" w:sz="12" w:space="0" w:color="auto"/>
          <w:left w:val="single" w:sz="12" w:space="0" w:color="auto"/>
          <w:bottom w:val="single" w:sz="12" w:space="0" w:color="auto"/>
          <w:right w:val="single" w:sz="12" w:space="0" w:color="auto"/>
        </w:tblBorders>
        <w:tblLayout w:type="fixed"/>
        <w:tblLook w:val="04A0"/>
      </w:tblPr>
      <w:tblGrid>
        <w:gridCol w:w="1046"/>
        <w:gridCol w:w="889"/>
        <w:gridCol w:w="1710"/>
        <w:gridCol w:w="1845"/>
      </w:tblGrid>
      <w:tr w:rsidR="00954634" w:rsidRPr="00954634" w:rsidTr="00A61F97">
        <w:trPr>
          <w:trHeight w:val="1860"/>
          <w:jc w:val="center"/>
        </w:trPr>
        <w:tc>
          <w:tcPr>
            <w:tcW w:w="5490" w:type="dxa"/>
            <w:gridSpan w:val="4"/>
            <w:tcBorders>
              <w:top w:val="single" w:sz="12" w:space="0" w:color="auto"/>
              <w:bottom w:val="single" w:sz="12" w:space="0" w:color="auto"/>
            </w:tcBorders>
            <w:tcMar>
              <w:top w:w="115" w:type="dxa"/>
              <w:left w:w="115" w:type="dxa"/>
              <w:right w:w="115" w:type="dxa"/>
            </w:tcMar>
          </w:tcPr>
          <w:p w:rsidR="00954634" w:rsidRPr="00954634" w:rsidRDefault="00954634" w:rsidP="00954634">
            <w:pPr>
              <w:pStyle w:val="NoSpacing"/>
              <w:jc w:val="center"/>
              <w:rPr>
                <w:b/>
              </w:rPr>
            </w:pPr>
            <w:r w:rsidRPr="00954634">
              <w:rPr>
                <w:b/>
                <w:noProof/>
              </w:rPr>
              <w:drawing>
                <wp:inline distT="0" distB="0" distL="0" distR="0">
                  <wp:extent cx="3333750" cy="1095375"/>
                  <wp:effectExtent l="19050" t="0" r="0" b="0"/>
                  <wp:docPr id="8" name="Picture 1" descr="db9_null_d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9_null_dumb.png"/>
                          <pic:cNvPicPr/>
                        </pic:nvPicPr>
                        <pic:blipFill>
                          <a:blip r:embed="rId49" cstate="print"/>
                          <a:stretch>
                            <a:fillRect/>
                          </a:stretch>
                        </pic:blipFill>
                        <pic:spPr>
                          <a:xfrm>
                            <a:off x="0" y="0"/>
                            <a:ext cx="3333750" cy="1095375"/>
                          </a:xfrm>
                          <a:prstGeom prst="rect">
                            <a:avLst/>
                          </a:prstGeom>
                          <a:ln w="19050">
                            <a:noFill/>
                          </a:ln>
                        </pic:spPr>
                      </pic:pic>
                    </a:graphicData>
                  </a:graphic>
                </wp:inline>
              </w:drawing>
            </w:r>
          </w:p>
        </w:tc>
      </w:tr>
      <w:tr w:rsidR="00A61F97" w:rsidRPr="00954634" w:rsidTr="005942E5">
        <w:trPr>
          <w:jc w:val="center"/>
        </w:trPr>
        <w:tc>
          <w:tcPr>
            <w:tcW w:w="1046" w:type="dxa"/>
            <w:tcBorders>
              <w:top w:val="single" w:sz="12" w:space="0" w:color="auto"/>
              <w:left w:val="single" w:sz="12" w:space="0" w:color="auto"/>
              <w:bottom w:val="single" w:sz="12" w:space="0" w:color="auto"/>
            </w:tcBorders>
            <w:tcMar>
              <w:left w:w="115" w:type="dxa"/>
              <w:right w:w="346" w:type="dxa"/>
            </w:tcMar>
          </w:tcPr>
          <w:p w:rsidR="00A61F97" w:rsidRPr="00954634" w:rsidRDefault="00A61F97" w:rsidP="00974980">
            <w:pPr>
              <w:pStyle w:val="NoSpacing"/>
              <w:jc w:val="right"/>
              <w:rPr>
                <w:b/>
              </w:rPr>
            </w:pPr>
            <w:r w:rsidRPr="00954634">
              <w:rPr>
                <w:b/>
              </w:rPr>
              <w:t>Pin</w:t>
            </w:r>
          </w:p>
        </w:tc>
        <w:tc>
          <w:tcPr>
            <w:tcW w:w="889" w:type="dxa"/>
            <w:tcBorders>
              <w:top w:val="single" w:sz="12" w:space="0" w:color="auto"/>
              <w:bottom w:val="single" w:sz="12" w:space="0" w:color="auto"/>
            </w:tcBorders>
          </w:tcPr>
          <w:p w:rsidR="00A61F97" w:rsidRPr="00954634" w:rsidRDefault="00A61F97" w:rsidP="00264CD6">
            <w:pPr>
              <w:pStyle w:val="NoSpacing"/>
              <w:rPr>
                <w:b/>
              </w:rPr>
            </w:pPr>
            <w:r w:rsidRPr="00954634">
              <w:rPr>
                <w:b/>
              </w:rPr>
              <w:t>Signal</w:t>
            </w:r>
          </w:p>
        </w:tc>
        <w:tc>
          <w:tcPr>
            <w:tcW w:w="1710" w:type="dxa"/>
            <w:tcBorders>
              <w:top w:val="single" w:sz="12" w:space="0" w:color="auto"/>
              <w:bottom w:val="single" w:sz="12" w:space="0" w:color="auto"/>
            </w:tcBorders>
            <w:tcMar>
              <w:left w:w="230" w:type="dxa"/>
              <w:right w:w="115" w:type="dxa"/>
            </w:tcMar>
          </w:tcPr>
          <w:p w:rsidR="00A61F97" w:rsidRDefault="00A61F97" w:rsidP="00264CD6">
            <w:pPr>
              <w:pStyle w:val="NoSpacing"/>
              <w:rPr>
                <w:b/>
              </w:rPr>
            </w:pPr>
            <w:r w:rsidRPr="00954634">
              <w:rPr>
                <w:b/>
              </w:rPr>
              <w:t>D</w:t>
            </w:r>
            <w:r>
              <w:rPr>
                <w:b/>
              </w:rPr>
              <w:t>TE</w:t>
            </w:r>
            <w:r w:rsidRPr="00954634">
              <w:rPr>
                <w:b/>
              </w:rPr>
              <w:t xml:space="preserve"> (PC</w:t>
            </w:r>
            <w:r>
              <w:rPr>
                <w:b/>
              </w:rPr>
              <w:t>-V3</w:t>
            </w:r>
            <w:r w:rsidRPr="00954634">
              <w:rPr>
                <w:b/>
              </w:rPr>
              <w:t>)</w:t>
            </w:r>
          </w:p>
          <w:p w:rsidR="00A61F97" w:rsidRPr="00954634" w:rsidRDefault="00A61F97" w:rsidP="007E2E5E">
            <w:pPr>
              <w:pStyle w:val="NoSpacing"/>
              <w:rPr>
                <w:b/>
              </w:rPr>
            </w:pPr>
            <w:r>
              <w:rPr>
                <w:b/>
              </w:rPr>
              <w:t>DB9P (Male)</w:t>
            </w:r>
          </w:p>
        </w:tc>
        <w:tc>
          <w:tcPr>
            <w:tcW w:w="1845" w:type="dxa"/>
            <w:tcBorders>
              <w:top w:val="single" w:sz="12" w:space="0" w:color="auto"/>
              <w:bottom w:val="single" w:sz="12" w:space="0" w:color="auto"/>
              <w:right w:val="single" w:sz="12" w:space="0" w:color="auto"/>
            </w:tcBorders>
            <w:tcMar>
              <w:left w:w="230" w:type="dxa"/>
              <w:right w:w="115" w:type="dxa"/>
            </w:tcMar>
          </w:tcPr>
          <w:p w:rsidR="00A61F97" w:rsidRDefault="00A61F97" w:rsidP="007E2E5E">
            <w:pPr>
              <w:pStyle w:val="NoSpacing"/>
              <w:rPr>
                <w:b/>
              </w:rPr>
            </w:pPr>
            <w:r w:rsidRPr="00954634">
              <w:rPr>
                <w:b/>
              </w:rPr>
              <w:t>D</w:t>
            </w:r>
            <w:r>
              <w:rPr>
                <w:b/>
              </w:rPr>
              <w:t>CE</w:t>
            </w:r>
            <w:r w:rsidRPr="00954634">
              <w:rPr>
                <w:b/>
              </w:rPr>
              <w:t xml:space="preserve"> (</w:t>
            </w:r>
            <w:r>
              <w:rPr>
                <w:b/>
              </w:rPr>
              <w:t>Cable</w:t>
            </w:r>
            <w:r w:rsidRPr="00954634">
              <w:rPr>
                <w:b/>
              </w:rPr>
              <w:t>)</w:t>
            </w:r>
          </w:p>
          <w:p w:rsidR="00A61F97" w:rsidRPr="00954634" w:rsidRDefault="00A61F97" w:rsidP="007E2E5E">
            <w:pPr>
              <w:pStyle w:val="NoSpacing"/>
              <w:rPr>
                <w:b/>
              </w:rPr>
            </w:pPr>
            <w:r>
              <w:rPr>
                <w:b/>
              </w:rPr>
              <w:t>DB9S (Female)</w:t>
            </w:r>
          </w:p>
        </w:tc>
      </w:tr>
      <w:tr w:rsidR="00A61F97" w:rsidRPr="0090186D" w:rsidTr="005942E5">
        <w:trPr>
          <w:jc w:val="center"/>
        </w:trPr>
        <w:tc>
          <w:tcPr>
            <w:tcW w:w="1046" w:type="dxa"/>
            <w:tcBorders>
              <w:top w:val="single" w:sz="12" w:space="0" w:color="auto"/>
              <w:left w:val="single" w:sz="12" w:space="0" w:color="auto"/>
            </w:tcBorders>
            <w:tcMar>
              <w:left w:w="115" w:type="dxa"/>
              <w:right w:w="346" w:type="dxa"/>
            </w:tcMar>
          </w:tcPr>
          <w:p w:rsidR="00A61F97" w:rsidRPr="0090186D" w:rsidRDefault="00A61F97" w:rsidP="007E2E5E">
            <w:pPr>
              <w:pStyle w:val="NoSpacing"/>
              <w:jc w:val="right"/>
            </w:pPr>
            <w:r w:rsidRPr="0090186D">
              <w:t>2</w:t>
            </w:r>
          </w:p>
        </w:tc>
        <w:tc>
          <w:tcPr>
            <w:tcW w:w="889" w:type="dxa"/>
            <w:tcBorders>
              <w:top w:val="single" w:sz="12" w:space="0" w:color="auto"/>
            </w:tcBorders>
          </w:tcPr>
          <w:p w:rsidR="00A61F97" w:rsidRPr="0090186D" w:rsidRDefault="00A61F97" w:rsidP="00264CD6">
            <w:pPr>
              <w:pStyle w:val="NoSpacing"/>
            </w:pPr>
            <w:r w:rsidRPr="0090186D">
              <w:t>RxD</w:t>
            </w:r>
          </w:p>
        </w:tc>
        <w:tc>
          <w:tcPr>
            <w:tcW w:w="1710" w:type="dxa"/>
            <w:tcBorders>
              <w:top w:val="single" w:sz="12" w:space="0" w:color="auto"/>
            </w:tcBorders>
            <w:tcMar>
              <w:left w:w="230" w:type="dxa"/>
              <w:right w:w="115" w:type="dxa"/>
            </w:tcMar>
          </w:tcPr>
          <w:p w:rsidR="00A61F97" w:rsidRPr="0090186D" w:rsidRDefault="00A61F97" w:rsidP="00264CD6">
            <w:pPr>
              <w:pStyle w:val="NoSpacing"/>
            </w:pPr>
            <w:r w:rsidRPr="0090186D">
              <w:t>In</w:t>
            </w:r>
          </w:p>
        </w:tc>
        <w:tc>
          <w:tcPr>
            <w:tcW w:w="1845" w:type="dxa"/>
            <w:tcBorders>
              <w:top w:val="single" w:sz="12" w:space="0" w:color="auto"/>
              <w:right w:val="single" w:sz="12" w:space="0" w:color="auto"/>
            </w:tcBorders>
            <w:tcMar>
              <w:left w:w="230" w:type="dxa"/>
              <w:right w:w="115" w:type="dxa"/>
            </w:tcMar>
          </w:tcPr>
          <w:p w:rsidR="00A61F97" w:rsidRPr="0090186D" w:rsidRDefault="00A61F97" w:rsidP="00264CD6">
            <w:pPr>
              <w:pStyle w:val="NoSpacing"/>
            </w:pPr>
            <w:r w:rsidRPr="0090186D">
              <w:t>Out</w:t>
            </w:r>
          </w:p>
        </w:tc>
      </w:tr>
      <w:tr w:rsidR="00A61F97" w:rsidRPr="0090186D" w:rsidTr="005942E5">
        <w:trPr>
          <w:jc w:val="center"/>
        </w:trPr>
        <w:tc>
          <w:tcPr>
            <w:tcW w:w="1046" w:type="dxa"/>
            <w:tcBorders>
              <w:left w:val="single" w:sz="12" w:space="0" w:color="auto"/>
            </w:tcBorders>
            <w:tcMar>
              <w:left w:w="115" w:type="dxa"/>
              <w:right w:w="346" w:type="dxa"/>
            </w:tcMar>
          </w:tcPr>
          <w:p w:rsidR="00A61F97" w:rsidRPr="0090186D" w:rsidRDefault="00A61F97" w:rsidP="007E2E5E">
            <w:pPr>
              <w:pStyle w:val="NoSpacing"/>
              <w:jc w:val="right"/>
            </w:pPr>
            <w:r w:rsidRPr="0090186D">
              <w:t>3</w:t>
            </w:r>
          </w:p>
        </w:tc>
        <w:tc>
          <w:tcPr>
            <w:tcW w:w="889" w:type="dxa"/>
          </w:tcPr>
          <w:p w:rsidR="00A61F97" w:rsidRPr="0090186D" w:rsidRDefault="00A61F97" w:rsidP="00264CD6">
            <w:pPr>
              <w:pStyle w:val="NoSpacing"/>
            </w:pPr>
            <w:r w:rsidRPr="0090186D">
              <w:t>TxD</w:t>
            </w:r>
          </w:p>
        </w:tc>
        <w:tc>
          <w:tcPr>
            <w:tcW w:w="1710" w:type="dxa"/>
            <w:tcMar>
              <w:left w:w="230" w:type="dxa"/>
              <w:right w:w="115" w:type="dxa"/>
            </w:tcMar>
          </w:tcPr>
          <w:p w:rsidR="00A61F97" w:rsidRPr="0090186D" w:rsidRDefault="00A61F97" w:rsidP="00264CD6">
            <w:pPr>
              <w:pStyle w:val="NoSpacing"/>
            </w:pPr>
            <w:r w:rsidRPr="0090186D">
              <w:t>Out</w:t>
            </w:r>
          </w:p>
        </w:tc>
        <w:tc>
          <w:tcPr>
            <w:tcW w:w="1845" w:type="dxa"/>
            <w:tcBorders>
              <w:right w:val="single" w:sz="12" w:space="0" w:color="auto"/>
            </w:tcBorders>
            <w:tcMar>
              <w:left w:w="230" w:type="dxa"/>
              <w:right w:w="115" w:type="dxa"/>
            </w:tcMar>
          </w:tcPr>
          <w:p w:rsidR="00A61F97" w:rsidRPr="0090186D" w:rsidRDefault="00A61F97" w:rsidP="00264CD6">
            <w:pPr>
              <w:pStyle w:val="NoSpacing"/>
            </w:pPr>
            <w:r w:rsidRPr="0090186D">
              <w:t>In</w:t>
            </w:r>
          </w:p>
        </w:tc>
      </w:tr>
      <w:tr w:rsidR="00A61F97" w:rsidRPr="0090186D" w:rsidTr="005942E5">
        <w:trPr>
          <w:jc w:val="center"/>
        </w:trPr>
        <w:tc>
          <w:tcPr>
            <w:tcW w:w="1046" w:type="dxa"/>
            <w:tcBorders>
              <w:left w:val="single" w:sz="12" w:space="0" w:color="auto"/>
              <w:bottom w:val="single" w:sz="12" w:space="0" w:color="auto"/>
            </w:tcBorders>
            <w:tcMar>
              <w:left w:w="115" w:type="dxa"/>
              <w:right w:w="346" w:type="dxa"/>
            </w:tcMar>
          </w:tcPr>
          <w:p w:rsidR="00A61F97" w:rsidRPr="0090186D" w:rsidRDefault="00A61F97" w:rsidP="007E2E5E">
            <w:pPr>
              <w:pStyle w:val="NoSpacing"/>
              <w:jc w:val="right"/>
            </w:pPr>
            <w:r w:rsidRPr="0090186D">
              <w:t>5</w:t>
            </w:r>
          </w:p>
        </w:tc>
        <w:tc>
          <w:tcPr>
            <w:tcW w:w="889" w:type="dxa"/>
          </w:tcPr>
          <w:p w:rsidR="00A61F97" w:rsidRPr="0090186D" w:rsidRDefault="00A61F97" w:rsidP="00264CD6">
            <w:pPr>
              <w:pStyle w:val="NoSpacing"/>
            </w:pPr>
            <w:r w:rsidRPr="0090186D">
              <w:t>GND</w:t>
            </w:r>
          </w:p>
        </w:tc>
        <w:tc>
          <w:tcPr>
            <w:tcW w:w="1710" w:type="dxa"/>
            <w:tcMar>
              <w:left w:w="230" w:type="dxa"/>
              <w:right w:w="115" w:type="dxa"/>
            </w:tcMar>
          </w:tcPr>
          <w:p w:rsidR="00A61F97" w:rsidRPr="0090186D" w:rsidRDefault="00A61F97" w:rsidP="00264CD6">
            <w:pPr>
              <w:pStyle w:val="NoSpacing"/>
            </w:pPr>
            <w:r>
              <w:t>—</w:t>
            </w:r>
          </w:p>
        </w:tc>
        <w:tc>
          <w:tcPr>
            <w:tcW w:w="1845" w:type="dxa"/>
            <w:tcBorders>
              <w:bottom w:val="single" w:sz="12" w:space="0" w:color="auto"/>
              <w:right w:val="single" w:sz="12" w:space="0" w:color="auto"/>
            </w:tcBorders>
            <w:tcMar>
              <w:left w:w="230" w:type="dxa"/>
              <w:right w:w="115" w:type="dxa"/>
            </w:tcMar>
          </w:tcPr>
          <w:p w:rsidR="00A61F97" w:rsidRPr="0090186D" w:rsidRDefault="00A61F97" w:rsidP="00264CD6">
            <w:pPr>
              <w:pStyle w:val="NoSpacing"/>
            </w:pPr>
            <w:r>
              <w:t>—</w:t>
            </w:r>
          </w:p>
        </w:tc>
      </w:tr>
    </w:tbl>
    <w:p w:rsidR="009C5605" w:rsidRDefault="009C5605" w:rsidP="009C5605">
      <w:pPr>
        <w:pStyle w:val="Caption"/>
      </w:pPr>
      <w:bookmarkStart w:id="93" w:name="_Ref396939227"/>
      <w:bookmarkStart w:id="94" w:name="_Toc427156341"/>
      <w:r>
        <w:t xml:space="preserve">Figure </w:t>
      </w:r>
      <w:fldSimple w:instr=" SEQ Figure \* ARABIC ">
        <w:r w:rsidR="00BB3ECE">
          <w:rPr>
            <w:noProof/>
          </w:rPr>
          <w:t>7</w:t>
        </w:r>
      </w:fldSimple>
      <w:r>
        <w:t>: DB9F NULL MODEM</w:t>
      </w:r>
      <w:bookmarkEnd w:id="93"/>
      <w:bookmarkEnd w:id="94"/>
    </w:p>
    <w:p w:rsidR="001816DF" w:rsidRPr="001816DF" w:rsidRDefault="001816DF" w:rsidP="001816DF">
      <w:pPr>
        <w:keepNext/>
        <w:keepLines/>
      </w:pPr>
    </w:p>
    <w:p w:rsidR="002B06F0" w:rsidRDefault="002B06F0" w:rsidP="005819D2">
      <w:pPr>
        <w:keepNext/>
        <w:keepLines/>
        <w:spacing w:after="0"/>
        <w:jc w:val="center"/>
      </w:pPr>
      <w:r>
        <w:rPr>
          <w:noProof/>
        </w:rPr>
        <w:drawing>
          <wp:inline distT="0" distB="0" distL="0" distR="0">
            <wp:extent cx="4632463" cy="3474347"/>
            <wp:effectExtent l="19050" t="0" r="0" b="0"/>
            <wp:docPr id="4" name="Picture 4" descr="C:\Users\kenw\Documents\NMRA\Doc\V3 Photos\CameraZOOM-20140825110958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nw\Documents\NMRA\Doc\V3 Photos\CameraZOOM-20140825110958422.jpg"/>
                    <pic:cNvPicPr>
                      <a:picLocks noChangeAspect="1" noChangeArrowheads="1"/>
                    </pic:cNvPicPr>
                  </pic:nvPicPr>
                  <pic:blipFill>
                    <a:blip r:embed="rId50" cstate="print"/>
                    <a:srcRect/>
                    <a:stretch>
                      <a:fillRect/>
                    </a:stretch>
                  </pic:blipFill>
                  <pic:spPr bwMode="auto">
                    <a:xfrm>
                      <a:off x="0" y="0"/>
                      <a:ext cx="4632537" cy="3474403"/>
                    </a:xfrm>
                    <a:prstGeom prst="rect">
                      <a:avLst/>
                    </a:prstGeom>
                    <a:noFill/>
                    <a:ln w="9525">
                      <a:noFill/>
                      <a:miter lim="800000"/>
                      <a:headEnd/>
                      <a:tailEnd/>
                    </a:ln>
                  </pic:spPr>
                </pic:pic>
              </a:graphicData>
            </a:graphic>
          </wp:inline>
        </w:drawing>
      </w:r>
    </w:p>
    <w:p w:rsidR="002B06F0" w:rsidRDefault="001816DF" w:rsidP="001816DF">
      <w:pPr>
        <w:pStyle w:val="Caption"/>
      </w:pPr>
      <w:bookmarkStart w:id="95" w:name="_Ref397099687"/>
      <w:bookmarkStart w:id="96" w:name="_Toc427156342"/>
      <w:r>
        <w:t xml:space="preserve">Figure </w:t>
      </w:r>
      <w:fldSimple w:instr=" SEQ Figure \* ARABIC ">
        <w:r w:rsidR="00BB3ECE">
          <w:rPr>
            <w:noProof/>
          </w:rPr>
          <w:t>8</w:t>
        </w:r>
      </w:fldSimple>
      <w:r>
        <w:t>: Example Test Jig</w:t>
      </w:r>
      <w:bookmarkEnd w:id="95"/>
      <w:bookmarkEnd w:id="96"/>
    </w:p>
    <w:p w:rsidR="005819D2" w:rsidRPr="005819D2" w:rsidRDefault="005819D2" w:rsidP="005819D2"/>
    <w:p w:rsidR="003C7C11" w:rsidRDefault="00AF3740" w:rsidP="003C7C11">
      <w:pPr>
        <w:keepNext/>
        <w:keepLines/>
        <w:spacing w:after="0"/>
      </w:pPr>
      <w:r>
        <w:pict>
          <v:group id="_x0000_s1035" editas="canvas" style="width:468pt;height:280.8pt;mso-position-horizontal-relative:char;mso-position-vertical-relative:line" coordorigin="2525,10549" coordsize="7200,4320">
            <o:lock v:ext="edit" aspectratio="t"/>
            <v:shape id="_x0000_s1034" type="#_x0000_t75" style="position:absolute;left:2525;top:10549;width:7200;height:4320" o:preferrelative="f" filled="t">
              <v:fill r:id="rId51" o:title="Power Up Screen" recolor="t" o:detectmouseclick="t" type="frame"/>
              <v:path o:extrusionok="t" o:connecttype="none"/>
              <o:lock v:ext="edit" text="t"/>
            </v:shape>
            <w10:wrap type="none"/>
            <w10:anchorlock/>
          </v:group>
        </w:pict>
      </w:r>
    </w:p>
    <w:p w:rsidR="003C7C11" w:rsidRDefault="003C7C11" w:rsidP="003C7C11">
      <w:pPr>
        <w:pStyle w:val="Caption"/>
      </w:pPr>
      <w:bookmarkStart w:id="97" w:name="_Ref397105491"/>
      <w:bookmarkStart w:id="98" w:name="_Toc427156343"/>
      <w:r>
        <w:t xml:space="preserve">Figure </w:t>
      </w:r>
      <w:fldSimple w:instr=" SEQ Figure \* ARABIC ">
        <w:r w:rsidR="00BB3ECE">
          <w:rPr>
            <w:noProof/>
          </w:rPr>
          <w:t>9</w:t>
        </w:r>
      </w:fldSimple>
      <w:r>
        <w:t>: V3 System Power-On Screen</w:t>
      </w:r>
      <w:bookmarkEnd w:id="97"/>
      <w:bookmarkEnd w:id="98"/>
    </w:p>
    <w:p w:rsidR="00844472" w:rsidRDefault="00AF3740" w:rsidP="00844472">
      <w:pPr>
        <w:keepNext/>
        <w:keepLines/>
        <w:spacing w:after="0"/>
      </w:pPr>
      <w:r>
        <w:pict>
          <v:group id="_x0000_s1037" editas="canvas" style="width:468pt;height:280.8pt;mso-position-horizontal-relative:char;mso-position-vertical-relative:line" coordorigin="2525,5457" coordsize="7200,4320">
            <o:lock v:ext="edit" aspectratio="t"/>
            <v:shape id="_x0000_s1036" type="#_x0000_t75" style="position:absolute;left:2525;top:5457;width:7200;height:4320" o:preferrelative="f" filled="t">
              <v:fill r:id="rId52" o:title="Dir Screen" recolor="t" o:detectmouseclick="t" type="frame"/>
              <v:path o:extrusionok="t" o:connecttype="none"/>
              <o:lock v:ext="edit" text="t"/>
            </v:shape>
            <w10:wrap type="none"/>
            <w10:anchorlock/>
          </v:group>
        </w:pict>
      </w:r>
    </w:p>
    <w:p w:rsidR="00844472" w:rsidRDefault="00844472" w:rsidP="00844472">
      <w:pPr>
        <w:pStyle w:val="Caption"/>
      </w:pPr>
      <w:bookmarkStart w:id="99" w:name="_Ref397105594"/>
      <w:bookmarkStart w:id="100" w:name="_Ref397289959"/>
      <w:bookmarkStart w:id="101" w:name="_Toc427156344"/>
      <w:r>
        <w:t xml:space="preserve">Figure </w:t>
      </w:r>
      <w:fldSimple w:instr=" SEQ Figure \* ARABIC ">
        <w:r w:rsidR="00BB3ECE">
          <w:rPr>
            <w:noProof/>
          </w:rPr>
          <w:t>10</w:t>
        </w:r>
      </w:fldSimple>
      <w:r>
        <w:t xml:space="preserve">: </w:t>
      </w:r>
      <w:bookmarkEnd w:id="99"/>
      <w:r w:rsidR="005819D2">
        <w:t>V3 System C:\RESULTS Directory</w:t>
      </w:r>
      <w:bookmarkEnd w:id="100"/>
      <w:bookmarkEnd w:id="101"/>
    </w:p>
    <w:p w:rsidR="005819D2" w:rsidRPr="005819D2" w:rsidRDefault="005819D2" w:rsidP="005819D2"/>
    <w:p w:rsidR="00ED3694" w:rsidRDefault="00AF3740" w:rsidP="00ED3694">
      <w:pPr>
        <w:keepNext/>
        <w:keepLines/>
        <w:spacing w:after="0"/>
        <w:jc w:val="center"/>
      </w:pPr>
      <w:r>
        <w:pict>
          <v:group id="_x0000_s1071" editas="canvas" style="width:468pt;height:280.8pt;mso-position-horizontal-relative:char;mso-position-vertical-relative:line" coordorigin="2525,10987" coordsize="7200,4320">
            <o:lock v:ext="edit" aspectratio="t"/>
            <v:shape id="_x0000_s1070" type="#_x0000_t75" style="position:absolute;left:2525;top:10987;width:7200;height:4320" o:preferrelative="f" filled="t">
              <v:fill r:id="rId53" o:title="Dir Send Screen" recolor="t" o:detectmouseclick="t" type="frame"/>
              <v:path o:extrusionok="t" o:connecttype="none"/>
              <o:lock v:ext="edit" text="t"/>
            </v:shape>
            <w10:wrap type="none"/>
            <w10:anchorlock/>
          </v:group>
        </w:pict>
      </w:r>
    </w:p>
    <w:p w:rsidR="00ED3694" w:rsidRDefault="00ED3694" w:rsidP="00ED3694">
      <w:pPr>
        <w:pStyle w:val="Caption"/>
      </w:pPr>
      <w:bookmarkStart w:id="102" w:name="_Ref397289630"/>
      <w:bookmarkStart w:id="103" w:name="_Toc427156345"/>
      <w:r>
        <w:t xml:space="preserve">Figure </w:t>
      </w:r>
      <w:fldSimple w:instr=" SEQ Figure \* ARABIC ">
        <w:r w:rsidR="00BB3ECE">
          <w:rPr>
            <w:noProof/>
          </w:rPr>
          <w:t>11</w:t>
        </w:r>
      </w:fldSimple>
      <w:r>
        <w:t>: V3 System C:\SEND Directory</w:t>
      </w:r>
      <w:bookmarkEnd w:id="102"/>
      <w:bookmarkEnd w:id="103"/>
    </w:p>
    <w:p w:rsidR="00CC2D79" w:rsidRDefault="00AF3740" w:rsidP="00CC2D79">
      <w:pPr>
        <w:keepNext/>
        <w:keepLines/>
        <w:spacing w:after="0"/>
        <w:jc w:val="center"/>
      </w:pPr>
      <w:r>
        <w:pict>
          <v:group id="_x0000_s1075" editas="canvas" style="width:468pt;height:280.8pt;mso-position-horizontal-relative:char;mso-position-vertical-relative:line" coordorigin="2525,10862" coordsize="7200,4320">
            <o:lock v:ext="edit" aspectratio="t"/>
            <v:shape id="_x0000_s1074" type="#_x0000_t75" style="position:absolute;left:2525;top:10862;width:7200;height:4320" o:preferrelative="f" filled="t">
              <v:fill r:id="rId54" o:title="Dir A Screen" recolor="t" o:detectmouseclick="t" type="frame"/>
              <v:path o:extrusionok="t" o:connecttype="none"/>
              <o:lock v:ext="edit" text="t"/>
            </v:shape>
            <w10:wrap type="none"/>
            <w10:anchorlock/>
          </v:group>
        </w:pict>
      </w:r>
    </w:p>
    <w:p w:rsidR="00CC2D79" w:rsidRPr="00CC2D79" w:rsidRDefault="00CC2D79" w:rsidP="00CC2D79">
      <w:pPr>
        <w:pStyle w:val="Caption"/>
      </w:pPr>
      <w:bookmarkStart w:id="104" w:name="_Ref397442997"/>
      <w:bookmarkStart w:id="105" w:name="_Toc427156346"/>
      <w:r>
        <w:t xml:space="preserve">Figure </w:t>
      </w:r>
      <w:fldSimple w:instr=" SEQ Figure \* ARABIC ">
        <w:r w:rsidR="00BB3ECE">
          <w:rPr>
            <w:noProof/>
          </w:rPr>
          <w:t>12</w:t>
        </w:r>
      </w:fldSimple>
      <w:r>
        <w:t>: V3 System A: Directory</w:t>
      </w:r>
      <w:bookmarkEnd w:id="104"/>
      <w:bookmarkEnd w:id="105"/>
    </w:p>
    <w:tbl>
      <w:tblPr>
        <w:tblStyle w:val="TableGrid"/>
        <w:tblW w:w="0" w:type="auto"/>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tblPr>
      <w:tblGrid>
        <w:gridCol w:w="9576"/>
      </w:tblGrid>
      <w:tr w:rsidR="005F2558" w:rsidRPr="001824BA" w:rsidTr="00314D7B">
        <w:trPr>
          <w:jc w:val="center"/>
        </w:trPr>
        <w:tc>
          <w:tcPr>
            <w:tcW w:w="9576" w:type="dxa"/>
          </w:tcPr>
          <w:p w:rsidR="005F2558" w:rsidRPr="0043135A" w:rsidRDefault="005F2558" w:rsidP="00797890">
            <w:pPr>
              <w:pStyle w:val="CodeBlock"/>
              <w:pageBreakBefore/>
              <w:rPr>
                <w:b w:val="0"/>
                <w:sz w:val="20"/>
                <w:szCs w:val="20"/>
              </w:rPr>
            </w:pPr>
          </w:p>
          <w:p w:rsidR="005F2558" w:rsidRPr="0043135A" w:rsidRDefault="005F2558" w:rsidP="00797890">
            <w:pPr>
              <w:pStyle w:val="CodeBlock"/>
              <w:pageBreakBefore/>
              <w:rPr>
                <w:b w:val="0"/>
                <w:sz w:val="20"/>
                <w:szCs w:val="20"/>
              </w:rPr>
            </w:pPr>
            <w:r w:rsidRPr="0043135A">
              <w:rPr>
                <w:b w:val="0"/>
                <w:sz w:val="20"/>
                <w:szCs w:val="20"/>
              </w:rPr>
              <w:t>[C:\RESULTS]</w:t>
            </w:r>
            <w:r w:rsidRPr="00336C4A">
              <w:rPr>
                <w:color w:val="FF0000"/>
                <w:sz w:val="24"/>
                <w:szCs w:val="24"/>
              </w:rPr>
              <w:t>send -m</w:t>
            </w:r>
          </w:p>
          <w:p w:rsidR="005F2558" w:rsidRPr="0043135A" w:rsidRDefault="005F2558" w:rsidP="00797890">
            <w:pPr>
              <w:pStyle w:val="CodeBlock"/>
              <w:pageBreakBefore/>
              <w:rPr>
                <w:b w:val="0"/>
                <w:sz w:val="20"/>
                <w:szCs w:val="20"/>
              </w:rPr>
            </w:pPr>
            <w:r w:rsidRPr="0043135A">
              <w:rPr>
                <w:b w:val="0"/>
                <w:sz w:val="20"/>
                <w:szCs w:val="20"/>
              </w:rPr>
              <w:t>Test software version B.5.5.1</w:t>
            </w:r>
          </w:p>
          <w:p w:rsidR="005F2558" w:rsidRPr="0043135A" w:rsidRDefault="005F2558" w:rsidP="00797890">
            <w:pPr>
              <w:pStyle w:val="CodeBlock"/>
              <w:pageBreakBefore/>
              <w:rPr>
                <w:b w:val="0"/>
                <w:sz w:val="20"/>
                <w:szCs w:val="20"/>
              </w:rPr>
            </w:pPr>
            <w:r w:rsidRPr="0043135A">
              <w:rPr>
                <w:b w:val="0"/>
                <w:sz w:val="20"/>
                <w:szCs w:val="20"/>
              </w:rPr>
              <w:t>File &lt;c:\send\send.EXE&gt;</w:t>
            </w:r>
          </w:p>
          <w:p w:rsidR="005F2558" w:rsidRPr="0043135A" w:rsidRDefault="005F2558" w:rsidP="00797890">
            <w:pPr>
              <w:pStyle w:val="CodeBlock"/>
              <w:pageBreakBefore/>
              <w:rPr>
                <w:b w:val="0"/>
                <w:sz w:val="20"/>
                <w:szCs w:val="20"/>
              </w:rPr>
            </w:pPr>
            <w:r w:rsidRPr="0043135A">
              <w:rPr>
                <w:b w:val="0"/>
                <w:sz w:val="20"/>
                <w:szCs w:val="20"/>
              </w:rPr>
              <w:t>CRC 449673153, Length 163120</w:t>
            </w:r>
          </w:p>
          <w:p w:rsidR="005F2558" w:rsidRPr="0043135A" w:rsidRDefault="005F2558" w:rsidP="00797890">
            <w:pPr>
              <w:pStyle w:val="CodeBlock"/>
              <w:pageBreakBefore/>
              <w:rPr>
                <w:b w:val="0"/>
                <w:sz w:val="20"/>
                <w:szCs w:val="20"/>
              </w:rPr>
            </w:pPr>
            <w:r w:rsidRPr="0043135A">
              <w:rPr>
                <w:b w:val="0"/>
                <w:sz w:val="20"/>
                <w:szCs w:val="20"/>
              </w:rPr>
              <w:t xml:space="preserve">Enter base of log and statistics file name &gt; </w:t>
            </w:r>
            <w:r w:rsidRPr="00627D3B">
              <w:rPr>
                <w:color w:val="FF0000"/>
                <w:sz w:val="20"/>
                <w:szCs w:val="20"/>
              </w:rPr>
              <w:t>temp</w:t>
            </w:r>
          </w:p>
          <w:p w:rsidR="005F2558" w:rsidRPr="0043135A" w:rsidRDefault="005F2558" w:rsidP="00797890">
            <w:pPr>
              <w:pStyle w:val="CodeBlock"/>
              <w:pageBreakBefore/>
              <w:rPr>
                <w:b w:val="0"/>
                <w:sz w:val="20"/>
                <w:szCs w:val="20"/>
              </w:rPr>
            </w:pPr>
            <w:r w:rsidRPr="0043135A">
              <w:rPr>
                <w:b w:val="0"/>
                <w:sz w:val="20"/>
                <w:szCs w:val="20"/>
              </w:rPr>
              <w:t xml:space="preserve">Enter Manufacturer &gt; </w:t>
            </w:r>
            <w:r w:rsidRPr="00336C4A">
              <w:rPr>
                <w:color w:val="FF0000"/>
                <w:sz w:val="24"/>
                <w:szCs w:val="24"/>
              </w:rPr>
              <w:t>x</w:t>
            </w:r>
          </w:p>
          <w:p w:rsidR="005F2558" w:rsidRPr="0043135A" w:rsidRDefault="005F2558" w:rsidP="00797890">
            <w:pPr>
              <w:pStyle w:val="CodeBlock"/>
              <w:pageBreakBefore/>
              <w:rPr>
                <w:b w:val="0"/>
                <w:sz w:val="20"/>
                <w:szCs w:val="20"/>
              </w:rPr>
            </w:pPr>
            <w:r w:rsidRPr="0043135A">
              <w:rPr>
                <w:b w:val="0"/>
                <w:sz w:val="20"/>
                <w:szCs w:val="20"/>
              </w:rPr>
              <w:t xml:space="preserve">Enter Model number &gt; </w:t>
            </w:r>
            <w:r w:rsidRPr="00336C4A">
              <w:rPr>
                <w:color w:val="FF0000"/>
                <w:sz w:val="24"/>
                <w:szCs w:val="24"/>
              </w:rPr>
              <w:t>x</w:t>
            </w:r>
          </w:p>
          <w:p w:rsidR="005F2558" w:rsidRPr="0043135A" w:rsidRDefault="005F2558" w:rsidP="00797890">
            <w:pPr>
              <w:pStyle w:val="CodeBlock"/>
              <w:pageBreakBefore/>
              <w:rPr>
                <w:b w:val="0"/>
                <w:sz w:val="20"/>
                <w:szCs w:val="20"/>
              </w:rPr>
            </w:pPr>
            <w:r w:rsidRPr="0043135A">
              <w:rPr>
                <w:b w:val="0"/>
                <w:sz w:val="20"/>
                <w:szCs w:val="20"/>
              </w:rPr>
              <w:t xml:space="preserve">Enter Serial number &gt; </w:t>
            </w:r>
            <w:r w:rsidRPr="00336C4A">
              <w:rPr>
                <w:color w:val="FF0000"/>
                <w:sz w:val="24"/>
                <w:szCs w:val="24"/>
              </w:rPr>
              <w:t>x</w:t>
            </w:r>
          </w:p>
          <w:p w:rsidR="005F2558" w:rsidRPr="0043135A" w:rsidRDefault="005F2558" w:rsidP="00797890">
            <w:pPr>
              <w:pStyle w:val="CodeBlock"/>
              <w:pageBreakBefore/>
              <w:rPr>
                <w:b w:val="0"/>
                <w:sz w:val="20"/>
                <w:szCs w:val="20"/>
              </w:rPr>
            </w:pPr>
            <w:r w:rsidRPr="0043135A">
              <w:rPr>
                <w:b w:val="0"/>
                <w:sz w:val="20"/>
                <w:szCs w:val="20"/>
              </w:rPr>
              <w:t>Enter comments.  Begin line with '.' to end input</w:t>
            </w:r>
          </w:p>
          <w:p w:rsidR="005F2558" w:rsidRPr="00336C4A" w:rsidRDefault="005F2558" w:rsidP="00797890">
            <w:pPr>
              <w:pStyle w:val="CodeBlock"/>
              <w:pageBreakBefore/>
              <w:rPr>
                <w:color w:val="FF0000"/>
                <w:sz w:val="24"/>
                <w:szCs w:val="24"/>
              </w:rPr>
            </w:pPr>
            <w:r w:rsidRPr="00336C4A">
              <w:rPr>
                <w:color w:val="FF0000"/>
                <w:sz w:val="24"/>
                <w:szCs w:val="24"/>
              </w:rPr>
              <w:t>.</w:t>
            </w:r>
          </w:p>
          <w:p w:rsidR="005F2558" w:rsidRPr="0043135A" w:rsidRDefault="005F2558" w:rsidP="00797890">
            <w:pPr>
              <w:pStyle w:val="CodeBlock"/>
              <w:pageBreakBefore/>
              <w:rPr>
                <w:b w:val="0"/>
                <w:sz w:val="20"/>
                <w:szCs w:val="20"/>
              </w:rPr>
            </w:pPr>
            <w:r w:rsidRPr="0043135A">
              <w:rPr>
                <w:b w:val="0"/>
                <w:sz w:val="20"/>
                <w:szCs w:val="20"/>
              </w:rPr>
              <w:t>Starting decoder tests, address 3, type L</w:t>
            </w:r>
          </w:p>
          <w:p w:rsidR="005F2558" w:rsidRPr="0043135A" w:rsidRDefault="005F2558" w:rsidP="00797890">
            <w:pPr>
              <w:pStyle w:val="CodeBlock"/>
              <w:pageBreakBefore/>
              <w:rPr>
                <w:b w:val="0"/>
                <w:sz w:val="20"/>
                <w:szCs w:val="20"/>
              </w:rPr>
            </w:pPr>
            <w:r w:rsidRPr="0043135A">
              <w:rPr>
                <w:b w:val="0"/>
                <w:sz w:val="20"/>
                <w:szCs w:val="20"/>
              </w:rPr>
              <w:t>Beginning self tests, this will take a few seconds</w:t>
            </w:r>
          </w:p>
          <w:p w:rsidR="005F2558" w:rsidRPr="0043135A" w:rsidRDefault="005F2558" w:rsidP="00797890">
            <w:pPr>
              <w:pStyle w:val="CodeBlock"/>
              <w:pageBreakBefore/>
              <w:rPr>
                <w:b w:val="0"/>
                <w:sz w:val="20"/>
                <w:szCs w:val="20"/>
              </w:rPr>
            </w:pPr>
            <w:r>
              <w:rPr>
                <w:b w:val="0"/>
                <w:sz w:val="20"/>
                <w:szCs w:val="20"/>
              </w:rPr>
              <w:t>Self tests passed</w:t>
            </w:r>
            <w:r w:rsidRPr="0043135A">
              <w:rPr>
                <w:b w:val="0"/>
                <w:sz w:val="20"/>
                <w:szCs w:val="20"/>
              </w:rPr>
              <w:t xml:space="preserve">,          </w:t>
            </w:r>
            <w:r>
              <w:rPr>
                <w:b w:val="0"/>
                <w:sz w:val="20"/>
                <w:szCs w:val="20"/>
              </w:rPr>
              <w:t xml:space="preserve">       </w:t>
            </w:r>
            <w:r w:rsidRPr="0043135A">
              <w:rPr>
                <w:b w:val="0"/>
                <w:sz w:val="20"/>
                <w:szCs w:val="20"/>
              </w:rPr>
              <w:t>0 Cycles failed</w:t>
            </w:r>
          </w:p>
          <w:p w:rsidR="005F2558" w:rsidRPr="0043135A" w:rsidRDefault="005F2558" w:rsidP="00797890">
            <w:pPr>
              <w:pStyle w:val="CodeBlock"/>
              <w:pageBreakBefore/>
              <w:rPr>
                <w:b w:val="0"/>
                <w:sz w:val="20"/>
                <w:szCs w:val="20"/>
              </w:rPr>
            </w:pPr>
          </w:p>
          <w:p w:rsidR="005F2558" w:rsidRPr="0043135A" w:rsidRDefault="00AF3740" w:rsidP="00797890">
            <w:pPr>
              <w:pStyle w:val="CodeBlock"/>
              <w:pageBreakBefore/>
              <w:rPr>
                <w:b w:val="0"/>
                <w:sz w:val="20"/>
                <w:szCs w:val="20"/>
              </w:rPr>
            </w:pPr>
            <w:r>
              <w:rPr>
                <w:b w:val="0"/>
                <w:noProof/>
                <w:sz w:val="20"/>
                <w:szCs w:val="20"/>
              </w:rPr>
              <w:pict>
                <v:shape id="_x0000_s1076" type="#_x0000_t62" style="position:absolute;left:0;text-align:left;margin-left:378.25pt;margin-top:3.35pt;width:64.65pt;height:22.9pt;flip:x;z-index:251658240" adj="1119,37116" fillcolor="#eeece1 [3214]" strokecolor="red" strokeweight="1.5pt">
                  <v:textbox style="mso-next-textbox:#_x0000_s1076">
                    <w:txbxContent>
                      <w:p w:rsidR="00264CD6" w:rsidRDefault="00264CD6" w:rsidP="008F3896">
                        <w:pPr>
                          <w:pStyle w:val="NoSpacing"/>
                        </w:pPr>
                        <w:r>
                          <w:t>GEN bit 0</w:t>
                        </w:r>
                      </w:p>
                    </w:txbxContent>
                  </v:textbox>
                </v:shape>
              </w:pict>
            </w:r>
            <w:r w:rsidR="005F2558" w:rsidRPr="0043135A">
              <w:rPr>
                <w:b w:val="0"/>
                <w:sz w:val="20"/>
                <w:szCs w:val="20"/>
              </w:rPr>
              <w:t>Passed 1 test cycles, Failed 0 test cycles, test count 1</w:t>
            </w:r>
          </w:p>
          <w:p w:rsidR="005F2558" w:rsidRPr="0043135A" w:rsidRDefault="005F2558" w:rsidP="00797890">
            <w:pPr>
              <w:pStyle w:val="CodeBlock"/>
              <w:pageBreakBefore/>
              <w:rPr>
                <w:b w:val="0"/>
                <w:sz w:val="20"/>
                <w:szCs w:val="20"/>
              </w:rPr>
            </w:pPr>
            <w:r w:rsidRPr="0043135A">
              <w:rPr>
                <w:b w:val="0"/>
                <w:sz w:val="20"/>
                <w:szCs w:val="20"/>
              </w:rPr>
              <w:t>Failed 0 vector, 0 dynamic, 0 both, last vector 199</w:t>
            </w:r>
          </w:p>
          <w:p w:rsidR="005F2558" w:rsidRPr="0043135A" w:rsidRDefault="005F2558" w:rsidP="00797890">
            <w:pPr>
              <w:pStyle w:val="CodeBlock"/>
              <w:pageBreakBefore/>
              <w:rPr>
                <w:b w:val="0"/>
                <w:sz w:val="20"/>
                <w:szCs w:val="20"/>
              </w:rPr>
            </w:pPr>
            <w:r w:rsidRPr="0043135A">
              <w:rPr>
                <w:b w:val="0"/>
                <w:sz w:val="20"/>
                <w:szCs w:val="20"/>
              </w:rPr>
              <w:t>Dynamic 0 - min 99, avg 99, max 99</w:t>
            </w:r>
          </w:p>
          <w:p w:rsidR="005F2558" w:rsidRPr="0043135A" w:rsidRDefault="005F2558" w:rsidP="00797890">
            <w:pPr>
              <w:pStyle w:val="CodeBlock"/>
              <w:pageBreakBefore/>
              <w:rPr>
                <w:b w:val="0"/>
                <w:sz w:val="20"/>
                <w:szCs w:val="20"/>
              </w:rPr>
            </w:pPr>
            <w:r w:rsidRPr="0043135A">
              <w:rPr>
                <w:b w:val="0"/>
                <w:sz w:val="20"/>
                <w:szCs w:val="20"/>
              </w:rPr>
              <w:t>Dynamic 1 - min 99, avg 99, max 99</w:t>
            </w:r>
          </w:p>
          <w:p w:rsidR="005F2558" w:rsidRPr="0043135A" w:rsidRDefault="005F2558" w:rsidP="00797890">
            <w:pPr>
              <w:pStyle w:val="CodeBlock"/>
              <w:pageBreakBefore/>
              <w:rPr>
                <w:b w:val="0"/>
                <w:sz w:val="20"/>
                <w:szCs w:val="20"/>
              </w:rPr>
            </w:pPr>
            <w:r w:rsidRPr="0043135A">
              <w:rPr>
                <w:b w:val="0"/>
                <w:sz w:val="20"/>
                <w:szCs w:val="20"/>
              </w:rPr>
              <w:t>0xff 00001100 11111010   200 10110110 64393 10111010     2 00110110 111</w:t>
            </w:r>
            <w:r w:rsidRPr="00797890">
              <w:rPr>
                <w:color w:val="FF0000"/>
                <w:sz w:val="24"/>
                <w:szCs w:val="24"/>
              </w:rPr>
              <w:t>1</w:t>
            </w:r>
          </w:p>
          <w:p w:rsidR="005F2558" w:rsidRPr="0043135A" w:rsidRDefault="005F2558" w:rsidP="00797890">
            <w:pPr>
              <w:pStyle w:val="CodeBlock"/>
              <w:pageBreakBefore/>
              <w:rPr>
                <w:b w:val="0"/>
                <w:sz w:val="20"/>
                <w:szCs w:val="20"/>
              </w:rPr>
            </w:pPr>
            <w:r w:rsidRPr="0043135A">
              <w:rPr>
                <w:b w:val="0"/>
                <w:sz w:val="20"/>
                <w:szCs w:val="20"/>
              </w:rPr>
              <w:t>PC high  100(  90), low  100(  89)</w:t>
            </w:r>
          </w:p>
          <w:p w:rsidR="005F2558" w:rsidRPr="0043135A" w:rsidRDefault="005F2558" w:rsidP="00797890">
            <w:pPr>
              <w:pStyle w:val="CodeBlock"/>
              <w:pageBreakBefore/>
              <w:rPr>
                <w:b w:val="0"/>
                <w:sz w:val="20"/>
                <w:szCs w:val="20"/>
              </w:rPr>
            </w:pPr>
            <w:r w:rsidRPr="0043135A">
              <w:rPr>
                <w:b w:val="0"/>
                <w:sz w:val="20"/>
                <w:szCs w:val="20"/>
              </w:rPr>
              <w:t>PC 1 usec delay 1</w:t>
            </w:r>
          </w:p>
          <w:p w:rsidR="005F2558" w:rsidRPr="0043135A" w:rsidRDefault="005F2558" w:rsidP="00797890">
            <w:pPr>
              <w:pStyle w:val="CodeBlock"/>
              <w:pageBreakBefore/>
              <w:rPr>
                <w:b w:val="0"/>
                <w:sz w:val="20"/>
                <w:szCs w:val="20"/>
              </w:rPr>
            </w:pPr>
            <w:r w:rsidRPr="0043135A">
              <w:rPr>
                <w:b w:val="0"/>
                <w:sz w:val="20"/>
                <w:szCs w:val="20"/>
              </w:rPr>
              <w:t>Command mode (h for help, q to quit) &gt;&gt;</w:t>
            </w:r>
            <w:r w:rsidRPr="00336C4A">
              <w:rPr>
                <w:color w:val="FF0000"/>
                <w:sz w:val="24"/>
                <w:szCs w:val="24"/>
              </w:rPr>
              <w:t>d</w:t>
            </w:r>
          </w:p>
          <w:p w:rsidR="005F2558" w:rsidRPr="0043135A" w:rsidRDefault="005F2558" w:rsidP="00797890">
            <w:pPr>
              <w:pStyle w:val="CodeBlock"/>
              <w:pageBreakBefore/>
              <w:rPr>
                <w:b w:val="0"/>
                <w:sz w:val="20"/>
                <w:szCs w:val="20"/>
              </w:rPr>
            </w:pPr>
            <w:r w:rsidRPr="0043135A">
              <w:rPr>
                <w:b w:val="0"/>
                <w:sz w:val="20"/>
                <w:szCs w:val="20"/>
              </w:rPr>
              <w:t>Sending Loco Dcc packets, GEN  1111</w:t>
            </w:r>
          </w:p>
          <w:p w:rsidR="005F2558" w:rsidRPr="0043135A" w:rsidRDefault="005F2558" w:rsidP="00797890">
            <w:pPr>
              <w:pStyle w:val="CodeBlock"/>
              <w:pageBreakBefore/>
              <w:rPr>
                <w:b w:val="0"/>
                <w:sz w:val="20"/>
                <w:szCs w:val="20"/>
              </w:rPr>
            </w:pPr>
            <w:r w:rsidRPr="0043135A">
              <w:rPr>
                <w:b w:val="0"/>
                <w:sz w:val="20"/>
                <w:szCs w:val="20"/>
              </w:rPr>
              <w:t>Command mode (h for help, q to quit) &gt;&gt;</w:t>
            </w:r>
            <w:r w:rsidRPr="00336C4A">
              <w:rPr>
                <w:color w:val="FF0000"/>
                <w:sz w:val="24"/>
                <w:szCs w:val="24"/>
              </w:rPr>
              <w:t>f</w:t>
            </w:r>
          </w:p>
          <w:p w:rsidR="005F2558" w:rsidRPr="0043135A" w:rsidRDefault="005F2558" w:rsidP="00797890">
            <w:pPr>
              <w:pStyle w:val="CodeBlock"/>
              <w:pageBreakBefore/>
              <w:rPr>
                <w:b w:val="0"/>
                <w:sz w:val="20"/>
                <w:szCs w:val="20"/>
              </w:rPr>
            </w:pPr>
            <w:r w:rsidRPr="0043135A">
              <w:rPr>
                <w:b w:val="0"/>
                <w:sz w:val="20"/>
                <w:szCs w:val="20"/>
              </w:rPr>
              <w:t>Packets sent 590, Bytes sent 7858</w:t>
            </w:r>
          </w:p>
          <w:p w:rsidR="005F2558" w:rsidRPr="0043135A" w:rsidRDefault="005F2558" w:rsidP="00797890">
            <w:pPr>
              <w:pStyle w:val="CodeBlock"/>
              <w:pageBreakBefore/>
              <w:rPr>
                <w:b w:val="0"/>
                <w:sz w:val="20"/>
                <w:szCs w:val="20"/>
              </w:rPr>
            </w:pPr>
            <w:r w:rsidRPr="0043135A">
              <w:rPr>
                <w:b w:val="0"/>
                <w:sz w:val="20"/>
                <w:szCs w:val="20"/>
              </w:rPr>
              <w:t>Setting direction &lt;BACK&gt;, GEN 1111</w:t>
            </w:r>
          </w:p>
          <w:p w:rsidR="005F2558" w:rsidRPr="0043135A" w:rsidRDefault="005F2558" w:rsidP="00797890">
            <w:pPr>
              <w:pStyle w:val="CodeBlock"/>
              <w:pageBreakBefore/>
              <w:rPr>
                <w:b w:val="0"/>
                <w:sz w:val="20"/>
                <w:szCs w:val="20"/>
              </w:rPr>
            </w:pPr>
            <w:r w:rsidRPr="0043135A">
              <w:rPr>
                <w:b w:val="0"/>
                <w:sz w:val="20"/>
                <w:szCs w:val="20"/>
              </w:rPr>
              <w:t>Command mode (h for help, q to quit) &gt;&gt;</w:t>
            </w:r>
            <w:r w:rsidRPr="0043135A">
              <w:rPr>
                <w:color w:val="FF0000"/>
                <w:sz w:val="24"/>
                <w:szCs w:val="20"/>
              </w:rPr>
              <w:t>q</w:t>
            </w:r>
          </w:p>
          <w:p w:rsidR="005F2558" w:rsidRPr="0043135A" w:rsidRDefault="005F2558" w:rsidP="00797890">
            <w:pPr>
              <w:pStyle w:val="CodeBlock"/>
              <w:pageBreakBefore/>
              <w:rPr>
                <w:b w:val="0"/>
                <w:sz w:val="20"/>
                <w:szCs w:val="20"/>
              </w:rPr>
            </w:pPr>
            <w:r w:rsidRPr="0043135A">
              <w:rPr>
                <w:b w:val="0"/>
                <w:sz w:val="20"/>
                <w:szCs w:val="20"/>
              </w:rPr>
              <w:t>Packets sent 466, Bytes sent 4893</w:t>
            </w:r>
          </w:p>
          <w:p w:rsidR="005F2558" w:rsidRPr="0043135A" w:rsidRDefault="005F2558" w:rsidP="00797890">
            <w:pPr>
              <w:pStyle w:val="CodeBlock"/>
              <w:keepLines w:val="0"/>
              <w:pageBreakBefore/>
              <w:ind w:left="0"/>
              <w:rPr>
                <w:b w:val="0"/>
                <w:sz w:val="20"/>
                <w:szCs w:val="20"/>
              </w:rPr>
            </w:pPr>
            <w:r w:rsidRPr="0043135A">
              <w:rPr>
                <w:b w:val="0"/>
                <w:sz w:val="20"/>
                <w:szCs w:val="20"/>
              </w:rPr>
              <w:t>[C:\RESULTS]</w:t>
            </w:r>
          </w:p>
          <w:p w:rsidR="005F2558" w:rsidRPr="001824BA" w:rsidRDefault="005F2558" w:rsidP="00797890">
            <w:pPr>
              <w:pStyle w:val="CodeBlock"/>
              <w:keepLines w:val="0"/>
              <w:pageBreakBefore/>
              <w:ind w:left="0"/>
            </w:pPr>
          </w:p>
        </w:tc>
      </w:tr>
    </w:tbl>
    <w:p w:rsidR="005F2558" w:rsidRDefault="005F2558" w:rsidP="005F2558">
      <w:pPr>
        <w:pStyle w:val="Caption"/>
      </w:pPr>
      <w:bookmarkStart w:id="106" w:name="_Ref397106731"/>
      <w:bookmarkStart w:id="107" w:name="_Toc427156347"/>
      <w:r>
        <w:t xml:space="preserve">Figure </w:t>
      </w:r>
      <w:fldSimple w:instr=" SEQ Figure \* ARABIC ">
        <w:r w:rsidR="00BB3ECE">
          <w:rPr>
            <w:noProof/>
          </w:rPr>
          <w:t>13</w:t>
        </w:r>
      </w:fldSimple>
      <w:r>
        <w:t>: SEND.EXE Manual Mode</w:t>
      </w:r>
      <w:bookmarkEnd w:id="106"/>
      <w:bookmarkEnd w:id="107"/>
    </w:p>
    <w:p w:rsidR="00E6623D" w:rsidRDefault="00E6623D" w:rsidP="00E6623D">
      <w:pPr>
        <w:keepNext/>
        <w:keepLines/>
      </w:pPr>
    </w:p>
    <w:tbl>
      <w:tblPr>
        <w:tblStyle w:val="TableGrid"/>
        <w:tblW w:w="0" w:type="auto"/>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tblPr>
      <w:tblGrid>
        <w:gridCol w:w="9576"/>
      </w:tblGrid>
      <w:tr w:rsidR="00E6623D" w:rsidRPr="001824BA" w:rsidTr="00D17C42">
        <w:trPr>
          <w:jc w:val="center"/>
        </w:trPr>
        <w:tc>
          <w:tcPr>
            <w:tcW w:w="9576" w:type="dxa"/>
          </w:tcPr>
          <w:p w:rsidR="00797890" w:rsidRPr="00797890" w:rsidRDefault="00797890" w:rsidP="00797890">
            <w:pPr>
              <w:pStyle w:val="CodeBlock"/>
              <w:rPr>
                <w:b w:val="0"/>
                <w:sz w:val="20"/>
                <w:szCs w:val="20"/>
              </w:rPr>
            </w:pPr>
          </w:p>
          <w:p w:rsidR="00797890" w:rsidRPr="00690047" w:rsidRDefault="00797890" w:rsidP="00797890">
            <w:pPr>
              <w:pStyle w:val="CodeBlock"/>
              <w:rPr>
                <w:sz w:val="24"/>
                <w:szCs w:val="24"/>
              </w:rPr>
            </w:pPr>
            <w:r>
              <w:rPr>
                <w:sz w:val="24"/>
                <w:szCs w:val="24"/>
              </w:rPr>
              <w:t>•</w:t>
            </w:r>
          </w:p>
          <w:p w:rsidR="00797890" w:rsidRPr="00690047" w:rsidRDefault="00797890" w:rsidP="00797890">
            <w:pPr>
              <w:pStyle w:val="CodeBlock"/>
              <w:rPr>
                <w:sz w:val="24"/>
                <w:szCs w:val="24"/>
              </w:rPr>
            </w:pPr>
            <w:r>
              <w:rPr>
                <w:sz w:val="24"/>
                <w:szCs w:val="24"/>
              </w:rPr>
              <w:t>•</w:t>
            </w:r>
          </w:p>
          <w:p w:rsidR="00797890" w:rsidRPr="00690047" w:rsidRDefault="00797890" w:rsidP="00797890">
            <w:pPr>
              <w:pStyle w:val="CodeBlock"/>
              <w:rPr>
                <w:sz w:val="24"/>
                <w:szCs w:val="24"/>
              </w:rPr>
            </w:pPr>
            <w:r>
              <w:rPr>
                <w:sz w:val="24"/>
                <w:szCs w:val="24"/>
              </w:rPr>
              <w:t>•</w:t>
            </w:r>
          </w:p>
          <w:p w:rsidR="00E6623D" w:rsidRPr="00E6623D" w:rsidRDefault="00E6623D" w:rsidP="00E6623D">
            <w:pPr>
              <w:pStyle w:val="CodeBlock"/>
              <w:rPr>
                <w:b w:val="0"/>
                <w:sz w:val="20"/>
                <w:szCs w:val="20"/>
              </w:rPr>
            </w:pPr>
            <w:r w:rsidRPr="00E6623D">
              <w:rPr>
                <w:b w:val="0"/>
                <w:sz w:val="20"/>
                <w:szCs w:val="20"/>
              </w:rPr>
              <w:t xml:space="preserve">     D          S  C</w:t>
            </w:r>
          </w:p>
          <w:p w:rsidR="00E6623D" w:rsidRPr="00E6623D" w:rsidRDefault="00E6623D" w:rsidP="00E6623D">
            <w:pPr>
              <w:pStyle w:val="CodeBlock"/>
              <w:rPr>
                <w:b w:val="0"/>
                <w:sz w:val="20"/>
                <w:szCs w:val="20"/>
              </w:rPr>
            </w:pPr>
            <w:r w:rsidRPr="00E6623D">
              <w:rPr>
                <w:b w:val="0"/>
                <w:sz w:val="20"/>
                <w:szCs w:val="20"/>
              </w:rPr>
              <w:t xml:space="preserve">     C S        C  P         O              O              O</w:t>
            </w:r>
          </w:p>
          <w:p w:rsidR="00E6623D" w:rsidRPr="00E6623D" w:rsidRDefault="00AF3740" w:rsidP="00E6623D">
            <w:pPr>
              <w:pStyle w:val="CodeBlock"/>
              <w:rPr>
                <w:b w:val="0"/>
                <w:sz w:val="20"/>
                <w:szCs w:val="20"/>
              </w:rPr>
            </w:pPr>
            <w:r>
              <w:rPr>
                <w:b w:val="0"/>
                <w:noProof/>
                <w:sz w:val="20"/>
                <w:szCs w:val="20"/>
              </w:rPr>
              <w:pict>
                <v:shape id="_x0000_s1080" type="#_x0000_t62" style="position:absolute;left:0;text-align:left;margin-left:404.9pt;margin-top:.15pt;width:64.65pt;height:22.9pt;flip:x;z-index:251659264" adj="8519,60932" fillcolor="#eeece1 [3214]" strokecolor="red" strokeweight="1.5pt">
                  <v:textbox style="mso-next-textbox:#_x0000_s1080">
                    <w:txbxContent>
                      <w:p w:rsidR="00264CD6" w:rsidRDefault="00264CD6" w:rsidP="00797890">
                        <w:pPr>
                          <w:pStyle w:val="NoSpacing"/>
                        </w:pPr>
                        <w:r>
                          <w:t>GEN bit 0</w:t>
                        </w:r>
                      </w:p>
                    </w:txbxContent>
                  </v:textbox>
                </v:shape>
              </w:pict>
            </w:r>
            <w:r w:rsidR="00E6623D" w:rsidRPr="00E6623D">
              <w:rPr>
                <w:b w:val="0"/>
                <w:sz w:val="20"/>
                <w:szCs w:val="20"/>
              </w:rPr>
              <w:t xml:space="preserve">     CSH8D CU OAO IUCB       U              U              U</w:t>
            </w:r>
          </w:p>
          <w:p w:rsidR="00E6623D" w:rsidRPr="00E6623D" w:rsidRDefault="00E6623D" w:rsidP="00E6623D">
            <w:pPr>
              <w:pStyle w:val="CodeBlock"/>
              <w:rPr>
                <w:b w:val="0"/>
                <w:sz w:val="20"/>
                <w:szCs w:val="20"/>
              </w:rPr>
            </w:pPr>
            <w:r w:rsidRPr="00E6623D">
              <w:rPr>
                <w:b w:val="0"/>
                <w:sz w:val="20"/>
                <w:szCs w:val="20"/>
              </w:rPr>
              <w:t xml:space="preserve">     OCO2CDLN BCPCNCPD       TN             TN             TN</w:t>
            </w:r>
          </w:p>
          <w:p w:rsidR="00E6623D" w:rsidRPr="00E6623D" w:rsidRDefault="00E6623D" w:rsidP="00E6623D">
            <w:pPr>
              <w:pStyle w:val="CodeBlock"/>
              <w:rPr>
                <w:b w:val="0"/>
                <w:sz w:val="20"/>
                <w:szCs w:val="20"/>
              </w:rPr>
            </w:pPr>
            <w:r w:rsidRPr="00E6623D">
              <w:rPr>
                <w:b w:val="0"/>
                <w:sz w:val="20"/>
                <w:szCs w:val="20"/>
              </w:rPr>
              <w:t xml:space="preserve">     UOLGCCKD FKELTLUR       PU     B       PU     B       PU     B</w:t>
            </w:r>
          </w:p>
          <w:p w:rsidR="00E6623D" w:rsidRPr="00E6623D" w:rsidRDefault="00E6623D" w:rsidP="00E6623D">
            <w:pPr>
              <w:pStyle w:val="CodeBlock"/>
              <w:rPr>
                <w:b w:val="0"/>
                <w:sz w:val="20"/>
                <w:szCs w:val="20"/>
              </w:rPr>
            </w:pPr>
            <w:r w:rsidRPr="00E6623D">
              <w:rPr>
                <w:b w:val="0"/>
                <w:sz w:val="20"/>
                <w:szCs w:val="20"/>
              </w:rPr>
              <w:t xml:space="preserve">     TPD0QC1E AANRRKES       ULRRMMMC       ULRRMMMC       ULRRMMMC</w:t>
            </w:r>
          </w:p>
          <w:p w:rsidR="00E6623D" w:rsidRPr="00E6623D" w:rsidRDefault="00E6623D" w:rsidP="00E6623D">
            <w:pPr>
              <w:pStyle w:val="CodeBlock"/>
              <w:rPr>
                <w:b w:val="0"/>
                <w:sz w:val="20"/>
                <w:szCs w:val="20"/>
              </w:rPr>
            </w:pPr>
            <w:r w:rsidRPr="00E6623D">
              <w:rPr>
                <w:b w:val="0"/>
                <w:sz w:val="20"/>
                <w:szCs w:val="20"/>
              </w:rPr>
              <w:t xml:space="preserve">  PA DELHH0LR LLLLALNT    0T TL10210D    0H TL10210D    1T TL10210D GEN</w:t>
            </w:r>
          </w:p>
          <w:p w:rsidR="00E6623D" w:rsidRPr="00E6623D" w:rsidRDefault="00E6623D" w:rsidP="00E6623D">
            <w:pPr>
              <w:pStyle w:val="CodeBlock"/>
              <w:rPr>
                <w:b w:val="0"/>
                <w:sz w:val="20"/>
                <w:szCs w:val="20"/>
              </w:rPr>
            </w:pPr>
            <w:r w:rsidRPr="00E6623D">
              <w:rPr>
                <w:b w:val="0"/>
                <w:sz w:val="20"/>
                <w:szCs w:val="20"/>
              </w:rPr>
              <w:t>-----------------------------------------------------------------------</w:t>
            </w:r>
          </w:p>
          <w:p w:rsidR="00E6623D" w:rsidRPr="00E6623D" w:rsidRDefault="00E6623D" w:rsidP="00E6623D">
            <w:pPr>
              <w:pStyle w:val="CodeBlock"/>
              <w:rPr>
                <w:b w:val="0"/>
                <w:sz w:val="20"/>
                <w:szCs w:val="20"/>
              </w:rPr>
            </w:pPr>
            <w:r w:rsidRPr="00E6623D">
              <w:rPr>
                <w:b w:val="0"/>
                <w:sz w:val="20"/>
                <w:szCs w:val="20"/>
              </w:rPr>
              <w:t>0xf8 00010001 11111000    18 00110110 65445 10111010   116 10110110 111</w:t>
            </w:r>
            <w:r w:rsidRPr="00797890">
              <w:rPr>
                <w:color w:val="FF0000"/>
                <w:sz w:val="20"/>
                <w:szCs w:val="20"/>
              </w:rPr>
              <w:t>1</w:t>
            </w:r>
          </w:p>
          <w:p w:rsidR="00E6623D" w:rsidRDefault="00E6623D" w:rsidP="00E6623D">
            <w:pPr>
              <w:pStyle w:val="CodeBlock"/>
              <w:rPr>
                <w:b w:val="0"/>
                <w:sz w:val="20"/>
                <w:szCs w:val="20"/>
              </w:rPr>
            </w:pPr>
            <w:r w:rsidRPr="00E6623D">
              <w:rPr>
                <w:b w:val="0"/>
                <w:sz w:val="20"/>
                <w:szCs w:val="20"/>
              </w:rPr>
              <w:t>Command mode (h for help, q to quit) &gt;&gt;</w:t>
            </w:r>
          </w:p>
          <w:p w:rsidR="00797890" w:rsidRPr="00E6623D" w:rsidRDefault="00797890" w:rsidP="00E6623D">
            <w:pPr>
              <w:pStyle w:val="CodeBlock"/>
            </w:pPr>
          </w:p>
        </w:tc>
      </w:tr>
    </w:tbl>
    <w:p w:rsidR="00E6623D" w:rsidRDefault="00E6623D" w:rsidP="00E6623D">
      <w:pPr>
        <w:pStyle w:val="Caption"/>
      </w:pPr>
      <w:bookmarkStart w:id="108" w:name="_Ref397523559"/>
      <w:bookmarkStart w:id="109" w:name="_Toc427156348"/>
      <w:r>
        <w:t xml:space="preserve">Figure </w:t>
      </w:r>
      <w:fldSimple w:instr=" SEQ Figure \* ARABIC ">
        <w:r w:rsidR="00BB3ECE">
          <w:rPr>
            <w:noProof/>
          </w:rPr>
          <w:t>14</w:t>
        </w:r>
      </w:fldSimple>
      <w:r>
        <w:t>: SEND.EXE Help Screen</w:t>
      </w:r>
      <w:bookmarkEnd w:id="108"/>
      <w:bookmarkEnd w:id="109"/>
    </w:p>
    <w:p w:rsidR="00844472" w:rsidRDefault="00844472" w:rsidP="00E6623D">
      <w:pPr>
        <w:pStyle w:val="NoSpacing"/>
        <w:keepNext/>
        <w:keepLines/>
        <w:pageBreakBefore/>
      </w:pPr>
    </w:p>
    <w:tbl>
      <w:tblPr>
        <w:tblStyle w:val="TableGrid"/>
        <w:tblW w:w="0" w:type="auto"/>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tblPr>
      <w:tblGrid>
        <w:gridCol w:w="9576"/>
      </w:tblGrid>
      <w:tr w:rsidR="00844472" w:rsidRPr="001824BA" w:rsidTr="00314D7B">
        <w:trPr>
          <w:jc w:val="center"/>
        </w:trPr>
        <w:tc>
          <w:tcPr>
            <w:tcW w:w="9576" w:type="dxa"/>
          </w:tcPr>
          <w:p w:rsidR="00844472" w:rsidRPr="007473BE" w:rsidRDefault="00844472" w:rsidP="00314D7B">
            <w:pPr>
              <w:pStyle w:val="CodeBlock"/>
              <w:rPr>
                <w:b w:val="0"/>
                <w:sz w:val="20"/>
                <w:szCs w:val="20"/>
              </w:rPr>
            </w:pPr>
          </w:p>
          <w:p w:rsidR="00844472" w:rsidRPr="007473BE" w:rsidRDefault="00844472" w:rsidP="00314D7B">
            <w:pPr>
              <w:pStyle w:val="CodeBlock"/>
              <w:rPr>
                <w:b w:val="0"/>
                <w:sz w:val="20"/>
                <w:szCs w:val="20"/>
              </w:rPr>
            </w:pPr>
            <w:r w:rsidRPr="007473BE">
              <w:rPr>
                <w:b w:val="0"/>
                <w:sz w:val="20"/>
                <w:szCs w:val="20"/>
              </w:rPr>
              <w:t>[C:\RESULTS]</w:t>
            </w:r>
            <w:r w:rsidRPr="007473BE">
              <w:rPr>
                <w:color w:val="FF0000"/>
                <w:sz w:val="24"/>
                <w:szCs w:val="24"/>
              </w:rPr>
              <w:t>send</w:t>
            </w:r>
          </w:p>
          <w:p w:rsidR="00844472" w:rsidRPr="007473BE" w:rsidRDefault="00844472" w:rsidP="00314D7B">
            <w:pPr>
              <w:pStyle w:val="CodeBlock"/>
              <w:rPr>
                <w:b w:val="0"/>
                <w:sz w:val="20"/>
                <w:szCs w:val="20"/>
              </w:rPr>
            </w:pPr>
            <w:r w:rsidRPr="007473BE">
              <w:rPr>
                <w:b w:val="0"/>
                <w:sz w:val="20"/>
                <w:szCs w:val="20"/>
              </w:rPr>
              <w:t>Test software version B.5.5.1</w:t>
            </w:r>
          </w:p>
          <w:p w:rsidR="00844472" w:rsidRPr="007473BE" w:rsidRDefault="00844472" w:rsidP="00314D7B">
            <w:pPr>
              <w:pStyle w:val="CodeBlock"/>
              <w:rPr>
                <w:b w:val="0"/>
                <w:sz w:val="20"/>
                <w:szCs w:val="20"/>
              </w:rPr>
            </w:pPr>
            <w:r w:rsidRPr="007473BE">
              <w:rPr>
                <w:b w:val="0"/>
                <w:sz w:val="20"/>
                <w:szCs w:val="20"/>
              </w:rPr>
              <w:t>File &lt;c:\send\send.EXE&gt;</w:t>
            </w:r>
          </w:p>
          <w:p w:rsidR="00844472" w:rsidRPr="007473BE" w:rsidRDefault="00844472" w:rsidP="00314D7B">
            <w:pPr>
              <w:pStyle w:val="CodeBlock"/>
              <w:rPr>
                <w:b w:val="0"/>
                <w:sz w:val="20"/>
                <w:szCs w:val="20"/>
              </w:rPr>
            </w:pPr>
            <w:r w:rsidRPr="007473BE">
              <w:rPr>
                <w:b w:val="0"/>
                <w:sz w:val="20"/>
                <w:szCs w:val="20"/>
              </w:rPr>
              <w:t>CRC 449673153, Length 163120</w:t>
            </w:r>
          </w:p>
          <w:p w:rsidR="00844472" w:rsidRPr="007473BE" w:rsidRDefault="00844472" w:rsidP="00314D7B">
            <w:pPr>
              <w:pStyle w:val="CodeBlock"/>
              <w:rPr>
                <w:b w:val="0"/>
                <w:sz w:val="20"/>
                <w:szCs w:val="20"/>
              </w:rPr>
            </w:pPr>
            <w:r w:rsidRPr="007473BE">
              <w:rPr>
                <w:b w:val="0"/>
                <w:sz w:val="20"/>
                <w:szCs w:val="20"/>
              </w:rPr>
              <w:t xml:space="preserve">Enter base of log and statistics file name &gt; </w:t>
            </w:r>
            <w:r>
              <w:rPr>
                <w:color w:val="FF0000"/>
                <w:sz w:val="24"/>
                <w:szCs w:val="24"/>
              </w:rPr>
              <w:t>AH</w:t>
            </w:r>
            <w:r w:rsidRPr="007473BE">
              <w:rPr>
                <w:color w:val="FF0000"/>
                <w:sz w:val="24"/>
                <w:szCs w:val="24"/>
              </w:rPr>
              <w:t>101_4N</w:t>
            </w:r>
          </w:p>
          <w:p w:rsidR="00844472" w:rsidRPr="007473BE" w:rsidRDefault="00844472" w:rsidP="00314D7B">
            <w:pPr>
              <w:pStyle w:val="CodeBlock"/>
              <w:rPr>
                <w:b w:val="0"/>
                <w:sz w:val="20"/>
                <w:szCs w:val="20"/>
              </w:rPr>
            </w:pPr>
            <w:r w:rsidRPr="007473BE">
              <w:rPr>
                <w:b w:val="0"/>
                <w:sz w:val="20"/>
                <w:szCs w:val="20"/>
              </w:rPr>
              <w:t xml:space="preserve">Enter Manufacturer &gt; </w:t>
            </w:r>
            <w:r w:rsidRPr="007473BE">
              <w:rPr>
                <w:color w:val="FF0000"/>
                <w:sz w:val="24"/>
                <w:szCs w:val="24"/>
              </w:rPr>
              <w:t>Acme</w:t>
            </w:r>
          </w:p>
          <w:p w:rsidR="00844472" w:rsidRPr="007473BE" w:rsidRDefault="00844472" w:rsidP="00314D7B">
            <w:pPr>
              <w:pStyle w:val="CodeBlock"/>
              <w:rPr>
                <w:b w:val="0"/>
                <w:sz w:val="20"/>
                <w:szCs w:val="20"/>
              </w:rPr>
            </w:pPr>
            <w:r w:rsidRPr="007473BE">
              <w:rPr>
                <w:b w:val="0"/>
                <w:sz w:val="20"/>
                <w:szCs w:val="20"/>
              </w:rPr>
              <w:t xml:space="preserve">Enter Model number &gt; </w:t>
            </w:r>
            <w:r w:rsidRPr="007473BE">
              <w:rPr>
                <w:color w:val="FF0000"/>
                <w:sz w:val="24"/>
                <w:szCs w:val="24"/>
              </w:rPr>
              <w:t>H101</w:t>
            </w:r>
          </w:p>
          <w:p w:rsidR="00844472" w:rsidRPr="007473BE" w:rsidRDefault="00844472" w:rsidP="00314D7B">
            <w:pPr>
              <w:pStyle w:val="CodeBlock"/>
              <w:rPr>
                <w:b w:val="0"/>
                <w:sz w:val="20"/>
                <w:szCs w:val="20"/>
              </w:rPr>
            </w:pPr>
            <w:r w:rsidRPr="007473BE">
              <w:rPr>
                <w:b w:val="0"/>
                <w:sz w:val="20"/>
                <w:szCs w:val="20"/>
              </w:rPr>
              <w:t xml:space="preserve">Enter Serial number &gt; </w:t>
            </w:r>
            <w:r w:rsidRPr="007473BE">
              <w:rPr>
                <w:color w:val="FF0000"/>
                <w:sz w:val="24"/>
                <w:szCs w:val="24"/>
              </w:rPr>
              <w:t>CV7=13</w:t>
            </w:r>
          </w:p>
          <w:p w:rsidR="00844472" w:rsidRPr="007473BE" w:rsidRDefault="00844472" w:rsidP="00314D7B">
            <w:pPr>
              <w:pStyle w:val="CodeBlock"/>
              <w:rPr>
                <w:b w:val="0"/>
                <w:sz w:val="20"/>
                <w:szCs w:val="20"/>
              </w:rPr>
            </w:pPr>
            <w:r w:rsidRPr="007473BE">
              <w:rPr>
                <w:b w:val="0"/>
                <w:sz w:val="20"/>
                <w:szCs w:val="20"/>
              </w:rPr>
              <w:t>Enter comments.  Begin line with '.' to end input</w:t>
            </w:r>
          </w:p>
          <w:p w:rsidR="00844472" w:rsidRPr="007473BE" w:rsidRDefault="00844472" w:rsidP="00314D7B">
            <w:pPr>
              <w:pStyle w:val="CodeBlock"/>
              <w:rPr>
                <w:color w:val="FF0000"/>
                <w:sz w:val="24"/>
                <w:szCs w:val="24"/>
              </w:rPr>
            </w:pPr>
            <w:r w:rsidRPr="007473BE">
              <w:rPr>
                <w:color w:val="FF0000"/>
                <w:sz w:val="24"/>
                <w:szCs w:val="24"/>
              </w:rPr>
              <w:t>Conforming Booster, CV29=2 from 6</w:t>
            </w:r>
          </w:p>
          <w:p w:rsidR="00844472" w:rsidRPr="007473BE" w:rsidRDefault="00844472" w:rsidP="00314D7B">
            <w:pPr>
              <w:pStyle w:val="CodeBlock"/>
              <w:rPr>
                <w:color w:val="FF0000"/>
                <w:sz w:val="24"/>
                <w:szCs w:val="24"/>
              </w:rPr>
            </w:pPr>
            <w:r w:rsidRPr="007473BE">
              <w:rPr>
                <w:color w:val="FF0000"/>
                <w:sz w:val="24"/>
                <w:szCs w:val="24"/>
              </w:rPr>
              <w:t>Normal Leads</w:t>
            </w:r>
          </w:p>
          <w:p w:rsidR="00844472" w:rsidRPr="007473BE" w:rsidRDefault="00844472" w:rsidP="00314D7B">
            <w:pPr>
              <w:pStyle w:val="CodeBlock"/>
              <w:rPr>
                <w:color w:val="FF0000"/>
                <w:sz w:val="24"/>
                <w:szCs w:val="24"/>
              </w:rPr>
            </w:pPr>
            <w:r w:rsidRPr="007473BE">
              <w:rPr>
                <w:color w:val="FF0000"/>
                <w:sz w:val="24"/>
                <w:szCs w:val="24"/>
              </w:rPr>
              <w:t>.</w:t>
            </w:r>
          </w:p>
          <w:p w:rsidR="00844472" w:rsidRPr="007473BE" w:rsidRDefault="00844472" w:rsidP="00314D7B">
            <w:pPr>
              <w:pStyle w:val="CodeBlock"/>
              <w:rPr>
                <w:b w:val="0"/>
                <w:sz w:val="20"/>
                <w:szCs w:val="20"/>
              </w:rPr>
            </w:pPr>
            <w:r w:rsidRPr="007473BE">
              <w:rPr>
                <w:b w:val="0"/>
                <w:sz w:val="20"/>
                <w:szCs w:val="20"/>
              </w:rPr>
              <w:t>Starting decoder tests, address 3, type L</w:t>
            </w:r>
          </w:p>
          <w:p w:rsidR="00844472" w:rsidRPr="007473BE" w:rsidRDefault="00844472" w:rsidP="00314D7B">
            <w:pPr>
              <w:pStyle w:val="CodeBlock"/>
              <w:rPr>
                <w:b w:val="0"/>
                <w:sz w:val="20"/>
                <w:szCs w:val="20"/>
              </w:rPr>
            </w:pPr>
            <w:r w:rsidRPr="007473BE">
              <w:rPr>
                <w:b w:val="0"/>
                <w:sz w:val="20"/>
                <w:szCs w:val="20"/>
              </w:rPr>
              <w:t>Beginning self tests, this will take a few seconds</w:t>
            </w:r>
          </w:p>
          <w:p w:rsidR="00844472" w:rsidRPr="008729C9" w:rsidRDefault="00844472" w:rsidP="00314D7B">
            <w:pPr>
              <w:pStyle w:val="CodeBlock"/>
              <w:rPr>
                <w:rStyle w:val="CodeSnippet"/>
                <w:sz w:val="20"/>
                <w:szCs w:val="20"/>
              </w:rPr>
            </w:pPr>
            <w:r w:rsidRPr="008729C9">
              <w:rPr>
                <w:rStyle w:val="CodeSnippet"/>
                <w:sz w:val="20"/>
                <w:szCs w:val="20"/>
              </w:rPr>
              <w:t xml:space="preserve">Self tests passed,         </w:t>
            </w:r>
            <w:r>
              <w:rPr>
                <w:rStyle w:val="CodeSnippet"/>
                <w:sz w:val="20"/>
                <w:szCs w:val="20"/>
              </w:rPr>
              <w:t xml:space="preserve">     </w:t>
            </w:r>
            <w:r w:rsidRPr="008729C9">
              <w:rPr>
                <w:rStyle w:val="CodeSnippet"/>
                <w:sz w:val="20"/>
                <w:szCs w:val="20"/>
              </w:rPr>
              <w:t xml:space="preserve">   0 Cycles failed</w:t>
            </w:r>
          </w:p>
          <w:p w:rsidR="00844472" w:rsidRPr="008729C9" w:rsidRDefault="00844472" w:rsidP="00314D7B">
            <w:pPr>
              <w:pStyle w:val="CodeBlock"/>
              <w:rPr>
                <w:rStyle w:val="CodeSnippet"/>
                <w:sz w:val="20"/>
                <w:szCs w:val="20"/>
              </w:rPr>
            </w:pPr>
          </w:p>
          <w:p w:rsidR="00844472" w:rsidRPr="008729C9" w:rsidRDefault="00844472" w:rsidP="00314D7B">
            <w:pPr>
              <w:pStyle w:val="CodeBlock"/>
              <w:rPr>
                <w:rStyle w:val="CodeSnippet"/>
                <w:sz w:val="20"/>
                <w:szCs w:val="20"/>
              </w:rPr>
            </w:pPr>
            <w:r w:rsidRPr="008729C9">
              <w:rPr>
                <w:rStyle w:val="CodeSnippet"/>
                <w:sz w:val="20"/>
                <w:szCs w:val="20"/>
              </w:rPr>
              <w:t>Passed 1 test cycles, Failed 0 test cycles, test count 1</w:t>
            </w:r>
          </w:p>
          <w:p w:rsidR="00844472" w:rsidRPr="008729C9" w:rsidRDefault="00844472" w:rsidP="00314D7B">
            <w:pPr>
              <w:pStyle w:val="CodeBlock"/>
              <w:rPr>
                <w:rStyle w:val="CodeSnippet"/>
                <w:sz w:val="20"/>
                <w:szCs w:val="20"/>
              </w:rPr>
            </w:pPr>
            <w:r w:rsidRPr="008729C9">
              <w:rPr>
                <w:rStyle w:val="CodeSnippet"/>
                <w:sz w:val="20"/>
                <w:szCs w:val="20"/>
              </w:rPr>
              <w:t>Failed 0 vector, 0 dynamic, 0 both, last vector 199</w:t>
            </w:r>
          </w:p>
          <w:p w:rsidR="00844472" w:rsidRPr="008729C9" w:rsidRDefault="00844472" w:rsidP="00314D7B">
            <w:pPr>
              <w:pStyle w:val="CodeBlock"/>
              <w:rPr>
                <w:rStyle w:val="CodeSnippet"/>
                <w:sz w:val="20"/>
                <w:szCs w:val="20"/>
              </w:rPr>
            </w:pPr>
            <w:r w:rsidRPr="008729C9">
              <w:rPr>
                <w:rStyle w:val="CodeSnippet"/>
                <w:sz w:val="20"/>
                <w:szCs w:val="20"/>
              </w:rPr>
              <w:t>Dynamic 0 - min 98, avg 98, max 98</w:t>
            </w:r>
          </w:p>
          <w:p w:rsidR="00844472" w:rsidRPr="008729C9" w:rsidRDefault="00844472" w:rsidP="00314D7B">
            <w:pPr>
              <w:pStyle w:val="CodeBlock"/>
              <w:rPr>
                <w:rStyle w:val="CodeSnippet"/>
                <w:sz w:val="20"/>
                <w:szCs w:val="20"/>
              </w:rPr>
            </w:pPr>
            <w:r w:rsidRPr="008729C9">
              <w:rPr>
                <w:rStyle w:val="CodeSnippet"/>
                <w:sz w:val="20"/>
                <w:szCs w:val="20"/>
              </w:rPr>
              <w:t>Dynamic 1 - min 99, avg 99, max 99</w:t>
            </w:r>
          </w:p>
          <w:p w:rsidR="00844472" w:rsidRPr="008729C9" w:rsidRDefault="00844472" w:rsidP="00314D7B">
            <w:pPr>
              <w:pStyle w:val="CodeBlock"/>
              <w:rPr>
                <w:rStyle w:val="CodeSnippet"/>
                <w:sz w:val="20"/>
                <w:szCs w:val="20"/>
              </w:rPr>
            </w:pPr>
            <w:r w:rsidRPr="008729C9">
              <w:rPr>
                <w:rStyle w:val="CodeSnippet"/>
                <w:sz w:val="20"/>
                <w:szCs w:val="20"/>
              </w:rPr>
              <w:t>0xff 00001100 11111010   200 10110110 64393 10111010     2 00110110 1110</w:t>
            </w:r>
          </w:p>
          <w:p w:rsidR="00844472" w:rsidRPr="008729C9" w:rsidRDefault="00844472" w:rsidP="00314D7B">
            <w:pPr>
              <w:pStyle w:val="CodeBlock"/>
              <w:rPr>
                <w:rStyle w:val="CodeSnippet"/>
                <w:sz w:val="20"/>
                <w:szCs w:val="20"/>
              </w:rPr>
            </w:pPr>
            <w:r w:rsidRPr="008729C9">
              <w:rPr>
                <w:rStyle w:val="CodeSnippet"/>
                <w:sz w:val="20"/>
                <w:szCs w:val="20"/>
              </w:rPr>
              <w:t>PC high  100(  90), low  100(  88)</w:t>
            </w:r>
          </w:p>
          <w:p w:rsidR="00844472" w:rsidRPr="008729C9" w:rsidRDefault="00844472" w:rsidP="00314D7B">
            <w:pPr>
              <w:pStyle w:val="CodeBlock"/>
              <w:rPr>
                <w:rStyle w:val="CodeSnippet"/>
                <w:sz w:val="20"/>
                <w:szCs w:val="20"/>
              </w:rPr>
            </w:pPr>
            <w:r w:rsidRPr="008729C9">
              <w:rPr>
                <w:rStyle w:val="CodeSnippet"/>
                <w:sz w:val="20"/>
                <w:szCs w:val="20"/>
              </w:rPr>
              <w:t>PC 1 usec delay 1</w:t>
            </w:r>
          </w:p>
          <w:p w:rsidR="00844472" w:rsidRPr="008729C9" w:rsidRDefault="00844472" w:rsidP="00314D7B">
            <w:pPr>
              <w:pStyle w:val="CodeBlock"/>
              <w:rPr>
                <w:rStyle w:val="CodeSnippet"/>
                <w:sz w:val="20"/>
                <w:szCs w:val="20"/>
              </w:rPr>
            </w:pPr>
            <w:r w:rsidRPr="008729C9">
              <w:rPr>
                <w:rStyle w:val="CodeSnippet"/>
                <w:sz w:val="20"/>
                <w:szCs w:val="20"/>
              </w:rPr>
              <w:t>Starting Decoder tests, type '&lt;ESC&gt; q' to stop tests</w:t>
            </w:r>
          </w:p>
          <w:p w:rsidR="00844472" w:rsidRPr="008729C9" w:rsidRDefault="00844472" w:rsidP="00314D7B">
            <w:pPr>
              <w:pStyle w:val="CodeBlock"/>
              <w:rPr>
                <w:rStyle w:val="CodeSnippet"/>
                <w:sz w:val="20"/>
                <w:szCs w:val="20"/>
              </w:rPr>
            </w:pPr>
            <w:r w:rsidRPr="008729C9">
              <w:rPr>
                <w:rStyle w:val="CodeSnippet"/>
                <w:sz w:val="20"/>
                <w:szCs w:val="20"/>
              </w:rPr>
              <w:t>Starting Decoder test cycle    1</w:t>
            </w:r>
          </w:p>
          <w:p w:rsidR="00844472" w:rsidRPr="008729C9" w:rsidRDefault="00844472" w:rsidP="00314D7B">
            <w:pPr>
              <w:pStyle w:val="CodeBlock"/>
              <w:rPr>
                <w:rStyle w:val="CodeSnippet"/>
                <w:sz w:val="20"/>
                <w:szCs w:val="20"/>
              </w:rPr>
            </w:pPr>
            <w:r w:rsidRPr="008729C9">
              <w:rPr>
                <w:rStyle w:val="CodeSnippet"/>
                <w:sz w:val="20"/>
                <w:szCs w:val="20"/>
              </w:rPr>
              <w:t>Beginning booster warm up</w:t>
            </w:r>
          </w:p>
          <w:p w:rsidR="00844472" w:rsidRPr="008729C9" w:rsidRDefault="00844472" w:rsidP="00314D7B">
            <w:pPr>
              <w:pStyle w:val="CodeBlock"/>
              <w:rPr>
                <w:rStyle w:val="CodeSnippet"/>
                <w:sz w:val="20"/>
                <w:szCs w:val="20"/>
              </w:rPr>
            </w:pPr>
            <w:r w:rsidRPr="008729C9">
              <w:rPr>
                <w:rStyle w:val="CodeSnippet"/>
                <w:sz w:val="20"/>
                <w:szCs w:val="20"/>
              </w:rPr>
              <w:t>Completed booster warm up</w:t>
            </w:r>
          </w:p>
          <w:p w:rsidR="00844472" w:rsidRPr="008729C9" w:rsidRDefault="00844472" w:rsidP="00314D7B">
            <w:pPr>
              <w:pStyle w:val="CodeBlock"/>
              <w:rPr>
                <w:rStyle w:val="CodeSnippet"/>
                <w:sz w:val="20"/>
                <w:szCs w:val="20"/>
              </w:rPr>
            </w:pPr>
            <w:r w:rsidRPr="008729C9">
              <w:rPr>
                <w:rStyle w:val="CodeSnippet"/>
                <w:sz w:val="20"/>
                <w:szCs w:val="20"/>
              </w:rPr>
              <w:t>Margin test for 1T clock,  12 preambles</w:t>
            </w:r>
          </w:p>
          <w:p w:rsidR="00844472" w:rsidRPr="008729C9" w:rsidRDefault="00844472" w:rsidP="00314D7B">
            <w:pPr>
              <w:pStyle w:val="CodeBlock"/>
              <w:rPr>
                <w:rStyle w:val="CodeSnippet"/>
                <w:sz w:val="20"/>
                <w:szCs w:val="20"/>
              </w:rPr>
            </w:pPr>
            <w:r w:rsidRPr="008729C9">
              <w:rPr>
                <w:rStyle w:val="CodeSnippet"/>
                <w:sz w:val="20"/>
                <w:szCs w:val="20"/>
              </w:rPr>
              <w:t xml:space="preserve">  1T Margin:         Minimum 1T       81</w:t>
            </w:r>
          </w:p>
          <w:p w:rsidR="00844472" w:rsidRPr="008729C9" w:rsidRDefault="00844472" w:rsidP="00314D7B">
            <w:pPr>
              <w:pStyle w:val="CodeBlock"/>
              <w:rPr>
                <w:rStyle w:val="CodeSnippet"/>
                <w:sz w:val="20"/>
                <w:szCs w:val="20"/>
              </w:rPr>
            </w:pPr>
            <w:r w:rsidRPr="008729C9">
              <w:rPr>
                <w:rStyle w:val="CodeSnippet"/>
                <w:sz w:val="20"/>
                <w:szCs w:val="20"/>
              </w:rPr>
              <w:t xml:space="preserve">  1T Margin:         Minimum 1T       81, Maximum 1T      137</w:t>
            </w:r>
          </w:p>
          <w:p w:rsidR="00844472" w:rsidRPr="00690047" w:rsidRDefault="00844472" w:rsidP="00314D7B">
            <w:pPr>
              <w:pStyle w:val="CodeBlock"/>
              <w:rPr>
                <w:sz w:val="24"/>
                <w:szCs w:val="24"/>
              </w:rPr>
            </w:pPr>
            <w:r>
              <w:rPr>
                <w:sz w:val="24"/>
                <w:szCs w:val="24"/>
              </w:rPr>
              <w:t>•</w:t>
            </w:r>
          </w:p>
          <w:p w:rsidR="00844472" w:rsidRPr="00690047" w:rsidRDefault="00844472" w:rsidP="00314D7B">
            <w:pPr>
              <w:pStyle w:val="CodeBlock"/>
              <w:rPr>
                <w:sz w:val="24"/>
                <w:szCs w:val="24"/>
              </w:rPr>
            </w:pPr>
            <w:r>
              <w:rPr>
                <w:sz w:val="24"/>
                <w:szCs w:val="24"/>
              </w:rPr>
              <w:t>•</w:t>
            </w:r>
          </w:p>
          <w:p w:rsidR="00844472" w:rsidRPr="00690047" w:rsidRDefault="00844472" w:rsidP="00314D7B">
            <w:pPr>
              <w:pStyle w:val="CodeBlock"/>
              <w:rPr>
                <w:sz w:val="24"/>
                <w:szCs w:val="24"/>
              </w:rPr>
            </w:pPr>
            <w:r>
              <w:rPr>
                <w:sz w:val="24"/>
                <w:szCs w:val="24"/>
              </w:rPr>
              <w:t>•</w:t>
            </w:r>
          </w:p>
          <w:p w:rsidR="00844472" w:rsidRPr="003B3624" w:rsidRDefault="00844472" w:rsidP="00314D7B">
            <w:pPr>
              <w:pStyle w:val="CodeBlock"/>
              <w:rPr>
                <w:b w:val="0"/>
                <w:sz w:val="20"/>
                <w:szCs w:val="20"/>
              </w:rPr>
            </w:pPr>
            <w:r w:rsidRPr="003B3624">
              <w:rPr>
                <w:b w:val="0"/>
                <w:sz w:val="20"/>
                <w:szCs w:val="20"/>
              </w:rPr>
              <w:t xml:space="preserve">  Ambig 2 &lt;488, 440, 122,  61&gt; PAddr     2: Tests    2; Passes    2,  100%</w:t>
            </w:r>
          </w:p>
          <w:p w:rsidR="00844472" w:rsidRPr="003B3624" w:rsidRDefault="00844472" w:rsidP="00314D7B">
            <w:pPr>
              <w:pStyle w:val="CodeBlock"/>
              <w:rPr>
                <w:b w:val="0"/>
                <w:sz w:val="20"/>
                <w:szCs w:val="20"/>
              </w:rPr>
            </w:pPr>
            <w:r w:rsidRPr="003B3624">
              <w:rPr>
                <w:b w:val="0"/>
                <w:sz w:val="20"/>
                <w:szCs w:val="20"/>
              </w:rPr>
              <w:t xml:space="preserve">  Ambig 2 &lt;488, 439, 122,  61&gt; PAddr     2: Tests    2; Passes    2,  100%</w:t>
            </w:r>
          </w:p>
          <w:p w:rsidR="00844472" w:rsidRPr="003B3624" w:rsidRDefault="00844472" w:rsidP="00314D7B">
            <w:pPr>
              <w:pStyle w:val="CodeBlock"/>
              <w:rPr>
                <w:b w:val="0"/>
                <w:sz w:val="20"/>
                <w:szCs w:val="20"/>
              </w:rPr>
            </w:pPr>
            <w:r w:rsidRPr="003B3624">
              <w:rPr>
                <w:b w:val="0"/>
                <w:sz w:val="20"/>
                <w:szCs w:val="20"/>
              </w:rPr>
              <w:t xml:space="preserve">  Ambig 2 &lt;488, 438, 122,  61&gt; PAddr     2: Tests    2; Passes    2,  100%</w:t>
            </w:r>
          </w:p>
          <w:p w:rsidR="00844472" w:rsidRPr="003A6889" w:rsidRDefault="00844472" w:rsidP="00314D7B">
            <w:pPr>
              <w:pStyle w:val="CodeBlock"/>
              <w:rPr>
                <w:b w:val="0"/>
                <w:sz w:val="20"/>
                <w:szCs w:val="20"/>
              </w:rPr>
            </w:pPr>
            <w:r w:rsidRPr="003B3624">
              <w:rPr>
                <w:b w:val="0"/>
                <w:sz w:val="20"/>
                <w:szCs w:val="20"/>
              </w:rPr>
              <w:t xml:space="preserve">  Ambig 2 &lt;488, 437, 122,  61&gt; PAddr     2: Tests    2; Passes    2,  100%</w:t>
            </w:r>
            <w:r w:rsidRPr="003A6889">
              <w:rPr>
                <w:b w:val="0"/>
                <w:sz w:val="20"/>
                <w:szCs w:val="20"/>
              </w:rPr>
              <w:t>All tests have currently passed</w:t>
            </w:r>
          </w:p>
          <w:p w:rsidR="00844472" w:rsidRPr="003A6889" w:rsidRDefault="00844472" w:rsidP="00314D7B">
            <w:pPr>
              <w:pStyle w:val="CodeBlock"/>
              <w:rPr>
                <w:b w:val="0"/>
                <w:sz w:val="20"/>
                <w:szCs w:val="20"/>
              </w:rPr>
            </w:pPr>
            <w:r w:rsidRPr="003A6889">
              <w:rPr>
                <w:b w:val="0"/>
                <w:sz w:val="20"/>
                <w:szCs w:val="20"/>
              </w:rPr>
              <w:t>Tests COMPLETED, All tests passed</w:t>
            </w:r>
          </w:p>
          <w:p w:rsidR="00844472" w:rsidRPr="00690047" w:rsidRDefault="00844472" w:rsidP="00314D7B">
            <w:pPr>
              <w:pStyle w:val="CodeBlock"/>
              <w:rPr>
                <w:b w:val="0"/>
                <w:sz w:val="20"/>
                <w:szCs w:val="20"/>
              </w:rPr>
            </w:pPr>
            <w:r w:rsidRPr="003A6889">
              <w:rPr>
                <w:b w:val="0"/>
                <w:sz w:val="20"/>
                <w:szCs w:val="20"/>
              </w:rPr>
              <w:t>[C:\RESULTS]</w:t>
            </w:r>
          </w:p>
          <w:p w:rsidR="00844472" w:rsidRPr="001824BA" w:rsidRDefault="00844472" w:rsidP="00314D7B">
            <w:pPr>
              <w:pStyle w:val="CodeBlock"/>
              <w:keepLines w:val="0"/>
              <w:ind w:left="0"/>
            </w:pPr>
          </w:p>
        </w:tc>
      </w:tr>
    </w:tbl>
    <w:p w:rsidR="00844472" w:rsidRDefault="00844472" w:rsidP="00844472">
      <w:pPr>
        <w:pStyle w:val="Caption"/>
      </w:pPr>
      <w:bookmarkStart w:id="110" w:name="_Ref395467042"/>
      <w:bookmarkStart w:id="111" w:name="_Toc395618888"/>
      <w:bookmarkStart w:id="112" w:name="_Ref397109150"/>
      <w:bookmarkStart w:id="113" w:name="_Toc427156349"/>
      <w:r>
        <w:t xml:space="preserve">Figure </w:t>
      </w:r>
      <w:fldSimple w:instr=" SEQ Figure \* ARABIC ">
        <w:r w:rsidR="00BB3ECE">
          <w:rPr>
            <w:noProof/>
          </w:rPr>
          <w:t>15</w:t>
        </w:r>
      </w:fldSimple>
      <w:r>
        <w:t xml:space="preserve"> SEND.EXE </w:t>
      </w:r>
      <w:bookmarkEnd w:id="110"/>
      <w:bookmarkEnd w:id="111"/>
      <w:r w:rsidR="00314D7B">
        <w:t>Automated Test</w:t>
      </w:r>
      <w:bookmarkEnd w:id="112"/>
      <w:bookmarkEnd w:id="113"/>
    </w:p>
    <w:p w:rsidR="008F3896" w:rsidRPr="008F3896" w:rsidRDefault="008F3896" w:rsidP="008F3896"/>
    <w:p w:rsidR="005F2558" w:rsidRDefault="00AF3740" w:rsidP="00BE6DC7">
      <w:pPr>
        <w:keepNext/>
        <w:keepLines/>
        <w:spacing w:after="0"/>
      </w:pPr>
      <w:r>
        <w:pict>
          <v:group id="_x0000_s1039" editas="canvas" style="width:468pt;height:280.8pt;mso-position-horizontal-relative:char;mso-position-vertical-relative:line" coordorigin="2525,10831" coordsize="7200,4320">
            <o:lock v:ext="edit" aspectratio="t"/>
            <v:shape id="_x0000_s1038" type="#_x0000_t75" style="position:absolute;left:2525;top:10831;width:7200;height:4320" o:preferrelative="f" filled="t">
              <v:fill r:id="rId55" o:title="CameraZOOM-20140828123950851" recolor="t" o:detectmouseclick="t" type="frame"/>
              <v:path o:extrusionok="t" o:connecttype="none"/>
              <o:lock v:ext="edit" text="t"/>
            </v:shape>
            <w10:wrap type="none"/>
            <w10:anchorlock/>
          </v:group>
        </w:pict>
      </w:r>
    </w:p>
    <w:p w:rsidR="00BE6DC7" w:rsidRDefault="00BE6DC7" w:rsidP="00BE6DC7">
      <w:pPr>
        <w:pStyle w:val="Caption"/>
      </w:pPr>
      <w:bookmarkStart w:id="114" w:name="_Ref397372008"/>
      <w:bookmarkStart w:id="115" w:name="_Toc427156350"/>
      <w:r>
        <w:t xml:space="preserve">Figure </w:t>
      </w:r>
      <w:fldSimple w:instr=" SEQ Figure \* ARABIC ">
        <w:r w:rsidR="00BB3ECE">
          <w:rPr>
            <w:noProof/>
          </w:rPr>
          <w:t>16</w:t>
        </w:r>
      </w:fldSimple>
      <w:r>
        <w:t>: Serial Loopback Connection</w:t>
      </w:r>
      <w:bookmarkEnd w:id="114"/>
      <w:bookmarkEnd w:id="115"/>
    </w:p>
    <w:p w:rsidR="00D56CC6" w:rsidRPr="00D56CC6" w:rsidRDefault="00D56CC6" w:rsidP="00D56CC6"/>
    <w:p w:rsidR="00D56CC6" w:rsidRDefault="00AF3740" w:rsidP="00D56CC6">
      <w:pPr>
        <w:keepNext/>
        <w:keepLines/>
        <w:spacing w:after="0"/>
      </w:pPr>
      <w:r>
        <w:pict>
          <v:group id="_x0000_s1043" editas="canvas" style="width:468pt;height:280.8pt;mso-position-horizontal-relative:char;mso-position-vertical-relative:line" coordorigin="2525,4476" coordsize="7200,4320">
            <o:lock v:ext="edit" aspectratio="t"/>
            <v:shape id="_x0000_s1042" type="#_x0000_t75" style="position:absolute;left:2525;top:4476;width:7200;height:4320" o:preferrelative="f" filled="t">
              <v:fill r:id="rId56" o:title="RS-232_Term" recolor="t" o:detectmouseclick="t" type="frame"/>
              <v:path o:extrusionok="t" o:connecttype="none"/>
              <o:lock v:ext="edit" text="t"/>
            </v:shape>
            <w10:wrap type="none"/>
            <w10:anchorlock/>
          </v:group>
        </w:pict>
      </w:r>
    </w:p>
    <w:p w:rsidR="00D56CC6" w:rsidRPr="00D56CC6" w:rsidRDefault="00D56CC6" w:rsidP="00D56CC6">
      <w:pPr>
        <w:pStyle w:val="Caption"/>
      </w:pPr>
      <w:bookmarkStart w:id="116" w:name="_Toc427156351"/>
      <w:r>
        <w:t xml:space="preserve">Figure </w:t>
      </w:r>
      <w:fldSimple w:instr=" SEQ Figure \* ARABIC ">
        <w:r w:rsidR="00BB3ECE">
          <w:rPr>
            <w:noProof/>
          </w:rPr>
          <w:t>17</w:t>
        </w:r>
      </w:fldSimple>
      <w:r>
        <w:t>: Loopback Terminal Emulator Screen</w:t>
      </w:r>
      <w:bookmarkEnd w:id="116"/>
    </w:p>
    <w:p w:rsidR="00D56CC6" w:rsidRDefault="00AF3740" w:rsidP="00D56CC6">
      <w:pPr>
        <w:keepNext/>
        <w:keepLines/>
        <w:spacing w:after="0"/>
      </w:pPr>
      <w:r>
        <w:pict>
          <v:group id="_x0000_s1041" editas="canvas" style="width:468pt;height:280.8pt;mso-position-horizontal-relative:char;mso-position-vertical-relative:line" coordorigin="2525,5916" coordsize="7200,4320">
            <o:lock v:ext="edit" aspectratio="t"/>
            <v:shape id="_x0000_s1040" type="#_x0000_t75" style="position:absolute;left:2525;top:5916;width:7200;height:4320" o:preferrelative="f" filled="t" stroked="t" strokecolor="black [3213]" strokeweight="1.5pt">
              <v:fill r:id="rId57" o:title="RS-232_115200" recolor="t" o:detectmouseclick="t" type="frame"/>
              <v:path o:extrusionok="t" o:connecttype="none"/>
              <o:lock v:ext="edit" text="t"/>
            </v:shape>
            <w10:wrap type="none"/>
            <w10:anchorlock/>
          </v:group>
        </w:pict>
      </w:r>
    </w:p>
    <w:p w:rsidR="00D56CC6" w:rsidRDefault="00D56CC6" w:rsidP="00D56CC6">
      <w:pPr>
        <w:pStyle w:val="Caption"/>
      </w:pPr>
      <w:bookmarkStart w:id="117" w:name="_Ref397373040"/>
      <w:bookmarkStart w:id="118" w:name="_Toc427156352"/>
      <w:r>
        <w:t xml:space="preserve">Figure </w:t>
      </w:r>
      <w:fldSimple w:instr=" SEQ Figure \* ARABIC ">
        <w:r w:rsidR="00BB3ECE">
          <w:rPr>
            <w:noProof/>
          </w:rPr>
          <w:t>18</w:t>
        </w:r>
      </w:fldSimple>
      <w:r>
        <w:t>: Loopback Scope Trace</w:t>
      </w:r>
      <w:bookmarkEnd w:id="117"/>
      <w:bookmarkEnd w:id="118"/>
    </w:p>
    <w:p w:rsidR="004D6FFA" w:rsidRDefault="00AF3740" w:rsidP="004D6FFA">
      <w:pPr>
        <w:keepNext/>
        <w:keepLines/>
        <w:spacing w:after="0"/>
        <w:jc w:val="center"/>
      </w:pPr>
      <w:r>
        <w:pict>
          <v:group id="_x0000_s1051" editas="canvas" style="width:468pt;height:280.8pt;mso-position-horizontal-relative:char;mso-position-vertical-relative:line" coordorigin="2525,6751" coordsize="7200,4320">
            <o:lock v:ext="edit" aspectratio="t"/>
            <v:shape id="_x0000_s1050" type="#_x0000_t75" style="position:absolute;left:2525;top:6751;width:7200;height:4320" o:preferrelative="f" filled="t" stroked="t" strokecolor="black [3213]" strokeweight="1.5pt">
              <v:fill r:id="rId58" o:title="Scope Trigger" recolor="t" o:detectmouseclick="t" type="frame"/>
              <v:path o:extrusionok="t" o:connecttype="none"/>
              <o:lock v:ext="edit" text="t"/>
            </v:shape>
            <w10:wrap type="none"/>
            <w10:anchorlock/>
          </v:group>
        </w:pict>
      </w:r>
    </w:p>
    <w:p w:rsidR="004D6FFA" w:rsidRDefault="004D6FFA" w:rsidP="004D6FFA">
      <w:pPr>
        <w:pStyle w:val="Caption"/>
      </w:pPr>
      <w:bookmarkStart w:id="119" w:name="_Ref397447681"/>
      <w:bookmarkStart w:id="120" w:name="_Toc427156353"/>
      <w:r>
        <w:t xml:space="preserve">Figure </w:t>
      </w:r>
      <w:fldSimple w:instr=" SEQ Figure \* ARABIC ">
        <w:r w:rsidR="00BB3ECE">
          <w:rPr>
            <w:noProof/>
          </w:rPr>
          <w:t>19</w:t>
        </w:r>
      </w:fldSimple>
      <w:r>
        <w:t>: Scope Trigger Trace</w:t>
      </w:r>
      <w:bookmarkEnd w:id="119"/>
      <w:bookmarkEnd w:id="120"/>
    </w:p>
    <w:p w:rsidR="00493588" w:rsidRDefault="00AF3740" w:rsidP="00493588">
      <w:pPr>
        <w:keepNext/>
        <w:keepLines/>
        <w:spacing w:after="0"/>
        <w:jc w:val="center"/>
      </w:pPr>
      <w:r>
        <w:pict>
          <v:group id="_x0000_s1053" editas="canvas" style="width:468pt;height:280.8pt;mso-position-horizontal-relative:char;mso-position-vertical-relative:line" coordorigin="2525,10487" coordsize="7200,4320">
            <o:lock v:ext="edit" aspectratio="t"/>
            <v:shape id="_x0000_s1052" type="#_x0000_t75" style="position:absolute;left:2525;top:10487;width:7200;height:4320" o:preferrelative="f" filled="t" stroked="t" strokecolor="black [3213]" strokeweight="1.5pt">
              <v:fill r:id="rId59" o:title="DCC A-B" recolor="t" o:detectmouseclick="t" type="frame"/>
              <v:path o:extrusionok="t" o:connecttype="none"/>
              <o:lock v:ext="edit" text="t"/>
            </v:shape>
            <w10:wrap type="none"/>
            <w10:anchorlock/>
          </v:group>
        </w:pict>
      </w:r>
    </w:p>
    <w:p w:rsidR="00493588" w:rsidRDefault="00493588" w:rsidP="00493588">
      <w:pPr>
        <w:pStyle w:val="Caption"/>
      </w:pPr>
      <w:bookmarkStart w:id="121" w:name="_Ref397449120"/>
      <w:bookmarkStart w:id="122" w:name="_Ref397449892"/>
      <w:bookmarkStart w:id="123" w:name="_Toc427156354"/>
      <w:r>
        <w:t xml:space="preserve">Figure </w:t>
      </w:r>
      <w:fldSimple w:instr=" SEQ Figure \* ARABIC ">
        <w:r w:rsidR="00BB3ECE">
          <w:rPr>
            <w:noProof/>
          </w:rPr>
          <w:t>20</w:t>
        </w:r>
      </w:fldSimple>
      <w:r>
        <w:t>: DCC A – DCC B Trace</w:t>
      </w:r>
      <w:bookmarkEnd w:id="121"/>
      <w:bookmarkEnd w:id="122"/>
      <w:bookmarkEnd w:id="123"/>
    </w:p>
    <w:p w:rsidR="007D2D2E" w:rsidRPr="007D2D2E" w:rsidRDefault="007D2D2E" w:rsidP="007D2D2E"/>
    <w:p w:rsidR="007D2D2E" w:rsidRDefault="00AF3740" w:rsidP="007D2D2E">
      <w:pPr>
        <w:keepNext/>
        <w:keepLines/>
        <w:spacing w:after="0"/>
        <w:jc w:val="center"/>
      </w:pPr>
      <w:r>
        <w:pict>
          <v:group id="_x0000_s1055" editas="canvas" style="width:468pt;height:280.8pt;mso-position-horizontal-relative:char;mso-position-vertical-relative:line" coordorigin="2525,6636" coordsize="7200,4320">
            <o:lock v:ext="edit" aspectratio="t"/>
            <v:shape id="_x0000_s1054" type="#_x0000_t75" style="position:absolute;left:2525;top:6636;width:7200;height:4320" o:preferrelative="f" filled="t" stroked="t" strokecolor="black [3213]" strokeweight="1.5pt">
              <v:fill r:id="rId60" o:title="Booster A-B" recolor="t" o:detectmouseclick="t" type="frame"/>
              <v:path o:extrusionok="t" o:connecttype="none"/>
              <o:lock v:ext="edit" text="t"/>
            </v:shape>
            <w10:wrap type="none"/>
            <w10:anchorlock/>
          </v:group>
        </w:pict>
      </w:r>
    </w:p>
    <w:p w:rsidR="007D2D2E" w:rsidRPr="007D2D2E" w:rsidRDefault="007D2D2E" w:rsidP="007D2D2E">
      <w:pPr>
        <w:pStyle w:val="Caption"/>
      </w:pPr>
      <w:bookmarkStart w:id="124" w:name="_Ref397450002"/>
      <w:bookmarkStart w:id="125" w:name="_Toc427156355"/>
      <w:r>
        <w:t xml:space="preserve">Figure </w:t>
      </w:r>
      <w:fldSimple w:instr=" SEQ Figure \* ARABIC ">
        <w:r w:rsidR="00BB3ECE">
          <w:rPr>
            <w:noProof/>
          </w:rPr>
          <w:t>21</w:t>
        </w:r>
      </w:fldSimple>
      <w:r>
        <w:t>: Booster Output Trace</w:t>
      </w:r>
      <w:bookmarkEnd w:id="124"/>
      <w:bookmarkEnd w:id="125"/>
    </w:p>
    <w:sectPr w:rsidR="007D2D2E" w:rsidRPr="007D2D2E" w:rsidSect="00E7171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0523F" w:rsidRDefault="0070523F" w:rsidP="00553942">
      <w:pPr>
        <w:spacing w:after="0"/>
      </w:pPr>
      <w:r>
        <w:separator/>
      </w:r>
    </w:p>
  </w:endnote>
  <w:endnote w:type="continuationSeparator" w:id="0">
    <w:p w:rsidR="0070523F" w:rsidRDefault="0070523F" w:rsidP="00553942">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4CD6" w:rsidRPr="0097357B" w:rsidRDefault="00264CD6">
    <w:pPr>
      <w:pStyle w:val="Footer"/>
      <w:pBdr>
        <w:top w:val="thinThickSmallGap" w:sz="24" w:space="1" w:color="622423" w:themeColor="accent2" w:themeShade="7F"/>
      </w:pBdr>
      <w:rPr>
        <w:rFonts w:asciiTheme="majorHAnsi" w:hAnsiTheme="majorHAnsi"/>
      </w:rPr>
    </w:pPr>
    <w:sdt>
      <w:sdtPr>
        <w:rPr>
          <w:rFonts w:asciiTheme="majorHAnsi" w:hAnsiTheme="majorHAnsi"/>
        </w:rPr>
        <w:alias w:val="Author"/>
        <w:id w:val="158274632"/>
        <w:placeholder>
          <w:docPart w:val="40369DA03AAE4841B81C79E1936E4C64"/>
        </w:placeholder>
        <w:dataBinding w:prefixMappings="xmlns:ns0='http://purl.org/dc/elements/1.1/' xmlns:ns1='http://schemas.openxmlformats.org/package/2006/metadata/core-properties' " w:xpath="/ns1:coreProperties[1]/ns0:creator[1]" w:storeItemID="{6C3C8BC8-F283-45AE-878A-BAB7291924A1}"/>
        <w:text/>
      </w:sdtPr>
      <w:sdtContent>
        <w:r>
          <w:rPr>
            <w:rFonts w:asciiTheme="majorHAnsi" w:hAnsiTheme="majorHAnsi"/>
          </w:rPr>
          <w:t>Brian Barnt &amp; Kenneth West</w:t>
        </w:r>
      </w:sdtContent>
    </w:sdt>
    <w:r>
      <w:rPr>
        <w:rFonts w:asciiTheme="majorHAnsi" w:hAnsiTheme="majorHAnsi"/>
      </w:rPr>
      <w:tab/>
    </w:r>
    <w:r>
      <w:rPr>
        <w:rFonts w:asciiTheme="majorHAnsi" w:hAnsiTheme="majorHAnsi"/>
      </w:rPr>
      <w:fldChar w:fldCharType="begin"/>
    </w:r>
    <w:r>
      <w:rPr>
        <w:rFonts w:asciiTheme="majorHAnsi" w:hAnsiTheme="majorHAnsi"/>
      </w:rPr>
      <w:instrText xml:space="preserve"> SAVEDATE  \@ "M/d/yyyy h:mm am/pm"  \* MERGEFORMAT </w:instrText>
    </w:r>
    <w:r>
      <w:rPr>
        <w:rFonts w:asciiTheme="majorHAnsi" w:hAnsiTheme="majorHAnsi"/>
      </w:rPr>
      <w:fldChar w:fldCharType="separate"/>
    </w:r>
    <w:r>
      <w:rPr>
        <w:rFonts w:asciiTheme="majorHAnsi" w:hAnsiTheme="majorHAnsi"/>
        <w:noProof/>
      </w:rPr>
      <w:t>8/11/2015 9:29 PM</w:t>
    </w:r>
    <w:r>
      <w:rPr>
        <w:rFonts w:asciiTheme="majorHAnsi" w:hAnsiTheme="majorHAnsi"/>
      </w:rPr>
      <w:fldChar w:fldCharType="end"/>
    </w:r>
    <w:r>
      <w:rPr>
        <w:rFonts w:asciiTheme="majorHAnsi" w:hAnsiTheme="majorHAnsi"/>
      </w:rPr>
      <w:ptab w:relativeTo="margin" w:alignment="right" w:leader="none"/>
    </w:r>
    <w:r>
      <w:rPr>
        <w:rFonts w:asciiTheme="majorHAnsi" w:hAnsiTheme="majorHAnsi"/>
      </w:rPr>
      <w:t xml:space="preserve">Page </w:t>
    </w:r>
    <w:fldSimple w:instr=" PAGE   \* MERGEFORMAT ">
      <w:r w:rsidR="0070523F" w:rsidRPr="0070523F">
        <w:rPr>
          <w:rFonts w:asciiTheme="majorHAnsi" w:hAnsiTheme="majorHAnsi"/>
          <w:noProof/>
        </w:rPr>
        <w:t>1</w:t>
      </w:r>
    </w:fldSimple>
    <w:r w:rsidRPr="0097357B">
      <w:rPr>
        <w:rFonts w:asciiTheme="majorHAnsi" w:hAnsiTheme="majorHAnsi"/>
      </w:rPr>
      <w:t xml:space="preserve">of </w:t>
    </w:r>
    <w:fldSimple w:instr=" NUMPAGES   \* MERGEFORMAT ">
      <w:r w:rsidR="0070523F" w:rsidRPr="0070523F">
        <w:rPr>
          <w:rFonts w:asciiTheme="majorHAnsi" w:hAnsiTheme="majorHAnsi"/>
          <w:noProof/>
        </w:rPr>
        <w:t>1</w:t>
      </w:r>
    </w:fldSimple>
  </w:p>
  <w:p w:rsidR="00264CD6" w:rsidRPr="00553942" w:rsidRDefault="00264CD6" w:rsidP="00553942">
    <w:pPr>
      <w:pStyle w:val="Footer"/>
      <w:pBdr>
        <w:top w:val="thinThickSmallGap" w:sz="24" w:space="1" w:color="622423" w:themeColor="accent2" w:themeShade="7F"/>
      </w:pBdr>
      <w:rPr>
        <w:rFonts w:asciiTheme="majorHAnsi" w:hAnsiTheme="majorHAnsi"/>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0523F" w:rsidRDefault="0070523F" w:rsidP="00553942">
      <w:pPr>
        <w:spacing w:after="0"/>
      </w:pPr>
      <w:r>
        <w:separator/>
      </w:r>
    </w:p>
  </w:footnote>
  <w:footnote w:type="continuationSeparator" w:id="0">
    <w:p w:rsidR="0070523F" w:rsidRDefault="0070523F" w:rsidP="00553942">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4CD6" w:rsidRPr="008633E9" w:rsidRDefault="00264CD6">
    <w:pPr>
      <w:pStyle w:val="Header"/>
      <w:pBdr>
        <w:bottom w:val="thickThinSmallGap" w:sz="24" w:space="1" w:color="622423" w:themeColor="accent2" w:themeShade="7F"/>
      </w:pBdr>
      <w:jc w:val="center"/>
      <w:rPr>
        <w:rFonts w:asciiTheme="majorHAnsi" w:eastAsiaTheme="majorEastAsia" w:hAnsiTheme="majorHAnsi" w:cstheme="majorBidi"/>
        <w:b/>
        <w:sz w:val="32"/>
        <w:szCs w:val="32"/>
      </w:rPr>
    </w:pPr>
    <w:sdt>
      <w:sdtPr>
        <w:rPr>
          <w:rFonts w:asciiTheme="majorHAnsi" w:eastAsiaTheme="majorEastAsia" w:hAnsiTheme="majorHAnsi" w:cstheme="majorBidi"/>
          <w:b/>
          <w:sz w:val="32"/>
          <w:szCs w:val="32"/>
        </w:rPr>
        <w:alias w:val="Title"/>
        <w:id w:val="158274641"/>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b/>
            <w:sz w:val="32"/>
            <w:szCs w:val="32"/>
          </w:rPr>
          <w:t>Sender V3 Getting Started Guide</w:t>
        </w:r>
      </w:sdtContent>
    </w:sdt>
  </w:p>
  <w:p w:rsidR="00264CD6" w:rsidRDefault="00264CD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1080F"/>
    <w:multiLevelType w:val="hybridMultilevel"/>
    <w:tmpl w:val="D632BF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B124E5"/>
    <w:multiLevelType w:val="hybridMultilevel"/>
    <w:tmpl w:val="49221E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D33198"/>
    <w:multiLevelType w:val="hybridMultilevel"/>
    <w:tmpl w:val="FA74D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E73326"/>
    <w:multiLevelType w:val="hybridMultilevel"/>
    <w:tmpl w:val="FA74D21A"/>
    <w:lvl w:ilvl="0" w:tplc="0409000F">
      <w:start w:val="1"/>
      <w:numFmt w:val="decimal"/>
      <w:lvlText w:val="%1."/>
      <w:lvlJc w:val="left"/>
      <w:pPr>
        <w:ind w:left="9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614344"/>
    <w:multiLevelType w:val="hybridMultilevel"/>
    <w:tmpl w:val="AA400A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62E6DA8"/>
    <w:multiLevelType w:val="hybridMultilevel"/>
    <w:tmpl w:val="2D9AF3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765181F"/>
    <w:multiLevelType w:val="hybridMultilevel"/>
    <w:tmpl w:val="62B654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9DD3291"/>
    <w:multiLevelType w:val="hybridMultilevel"/>
    <w:tmpl w:val="4524E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FD6AC4"/>
    <w:multiLevelType w:val="hybridMultilevel"/>
    <w:tmpl w:val="6CBAB2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2EA087A"/>
    <w:multiLevelType w:val="hybridMultilevel"/>
    <w:tmpl w:val="E87A1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D36A34"/>
    <w:multiLevelType w:val="hybridMultilevel"/>
    <w:tmpl w:val="2D9AF3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7C64BB5"/>
    <w:multiLevelType w:val="hybridMultilevel"/>
    <w:tmpl w:val="4BCE9B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6BD5057"/>
    <w:multiLevelType w:val="hybridMultilevel"/>
    <w:tmpl w:val="62B654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9892770"/>
    <w:multiLevelType w:val="hybridMultilevel"/>
    <w:tmpl w:val="5DDE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5C86410"/>
    <w:multiLevelType w:val="hybridMultilevel"/>
    <w:tmpl w:val="2D9AF3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F3A5118"/>
    <w:multiLevelType w:val="hybridMultilevel"/>
    <w:tmpl w:val="2D9AF3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F5F51D5"/>
    <w:multiLevelType w:val="hybridMultilevel"/>
    <w:tmpl w:val="2550F2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2B8416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nsid w:val="77973FB2"/>
    <w:multiLevelType w:val="hybridMultilevel"/>
    <w:tmpl w:val="9D86C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9BA26B6"/>
    <w:multiLevelType w:val="hybridMultilevel"/>
    <w:tmpl w:val="AC50EE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F193A04"/>
    <w:multiLevelType w:val="hybridMultilevel"/>
    <w:tmpl w:val="6F9667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3"/>
  </w:num>
  <w:num w:numId="3">
    <w:abstractNumId w:val="3"/>
  </w:num>
  <w:num w:numId="4">
    <w:abstractNumId w:val="9"/>
  </w:num>
  <w:num w:numId="5">
    <w:abstractNumId w:val="2"/>
  </w:num>
  <w:num w:numId="6">
    <w:abstractNumId w:val="20"/>
  </w:num>
  <w:num w:numId="7">
    <w:abstractNumId w:val="6"/>
  </w:num>
  <w:num w:numId="8">
    <w:abstractNumId w:val="11"/>
  </w:num>
  <w:num w:numId="9">
    <w:abstractNumId w:val="12"/>
  </w:num>
  <w:num w:numId="10">
    <w:abstractNumId w:val="4"/>
  </w:num>
  <w:num w:numId="11">
    <w:abstractNumId w:val="10"/>
  </w:num>
  <w:num w:numId="12">
    <w:abstractNumId w:val="5"/>
  </w:num>
  <w:num w:numId="13">
    <w:abstractNumId w:val="7"/>
  </w:num>
  <w:num w:numId="14">
    <w:abstractNumId w:val="15"/>
  </w:num>
  <w:num w:numId="15">
    <w:abstractNumId w:val="18"/>
  </w:num>
  <w:num w:numId="16">
    <w:abstractNumId w:val="14"/>
  </w:num>
  <w:num w:numId="17">
    <w:abstractNumId w:val="0"/>
  </w:num>
  <w:num w:numId="18">
    <w:abstractNumId w:val="1"/>
  </w:num>
  <w:num w:numId="19">
    <w:abstractNumId w:val="16"/>
  </w:num>
  <w:num w:numId="20">
    <w:abstractNumId w:val="8"/>
  </w:num>
  <w:num w:numId="21">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44"/>
  <w:attachedTemplate r:id="rId1"/>
  <w:defaultTabStop w:val="720"/>
  <w:characterSpacingControl w:val="doNotCompress"/>
  <w:savePreviewPicture/>
  <w:hdrShapeDefaults>
    <o:shapedefaults v:ext="edit" spidmax="70658"/>
  </w:hdrShapeDefaults>
  <w:footnotePr>
    <w:footnote w:id="-1"/>
    <w:footnote w:id="0"/>
  </w:footnotePr>
  <w:endnotePr>
    <w:endnote w:id="-1"/>
    <w:endnote w:id="0"/>
  </w:endnotePr>
  <w:compat/>
  <w:rsids>
    <w:rsidRoot w:val="00D4527B"/>
    <w:rsid w:val="00001A79"/>
    <w:rsid w:val="00013798"/>
    <w:rsid w:val="0001465A"/>
    <w:rsid w:val="00030AA6"/>
    <w:rsid w:val="00032AB6"/>
    <w:rsid w:val="00034C7D"/>
    <w:rsid w:val="00044F10"/>
    <w:rsid w:val="00051892"/>
    <w:rsid w:val="00065B32"/>
    <w:rsid w:val="00083868"/>
    <w:rsid w:val="000A720D"/>
    <w:rsid w:val="000B2598"/>
    <w:rsid w:val="000E1C2B"/>
    <w:rsid w:val="00110B0B"/>
    <w:rsid w:val="001363BB"/>
    <w:rsid w:val="00137AD4"/>
    <w:rsid w:val="0015154A"/>
    <w:rsid w:val="00160450"/>
    <w:rsid w:val="00181153"/>
    <w:rsid w:val="001816DF"/>
    <w:rsid w:val="00181907"/>
    <w:rsid w:val="001D216B"/>
    <w:rsid w:val="001E09ED"/>
    <w:rsid w:val="001E4B56"/>
    <w:rsid w:val="001F3739"/>
    <w:rsid w:val="002035A2"/>
    <w:rsid w:val="00203BD9"/>
    <w:rsid w:val="00210C7E"/>
    <w:rsid w:val="002242D6"/>
    <w:rsid w:val="0023780A"/>
    <w:rsid w:val="00245F08"/>
    <w:rsid w:val="00250992"/>
    <w:rsid w:val="00264CD6"/>
    <w:rsid w:val="002712B2"/>
    <w:rsid w:val="00276526"/>
    <w:rsid w:val="00285CCC"/>
    <w:rsid w:val="0029180B"/>
    <w:rsid w:val="002A4F4B"/>
    <w:rsid w:val="002B06F0"/>
    <w:rsid w:val="002B6A99"/>
    <w:rsid w:val="002C2501"/>
    <w:rsid w:val="002F4DE9"/>
    <w:rsid w:val="003073C2"/>
    <w:rsid w:val="003105C7"/>
    <w:rsid w:val="00310BFA"/>
    <w:rsid w:val="00314D7B"/>
    <w:rsid w:val="003171C2"/>
    <w:rsid w:val="00322F37"/>
    <w:rsid w:val="00341D31"/>
    <w:rsid w:val="003433C4"/>
    <w:rsid w:val="0034406E"/>
    <w:rsid w:val="00346CE4"/>
    <w:rsid w:val="00370AE0"/>
    <w:rsid w:val="00393A65"/>
    <w:rsid w:val="00394D4F"/>
    <w:rsid w:val="00397D9A"/>
    <w:rsid w:val="003B6B79"/>
    <w:rsid w:val="003C498F"/>
    <w:rsid w:val="003C7C11"/>
    <w:rsid w:val="003D2865"/>
    <w:rsid w:val="003D3839"/>
    <w:rsid w:val="003F2F99"/>
    <w:rsid w:val="004042A2"/>
    <w:rsid w:val="004125FE"/>
    <w:rsid w:val="00424542"/>
    <w:rsid w:val="004303F3"/>
    <w:rsid w:val="0043425B"/>
    <w:rsid w:val="00457789"/>
    <w:rsid w:val="00461394"/>
    <w:rsid w:val="004665EE"/>
    <w:rsid w:val="00485AA0"/>
    <w:rsid w:val="0048776A"/>
    <w:rsid w:val="00493588"/>
    <w:rsid w:val="00495233"/>
    <w:rsid w:val="004A2105"/>
    <w:rsid w:val="004A33BA"/>
    <w:rsid w:val="004B50A7"/>
    <w:rsid w:val="004D0A45"/>
    <w:rsid w:val="004D6FFA"/>
    <w:rsid w:val="004F54D6"/>
    <w:rsid w:val="005051F7"/>
    <w:rsid w:val="005155BA"/>
    <w:rsid w:val="00553942"/>
    <w:rsid w:val="00557B68"/>
    <w:rsid w:val="00574C1A"/>
    <w:rsid w:val="005819D2"/>
    <w:rsid w:val="00582829"/>
    <w:rsid w:val="00582F30"/>
    <w:rsid w:val="00586687"/>
    <w:rsid w:val="005942E5"/>
    <w:rsid w:val="005A1DED"/>
    <w:rsid w:val="005A3F68"/>
    <w:rsid w:val="005B2DFE"/>
    <w:rsid w:val="005B4D3B"/>
    <w:rsid w:val="005E3BCC"/>
    <w:rsid w:val="005F045B"/>
    <w:rsid w:val="005F2558"/>
    <w:rsid w:val="005F56FF"/>
    <w:rsid w:val="005F5717"/>
    <w:rsid w:val="00612404"/>
    <w:rsid w:val="00622517"/>
    <w:rsid w:val="0062442C"/>
    <w:rsid w:val="00633D3C"/>
    <w:rsid w:val="0063565C"/>
    <w:rsid w:val="00635F9A"/>
    <w:rsid w:val="00673468"/>
    <w:rsid w:val="00680C19"/>
    <w:rsid w:val="006825CF"/>
    <w:rsid w:val="0068307A"/>
    <w:rsid w:val="00691D58"/>
    <w:rsid w:val="006A3670"/>
    <w:rsid w:val="006D30A0"/>
    <w:rsid w:val="006E4677"/>
    <w:rsid w:val="006F1C79"/>
    <w:rsid w:val="006F56D4"/>
    <w:rsid w:val="00703E2C"/>
    <w:rsid w:val="0070523F"/>
    <w:rsid w:val="00720025"/>
    <w:rsid w:val="00724911"/>
    <w:rsid w:val="007411C9"/>
    <w:rsid w:val="00743A5A"/>
    <w:rsid w:val="00750903"/>
    <w:rsid w:val="007709C4"/>
    <w:rsid w:val="0077232E"/>
    <w:rsid w:val="0078588C"/>
    <w:rsid w:val="007867D2"/>
    <w:rsid w:val="00794AEF"/>
    <w:rsid w:val="00796AC5"/>
    <w:rsid w:val="00797890"/>
    <w:rsid w:val="007B2AD8"/>
    <w:rsid w:val="007D2D2E"/>
    <w:rsid w:val="007E2E5E"/>
    <w:rsid w:val="00813354"/>
    <w:rsid w:val="0081358A"/>
    <w:rsid w:val="008160BF"/>
    <w:rsid w:val="00821C12"/>
    <w:rsid w:val="00822DF8"/>
    <w:rsid w:val="00823521"/>
    <w:rsid w:val="00826489"/>
    <w:rsid w:val="008377E1"/>
    <w:rsid w:val="00844472"/>
    <w:rsid w:val="008462A4"/>
    <w:rsid w:val="00846F99"/>
    <w:rsid w:val="00860FF8"/>
    <w:rsid w:val="008633E9"/>
    <w:rsid w:val="00871C2A"/>
    <w:rsid w:val="00874CB5"/>
    <w:rsid w:val="0088485C"/>
    <w:rsid w:val="00891C93"/>
    <w:rsid w:val="00894274"/>
    <w:rsid w:val="008A6EA4"/>
    <w:rsid w:val="008B5A81"/>
    <w:rsid w:val="008B645C"/>
    <w:rsid w:val="008B73DB"/>
    <w:rsid w:val="008C0E18"/>
    <w:rsid w:val="008F3896"/>
    <w:rsid w:val="0090186D"/>
    <w:rsid w:val="00903BBB"/>
    <w:rsid w:val="00926303"/>
    <w:rsid w:val="009272BB"/>
    <w:rsid w:val="00936841"/>
    <w:rsid w:val="009409D2"/>
    <w:rsid w:val="00952444"/>
    <w:rsid w:val="00954594"/>
    <w:rsid w:val="00954634"/>
    <w:rsid w:val="0097357B"/>
    <w:rsid w:val="00974980"/>
    <w:rsid w:val="00997695"/>
    <w:rsid w:val="009A06A9"/>
    <w:rsid w:val="009A24A5"/>
    <w:rsid w:val="009C5605"/>
    <w:rsid w:val="009E210D"/>
    <w:rsid w:val="009F4B87"/>
    <w:rsid w:val="00A2044A"/>
    <w:rsid w:val="00A30279"/>
    <w:rsid w:val="00A57647"/>
    <w:rsid w:val="00A61083"/>
    <w:rsid w:val="00A61F97"/>
    <w:rsid w:val="00A6488F"/>
    <w:rsid w:val="00A81B5B"/>
    <w:rsid w:val="00A874B1"/>
    <w:rsid w:val="00AA1630"/>
    <w:rsid w:val="00AA27F8"/>
    <w:rsid w:val="00AA36BA"/>
    <w:rsid w:val="00AD0F44"/>
    <w:rsid w:val="00AD5178"/>
    <w:rsid w:val="00AE0AB5"/>
    <w:rsid w:val="00AF3740"/>
    <w:rsid w:val="00B04636"/>
    <w:rsid w:val="00B41B02"/>
    <w:rsid w:val="00B53305"/>
    <w:rsid w:val="00B74721"/>
    <w:rsid w:val="00B914A8"/>
    <w:rsid w:val="00BB3ECE"/>
    <w:rsid w:val="00BB4448"/>
    <w:rsid w:val="00BB7619"/>
    <w:rsid w:val="00BC357E"/>
    <w:rsid w:val="00BC6F74"/>
    <w:rsid w:val="00BD6AA1"/>
    <w:rsid w:val="00BE6DC7"/>
    <w:rsid w:val="00BF0E1D"/>
    <w:rsid w:val="00C010B5"/>
    <w:rsid w:val="00C06EDC"/>
    <w:rsid w:val="00C07AD3"/>
    <w:rsid w:val="00C10A15"/>
    <w:rsid w:val="00C113DE"/>
    <w:rsid w:val="00C51AE4"/>
    <w:rsid w:val="00C60360"/>
    <w:rsid w:val="00C84510"/>
    <w:rsid w:val="00C938BC"/>
    <w:rsid w:val="00CC0957"/>
    <w:rsid w:val="00CC1515"/>
    <w:rsid w:val="00CC2D79"/>
    <w:rsid w:val="00CD00A8"/>
    <w:rsid w:val="00CE04A0"/>
    <w:rsid w:val="00CE501B"/>
    <w:rsid w:val="00CF0CB3"/>
    <w:rsid w:val="00D004BC"/>
    <w:rsid w:val="00D0398D"/>
    <w:rsid w:val="00D17C29"/>
    <w:rsid w:val="00D17C42"/>
    <w:rsid w:val="00D22C8C"/>
    <w:rsid w:val="00D346C6"/>
    <w:rsid w:val="00D4527B"/>
    <w:rsid w:val="00D55E28"/>
    <w:rsid w:val="00D56CC6"/>
    <w:rsid w:val="00D6004A"/>
    <w:rsid w:val="00D62147"/>
    <w:rsid w:val="00D7152F"/>
    <w:rsid w:val="00D72E80"/>
    <w:rsid w:val="00D768D9"/>
    <w:rsid w:val="00D8229A"/>
    <w:rsid w:val="00DA7029"/>
    <w:rsid w:val="00DB1F08"/>
    <w:rsid w:val="00DD11D0"/>
    <w:rsid w:val="00DE0281"/>
    <w:rsid w:val="00E06826"/>
    <w:rsid w:val="00E14321"/>
    <w:rsid w:val="00E15B03"/>
    <w:rsid w:val="00E16048"/>
    <w:rsid w:val="00E16D55"/>
    <w:rsid w:val="00E23DEC"/>
    <w:rsid w:val="00E27FD2"/>
    <w:rsid w:val="00E4242D"/>
    <w:rsid w:val="00E65B9B"/>
    <w:rsid w:val="00E6623D"/>
    <w:rsid w:val="00E71710"/>
    <w:rsid w:val="00E738A3"/>
    <w:rsid w:val="00E86678"/>
    <w:rsid w:val="00EA0DEB"/>
    <w:rsid w:val="00ED3694"/>
    <w:rsid w:val="00ED5F86"/>
    <w:rsid w:val="00F016BF"/>
    <w:rsid w:val="00F104E9"/>
    <w:rsid w:val="00F11B1D"/>
    <w:rsid w:val="00F138BE"/>
    <w:rsid w:val="00F27022"/>
    <w:rsid w:val="00F61845"/>
    <w:rsid w:val="00F639BB"/>
    <w:rsid w:val="00F666D4"/>
    <w:rsid w:val="00F719A0"/>
    <w:rsid w:val="00F80705"/>
    <w:rsid w:val="00F94662"/>
    <w:rsid w:val="00FA70EB"/>
    <w:rsid w:val="00FB79DA"/>
    <w:rsid w:val="00FC5381"/>
    <w:rsid w:val="00FE01A0"/>
    <w:rsid w:val="00FE5B9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0658"/>
    <o:shapelayout v:ext="edit">
      <o:idmap v:ext="edit" data="1"/>
      <o:rules v:ext="edit">
        <o:r id="V:Rule1" type="callout" idref="#_x0000_s1030"/>
        <o:r id="V:Rule2" type="callout" idref="#_x0000_s1031"/>
        <o:r id="V:Rule3" type="callout" idref="#_x0000_s1067"/>
        <o:r id="V:Rule4" type="callout" idref="#_x0000_s1063"/>
        <o:r id="V:Rule5" type="callout" idref="#_x0000_s1064"/>
        <o:r id="V:Rule6" type="callout" idref="#_x0000_s1065"/>
        <o:r id="V:Rule7" type="callout" idref="#_x0000_s1066"/>
        <o:r id="V:Rule8" type="callout" idref="#_x0000_s1068"/>
        <o:r id="V:Rule9" type="callout" idref="#_x0000_s1069"/>
        <o:r id="V:Rule10" type="callout" idref="#_x0000_s1049"/>
        <o:r id="V:Rule11" type="callout" idref="#_x0000_s1076"/>
        <o:r id="V:Rule12" type="callout"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229A"/>
  </w:style>
  <w:style w:type="paragraph" w:styleId="Heading1">
    <w:name w:val="heading 1"/>
    <w:basedOn w:val="Normal"/>
    <w:next w:val="Normal"/>
    <w:link w:val="Heading1Char"/>
    <w:uiPriority w:val="9"/>
    <w:qFormat/>
    <w:rsid w:val="002C2501"/>
    <w:pPr>
      <w:keepNext/>
      <w:keepLines/>
      <w:numPr>
        <w:numId w:val="1"/>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C2501"/>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C2501"/>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C2501"/>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9180B"/>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29180B"/>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5189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5189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5189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C2501"/>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2501"/>
    <w:rPr>
      <w:rFonts w:ascii="Tahoma" w:hAnsi="Tahoma" w:cs="Tahoma"/>
      <w:sz w:val="16"/>
      <w:szCs w:val="16"/>
    </w:rPr>
  </w:style>
  <w:style w:type="paragraph" w:styleId="NoSpacing">
    <w:name w:val="No Spacing"/>
    <w:uiPriority w:val="1"/>
    <w:qFormat/>
    <w:rsid w:val="002C2501"/>
    <w:pPr>
      <w:spacing w:after="0"/>
    </w:pPr>
  </w:style>
  <w:style w:type="character" w:customStyle="1" w:styleId="Heading1Char">
    <w:name w:val="Heading 1 Char"/>
    <w:basedOn w:val="DefaultParagraphFont"/>
    <w:link w:val="Heading1"/>
    <w:uiPriority w:val="9"/>
    <w:rsid w:val="002C2501"/>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2C2501"/>
    <w:pPr>
      <w:tabs>
        <w:tab w:val="center" w:pos="4680"/>
        <w:tab w:val="right" w:pos="9360"/>
      </w:tabs>
      <w:spacing w:after="0"/>
    </w:pPr>
  </w:style>
  <w:style w:type="character" w:customStyle="1" w:styleId="HeaderChar">
    <w:name w:val="Header Char"/>
    <w:basedOn w:val="DefaultParagraphFont"/>
    <w:link w:val="Header"/>
    <w:uiPriority w:val="99"/>
    <w:rsid w:val="002C2501"/>
  </w:style>
  <w:style w:type="paragraph" w:styleId="Footer">
    <w:name w:val="footer"/>
    <w:basedOn w:val="Normal"/>
    <w:link w:val="FooterChar"/>
    <w:uiPriority w:val="99"/>
    <w:unhideWhenUsed/>
    <w:rsid w:val="002C2501"/>
    <w:pPr>
      <w:tabs>
        <w:tab w:val="center" w:pos="4680"/>
        <w:tab w:val="right" w:pos="9360"/>
      </w:tabs>
      <w:spacing w:after="0"/>
    </w:pPr>
  </w:style>
  <w:style w:type="character" w:customStyle="1" w:styleId="FooterChar">
    <w:name w:val="Footer Char"/>
    <w:basedOn w:val="DefaultParagraphFont"/>
    <w:link w:val="Footer"/>
    <w:uiPriority w:val="99"/>
    <w:rsid w:val="002C2501"/>
  </w:style>
  <w:style w:type="character" w:styleId="PlaceholderText">
    <w:name w:val="Placeholder Text"/>
    <w:basedOn w:val="DefaultParagraphFont"/>
    <w:uiPriority w:val="99"/>
    <w:semiHidden/>
    <w:rsid w:val="002C2501"/>
    <w:rPr>
      <w:color w:val="808080"/>
    </w:rPr>
  </w:style>
  <w:style w:type="paragraph" w:styleId="ListParagraph">
    <w:name w:val="List Paragraph"/>
    <w:basedOn w:val="Normal"/>
    <w:uiPriority w:val="34"/>
    <w:qFormat/>
    <w:rsid w:val="002C2501"/>
    <w:pPr>
      <w:ind w:left="720"/>
      <w:contextualSpacing/>
    </w:pPr>
  </w:style>
  <w:style w:type="character" w:customStyle="1" w:styleId="CodeSnippet">
    <w:name w:val="Code Snippet"/>
    <w:basedOn w:val="DefaultParagraphFont"/>
    <w:uiPriority w:val="1"/>
    <w:qFormat/>
    <w:rsid w:val="002C2501"/>
    <w:rPr>
      <w:rFonts w:ascii="Courier New" w:hAnsi="Courier New"/>
      <w:b/>
    </w:rPr>
  </w:style>
  <w:style w:type="paragraph" w:styleId="Caption">
    <w:name w:val="caption"/>
    <w:basedOn w:val="Normal"/>
    <w:next w:val="Normal"/>
    <w:autoRedefine/>
    <w:uiPriority w:val="35"/>
    <w:unhideWhenUsed/>
    <w:qFormat/>
    <w:rsid w:val="002C2501"/>
    <w:pPr>
      <w:spacing w:after="200"/>
      <w:jc w:val="center"/>
    </w:pPr>
    <w:rPr>
      <w:b/>
      <w:bCs/>
      <w:color w:val="4F81BD" w:themeColor="accent1"/>
      <w:szCs w:val="18"/>
    </w:rPr>
  </w:style>
  <w:style w:type="character" w:customStyle="1" w:styleId="Heading2Char">
    <w:name w:val="Heading 2 Char"/>
    <w:basedOn w:val="DefaultParagraphFont"/>
    <w:link w:val="Heading2"/>
    <w:uiPriority w:val="9"/>
    <w:rsid w:val="002C2501"/>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2C2501"/>
    <w:rPr>
      <w:color w:val="0000FF" w:themeColor="hyperlink"/>
      <w:u w:val="single"/>
    </w:rPr>
  </w:style>
  <w:style w:type="character" w:customStyle="1" w:styleId="Heading3Char">
    <w:name w:val="Heading 3 Char"/>
    <w:basedOn w:val="DefaultParagraphFont"/>
    <w:link w:val="Heading3"/>
    <w:uiPriority w:val="9"/>
    <w:rsid w:val="002C250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C2501"/>
    <w:rPr>
      <w:rFonts w:asciiTheme="majorHAnsi" w:eastAsiaTheme="majorEastAsia" w:hAnsiTheme="majorHAnsi" w:cstheme="majorBidi"/>
      <w:b/>
      <w:bCs/>
      <w:i/>
      <w:iCs/>
      <w:color w:val="4F81BD" w:themeColor="accent1"/>
    </w:rPr>
  </w:style>
  <w:style w:type="paragraph" w:customStyle="1" w:styleId="CodeBlock">
    <w:name w:val="Code Block"/>
    <w:basedOn w:val="Normal"/>
    <w:qFormat/>
    <w:rsid w:val="002C2501"/>
    <w:pPr>
      <w:keepLines/>
      <w:spacing w:after="0"/>
      <w:ind w:left="288"/>
    </w:pPr>
    <w:rPr>
      <w:rFonts w:ascii="Courier New" w:hAnsi="Courier New" w:cs="Courier New"/>
      <w:b/>
    </w:rPr>
  </w:style>
  <w:style w:type="paragraph" w:styleId="TOCHeading">
    <w:name w:val="TOC Heading"/>
    <w:basedOn w:val="Heading1"/>
    <w:next w:val="Normal"/>
    <w:uiPriority w:val="39"/>
    <w:semiHidden/>
    <w:unhideWhenUsed/>
    <w:qFormat/>
    <w:rsid w:val="0023780A"/>
    <w:pPr>
      <w:spacing w:after="0" w:line="276" w:lineRule="auto"/>
      <w:outlineLvl w:val="9"/>
    </w:pPr>
  </w:style>
  <w:style w:type="paragraph" w:styleId="TOC1">
    <w:name w:val="toc 1"/>
    <w:basedOn w:val="Normal"/>
    <w:next w:val="Normal"/>
    <w:autoRedefine/>
    <w:uiPriority w:val="39"/>
    <w:unhideWhenUsed/>
    <w:rsid w:val="00D8229A"/>
    <w:pPr>
      <w:spacing w:after="0"/>
    </w:pPr>
    <w:rPr>
      <w:b/>
    </w:rPr>
  </w:style>
  <w:style w:type="character" w:customStyle="1" w:styleId="Heading5Char">
    <w:name w:val="Heading 5 Char"/>
    <w:basedOn w:val="DefaultParagraphFont"/>
    <w:link w:val="Heading5"/>
    <w:uiPriority w:val="9"/>
    <w:rsid w:val="0029180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29180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5189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5189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51892"/>
    <w:rPr>
      <w:rFonts w:asciiTheme="majorHAnsi" w:eastAsiaTheme="majorEastAsia" w:hAnsiTheme="majorHAnsi" w:cstheme="majorBidi"/>
      <w:i/>
      <w:iCs/>
      <w:color w:val="404040" w:themeColor="text1" w:themeTint="BF"/>
      <w:sz w:val="20"/>
      <w:szCs w:val="20"/>
    </w:rPr>
  </w:style>
  <w:style w:type="paragraph" w:styleId="TOC2">
    <w:name w:val="toc 2"/>
    <w:basedOn w:val="Normal"/>
    <w:next w:val="Normal"/>
    <w:autoRedefine/>
    <w:uiPriority w:val="39"/>
    <w:unhideWhenUsed/>
    <w:rsid w:val="00D8229A"/>
    <w:pPr>
      <w:spacing w:after="0"/>
    </w:pPr>
  </w:style>
  <w:style w:type="paragraph" w:styleId="TOC3">
    <w:name w:val="toc 3"/>
    <w:basedOn w:val="Normal"/>
    <w:next w:val="Normal"/>
    <w:autoRedefine/>
    <w:uiPriority w:val="39"/>
    <w:unhideWhenUsed/>
    <w:rsid w:val="00D8229A"/>
    <w:pPr>
      <w:spacing w:after="0"/>
    </w:pPr>
  </w:style>
  <w:style w:type="paragraph" w:styleId="TOC4">
    <w:name w:val="toc 4"/>
    <w:basedOn w:val="Normal"/>
    <w:next w:val="Normal"/>
    <w:autoRedefine/>
    <w:uiPriority w:val="39"/>
    <w:unhideWhenUsed/>
    <w:rsid w:val="00D8229A"/>
    <w:pPr>
      <w:spacing w:after="0"/>
    </w:pPr>
  </w:style>
  <w:style w:type="paragraph" w:styleId="TOC5">
    <w:name w:val="toc 5"/>
    <w:basedOn w:val="Normal"/>
    <w:next w:val="Normal"/>
    <w:autoRedefine/>
    <w:uiPriority w:val="39"/>
    <w:unhideWhenUsed/>
    <w:rsid w:val="00D8229A"/>
    <w:pPr>
      <w:spacing w:after="0"/>
    </w:pPr>
  </w:style>
  <w:style w:type="paragraph" w:styleId="TOC6">
    <w:name w:val="toc 6"/>
    <w:basedOn w:val="Normal"/>
    <w:next w:val="Normal"/>
    <w:autoRedefine/>
    <w:uiPriority w:val="39"/>
    <w:unhideWhenUsed/>
    <w:rsid w:val="00D8229A"/>
    <w:pPr>
      <w:spacing w:after="0"/>
    </w:pPr>
  </w:style>
  <w:style w:type="character" w:customStyle="1" w:styleId="xdtextbox1">
    <w:name w:val="xdtextbox1"/>
    <w:basedOn w:val="DefaultParagraphFont"/>
    <w:rsid w:val="00C10A15"/>
    <w:rPr>
      <w:color w:val="auto"/>
      <w:bdr w:val="single" w:sz="8" w:space="1" w:color="DCDCDC" w:frame="1"/>
      <w:shd w:val="clear" w:color="auto" w:fill="FFFFFF"/>
    </w:rPr>
  </w:style>
  <w:style w:type="character" w:styleId="FollowedHyperlink">
    <w:name w:val="FollowedHyperlink"/>
    <w:basedOn w:val="DefaultParagraphFont"/>
    <w:uiPriority w:val="99"/>
    <w:semiHidden/>
    <w:unhideWhenUsed/>
    <w:rsid w:val="003F2F99"/>
    <w:rPr>
      <w:color w:val="800080" w:themeColor="followedHyperlink"/>
      <w:u w:val="single"/>
    </w:rPr>
  </w:style>
  <w:style w:type="paragraph" w:styleId="TableofFigures">
    <w:name w:val="table of figures"/>
    <w:basedOn w:val="Normal"/>
    <w:next w:val="Normal"/>
    <w:uiPriority w:val="99"/>
    <w:unhideWhenUsed/>
    <w:rsid w:val="005A3F68"/>
    <w:pPr>
      <w:spacing w:after="0"/>
    </w:pPr>
  </w:style>
  <w:style w:type="table" w:styleId="TableGrid">
    <w:name w:val="Table Grid"/>
    <w:basedOn w:val="TableNormal"/>
    <w:uiPriority w:val="59"/>
    <w:rsid w:val="005F2558"/>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699887201">
      <w:bodyDiv w:val="1"/>
      <w:marLeft w:val="0"/>
      <w:marRight w:val="0"/>
      <w:marTop w:val="0"/>
      <w:marBottom w:val="0"/>
      <w:divBdr>
        <w:top w:val="none" w:sz="0" w:space="0" w:color="auto"/>
        <w:left w:val="none" w:sz="0" w:space="0" w:color="auto"/>
        <w:bottom w:val="none" w:sz="0" w:space="0" w:color="auto"/>
        <w:right w:val="none" w:sz="0" w:space="0" w:color="auto"/>
      </w:divBdr>
      <w:divsChild>
        <w:div w:id="5451551">
          <w:marLeft w:val="0"/>
          <w:marRight w:val="0"/>
          <w:marTop w:val="0"/>
          <w:marBottom w:val="0"/>
          <w:divBdr>
            <w:top w:val="none" w:sz="0" w:space="0" w:color="auto"/>
            <w:left w:val="none" w:sz="0" w:space="0" w:color="auto"/>
            <w:bottom w:val="none" w:sz="0" w:space="0" w:color="auto"/>
            <w:right w:val="none" w:sz="0" w:space="0" w:color="auto"/>
          </w:divBdr>
        </w:div>
        <w:div w:id="1379477933">
          <w:marLeft w:val="0"/>
          <w:marRight w:val="0"/>
          <w:marTop w:val="0"/>
          <w:marBottom w:val="0"/>
          <w:divBdr>
            <w:top w:val="none" w:sz="0" w:space="0" w:color="auto"/>
            <w:left w:val="none" w:sz="0" w:space="0" w:color="auto"/>
            <w:bottom w:val="none" w:sz="0" w:space="0" w:color="auto"/>
            <w:right w:val="none" w:sz="0" w:space="0" w:color="auto"/>
          </w:divBdr>
        </w:div>
        <w:div w:id="1901594177">
          <w:marLeft w:val="0"/>
          <w:marRight w:val="0"/>
          <w:marTop w:val="0"/>
          <w:marBottom w:val="0"/>
          <w:divBdr>
            <w:top w:val="none" w:sz="0" w:space="0" w:color="auto"/>
            <w:left w:val="none" w:sz="0" w:space="0" w:color="auto"/>
            <w:bottom w:val="none" w:sz="0" w:space="0" w:color="auto"/>
            <w:right w:val="none" w:sz="0" w:space="0" w:color="auto"/>
          </w:divBdr>
        </w:div>
        <w:div w:id="2001883549">
          <w:marLeft w:val="0"/>
          <w:marRight w:val="0"/>
          <w:marTop w:val="0"/>
          <w:marBottom w:val="0"/>
          <w:divBdr>
            <w:top w:val="none" w:sz="0" w:space="0" w:color="auto"/>
            <w:left w:val="none" w:sz="0" w:space="0" w:color="auto"/>
            <w:bottom w:val="none" w:sz="0" w:space="0" w:color="auto"/>
            <w:right w:val="none" w:sz="0" w:space="0" w:color="auto"/>
          </w:divBdr>
        </w:div>
        <w:div w:id="306590779">
          <w:marLeft w:val="0"/>
          <w:marRight w:val="0"/>
          <w:marTop w:val="0"/>
          <w:marBottom w:val="0"/>
          <w:divBdr>
            <w:top w:val="none" w:sz="0" w:space="0" w:color="auto"/>
            <w:left w:val="none" w:sz="0" w:space="0" w:color="auto"/>
            <w:bottom w:val="none" w:sz="0" w:space="0" w:color="auto"/>
            <w:right w:val="none" w:sz="0" w:space="0" w:color="auto"/>
          </w:divBdr>
        </w:div>
        <w:div w:id="1387948639">
          <w:marLeft w:val="0"/>
          <w:marRight w:val="0"/>
          <w:marTop w:val="0"/>
          <w:marBottom w:val="0"/>
          <w:divBdr>
            <w:top w:val="none" w:sz="0" w:space="0" w:color="auto"/>
            <w:left w:val="none" w:sz="0" w:space="0" w:color="auto"/>
            <w:bottom w:val="none" w:sz="0" w:space="0" w:color="auto"/>
            <w:right w:val="none" w:sz="0" w:space="0" w:color="auto"/>
          </w:divBdr>
        </w:div>
        <w:div w:id="1870606092">
          <w:marLeft w:val="0"/>
          <w:marRight w:val="0"/>
          <w:marTop w:val="0"/>
          <w:marBottom w:val="0"/>
          <w:divBdr>
            <w:top w:val="none" w:sz="0" w:space="0" w:color="auto"/>
            <w:left w:val="none" w:sz="0" w:space="0" w:color="auto"/>
            <w:bottom w:val="none" w:sz="0" w:space="0" w:color="auto"/>
            <w:right w:val="none" w:sz="0" w:space="0" w:color="auto"/>
          </w:divBdr>
        </w:div>
        <w:div w:id="1790469102">
          <w:marLeft w:val="0"/>
          <w:marRight w:val="0"/>
          <w:marTop w:val="0"/>
          <w:marBottom w:val="0"/>
          <w:divBdr>
            <w:top w:val="none" w:sz="0" w:space="0" w:color="auto"/>
            <w:left w:val="none" w:sz="0" w:space="0" w:color="auto"/>
            <w:bottom w:val="none" w:sz="0" w:space="0" w:color="auto"/>
            <w:right w:val="none" w:sz="0" w:space="0" w:color="auto"/>
          </w:divBdr>
        </w:div>
        <w:div w:id="1076316638">
          <w:marLeft w:val="0"/>
          <w:marRight w:val="0"/>
          <w:marTop w:val="0"/>
          <w:marBottom w:val="0"/>
          <w:divBdr>
            <w:top w:val="none" w:sz="0" w:space="0" w:color="auto"/>
            <w:left w:val="none" w:sz="0" w:space="0" w:color="auto"/>
            <w:bottom w:val="none" w:sz="0" w:space="0" w:color="auto"/>
            <w:right w:val="none" w:sz="0" w:space="0" w:color="auto"/>
          </w:divBdr>
        </w:div>
        <w:div w:id="1828521415">
          <w:marLeft w:val="0"/>
          <w:marRight w:val="0"/>
          <w:marTop w:val="0"/>
          <w:marBottom w:val="0"/>
          <w:divBdr>
            <w:top w:val="none" w:sz="0" w:space="0" w:color="auto"/>
            <w:left w:val="none" w:sz="0" w:space="0" w:color="auto"/>
            <w:bottom w:val="none" w:sz="0" w:space="0" w:color="auto"/>
            <w:right w:val="none" w:sz="0" w:space="0" w:color="auto"/>
          </w:divBdr>
        </w:div>
        <w:div w:id="1016738533">
          <w:marLeft w:val="0"/>
          <w:marRight w:val="0"/>
          <w:marTop w:val="0"/>
          <w:marBottom w:val="0"/>
          <w:divBdr>
            <w:top w:val="none" w:sz="0" w:space="0" w:color="auto"/>
            <w:left w:val="none" w:sz="0" w:space="0" w:color="auto"/>
            <w:bottom w:val="none" w:sz="0" w:space="0" w:color="auto"/>
            <w:right w:val="none" w:sz="0" w:space="0" w:color="auto"/>
          </w:divBdr>
        </w:div>
        <w:div w:id="625282078">
          <w:marLeft w:val="0"/>
          <w:marRight w:val="0"/>
          <w:marTop w:val="0"/>
          <w:marBottom w:val="0"/>
          <w:divBdr>
            <w:top w:val="none" w:sz="0" w:space="0" w:color="auto"/>
            <w:left w:val="none" w:sz="0" w:space="0" w:color="auto"/>
            <w:bottom w:val="none" w:sz="0" w:space="0" w:color="auto"/>
            <w:right w:val="none" w:sz="0" w:space="0" w:color="auto"/>
          </w:divBdr>
        </w:div>
        <w:div w:id="1408841652">
          <w:marLeft w:val="0"/>
          <w:marRight w:val="0"/>
          <w:marTop w:val="0"/>
          <w:marBottom w:val="0"/>
          <w:divBdr>
            <w:top w:val="none" w:sz="0" w:space="0" w:color="auto"/>
            <w:left w:val="none" w:sz="0" w:space="0" w:color="auto"/>
            <w:bottom w:val="none" w:sz="0" w:space="0" w:color="auto"/>
            <w:right w:val="none" w:sz="0" w:space="0" w:color="auto"/>
          </w:divBdr>
        </w:div>
        <w:div w:id="31662033">
          <w:marLeft w:val="0"/>
          <w:marRight w:val="0"/>
          <w:marTop w:val="0"/>
          <w:marBottom w:val="0"/>
          <w:divBdr>
            <w:top w:val="none" w:sz="0" w:space="0" w:color="auto"/>
            <w:left w:val="none" w:sz="0" w:space="0" w:color="auto"/>
            <w:bottom w:val="none" w:sz="0" w:space="0" w:color="auto"/>
            <w:right w:val="none" w:sz="0" w:space="0" w:color="auto"/>
          </w:divBdr>
        </w:div>
        <w:div w:id="790980540">
          <w:marLeft w:val="0"/>
          <w:marRight w:val="0"/>
          <w:marTop w:val="0"/>
          <w:marBottom w:val="0"/>
          <w:divBdr>
            <w:top w:val="none" w:sz="0" w:space="0" w:color="auto"/>
            <w:left w:val="none" w:sz="0" w:space="0" w:color="auto"/>
            <w:bottom w:val="none" w:sz="0" w:space="0" w:color="auto"/>
            <w:right w:val="none" w:sz="0" w:space="0" w:color="auto"/>
          </w:divBdr>
        </w:div>
        <w:div w:id="1333290308">
          <w:marLeft w:val="0"/>
          <w:marRight w:val="0"/>
          <w:marTop w:val="0"/>
          <w:marBottom w:val="0"/>
          <w:divBdr>
            <w:top w:val="none" w:sz="0" w:space="0" w:color="auto"/>
            <w:left w:val="none" w:sz="0" w:space="0" w:color="auto"/>
            <w:bottom w:val="none" w:sz="0" w:space="0" w:color="auto"/>
            <w:right w:val="none" w:sz="0" w:space="0" w:color="auto"/>
          </w:divBdr>
        </w:div>
        <w:div w:id="235170326">
          <w:marLeft w:val="0"/>
          <w:marRight w:val="0"/>
          <w:marTop w:val="0"/>
          <w:marBottom w:val="0"/>
          <w:divBdr>
            <w:top w:val="none" w:sz="0" w:space="0" w:color="auto"/>
            <w:left w:val="none" w:sz="0" w:space="0" w:color="auto"/>
            <w:bottom w:val="none" w:sz="0" w:space="0" w:color="auto"/>
            <w:right w:val="none" w:sz="0" w:space="0" w:color="auto"/>
          </w:divBdr>
        </w:div>
        <w:div w:id="1854756465">
          <w:marLeft w:val="0"/>
          <w:marRight w:val="0"/>
          <w:marTop w:val="0"/>
          <w:marBottom w:val="0"/>
          <w:divBdr>
            <w:top w:val="none" w:sz="0" w:space="0" w:color="auto"/>
            <w:left w:val="none" w:sz="0" w:space="0" w:color="auto"/>
            <w:bottom w:val="none" w:sz="0" w:space="0" w:color="auto"/>
            <w:right w:val="none" w:sz="0" w:space="0" w:color="auto"/>
          </w:divBdr>
        </w:div>
        <w:div w:id="1342973935">
          <w:marLeft w:val="0"/>
          <w:marRight w:val="0"/>
          <w:marTop w:val="0"/>
          <w:marBottom w:val="0"/>
          <w:divBdr>
            <w:top w:val="none" w:sz="0" w:space="0" w:color="auto"/>
            <w:left w:val="none" w:sz="0" w:space="0" w:color="auto"/>
            <w:bottom w:val="none" w:sz="0" w:space="0" w:color="auto"/>
            <w:right w:val="none" w:sz="0" w:space="0" w:color="auto"/>
          </w:divBdr>
        </w:div>
        <w:div w:id="548035210">
          <w:marLeft w:val="0"/>
          <w:marRight w:val="0"/>
          <w:marTop w:val="0"/>
          <w:marBottom w:val="0"/>
          <w:divBdr>
            <w:top w:val="none" w:sz="0" w:space="0" w:color="auto"/>
            <w:left w:val="none" w:sz="0" w:space="0" w:color="auto"/>
            <w:bottom w:val="none" w:sz="0" w:space="0" w:color="auto"/>
            <w:right w:val="none" w:sz="0" w:space="0" w:color="auto"/>
          </w:divBdr>
        </w:div>
        <w:div w:id="1951471741">
          <w:marLeft w:val="0"/>
          <w:marRight w:val="0"/>
          <w:marTop w:val="0"/>
          <w:marBottom w:val="0"/>
          <w:divBdr>
            <w:top w:val="none" w:sz="0" w:space="0" w:color="auto"/>
            <w:left w:val="none" w:sz="0" w:space="0" w:color="auto"/>
            <w:bottom w:val="none" w:sz="0" w:space="0" w:color="auto"/>
            <w:right w:val="none" w:sz="0" w:space="0" w:color="auto"/>
          </w:divBdr>
        </w:div>
        <w:div w:id="2057048717">
          <w:marLeft w:val="0"/>
          <w:marRight w:val="0"/>
          <w:marTop w:val="0"/>
          <w:marBottom w:val="0"/>
          <w:divBdr>
            <w:top w:val="none" w:sz="0" w:space="0" w:color="auto"/>
            <w:left w:val="none" w:sz="0" w:space="0" w:color="auto"/>
            <w:bottom w:val="none" w:sz="0" w:space="0" w:color="auto"/>
            <w:right w:val="none" w:sz="0" w:space="0" w:color="auto"/>
          </w:divBdr>
        </w:div>
        <w:div w:id="872957432">
          <w:marLeft w:val="0"/>
          <w:marRight w:val="0"/>
          <w:marTop w:val="0"/>
          <w:marBottom w:val="0"/>
          <w:divBdr>
            <w:top w:val="none" w:sz="0" w:space="0" w:color="auto"/>
            <w:left w:val="none" w:sz="0" w:space="0" w:color="auto"/>
            <w:bottom w:val="none" w:sz="0" w:space="0" w:color="auto"/>
            <w:right w:val="none" w:sz="0" w:space="0" w:color="auto"/>
          </w:divBdr>
        </w:div>
        <w:div w:id="1516454059">
          <w:marLeft w:val="0"/>
          <w:marRight w:val="0"/>
          <w:marTop w:val="0"/>
          <w:marBottom w:val="0"/>
          <w:divBdr>
            <w:top w:val="none" w:sz="0" w:space="0" w:color="auto"/>
            <w:left w:val="none" w:sz="0" w:space="0" w:color="auto"/>
            <w:bottom w:val="none" w:sz="0" w:space="0" w:color="auto"/>
            <w:right w:val="none" w:sz="0" w:space="0" w:color="auto"/>
          </w:divBdr>
        </w:div>
        <w:div w:id="1807626861">
          <w:marLeft w:val="0"/>
          <w:marRight w:val="0"/>
          <w:marTop w:val="0"/>
          <w:marBottom w:val="0"/>
          <w:divBdr>
            <w:top w:val="none" w:sz="0" w:space="0" w:color="auto"/>
            <w:left w:val="none" w:sz="0" w:space="0" w:color="auto"/>
            <w:bottom w:val="none" w:sz="0" w:space="0" w:color="auto"/>
            <w:right w:val="none" w:sz="0" w:space="0" w:color="auto"/>
          </w:divBdr>
        </w:div>
        <w:div w:id="411123859">
          <w:marLeft w:val="0"/>
          <w:marRight w:val="0"/>
          <w:marTop w:val="0"/>
          <w:marBottom w:val="0"/>
          <w:divBdr>
            <w:top w:val="none" w:sz="0" w:space="0" w:color="auto"/>
            <w:left w:val="none" w:sz="0" w:space="0" w:color="auto"/>
            <w:bottom w:val="none" w:sz="0" w:space="0" w:color="auto"/>
            <w:right w:val="none" w:sz="0" w:space="0" w:color="auto"/>
          </w:divBdr>
        </w:div>
      </w:divsChild>
    </w:div>
    <w:div w:id="1816146972">
      <w:bodyDiv w:val="1"/>
      <w:marLeft w:val="0"/>
      <w:marRight w:val="0"/>
      <w:marTop w:val="0"/>
      <w:marBottom w:val="0"/>
      <w:divBdr>
        <w:top w:val="none" w:sz="0" w:space="0" w:color="auto"/>
        <w:left w:val="none" w:sz="0" w:space="0" w:color="auto"/>
        <w:bottom w:val="none" w:sz="0" w:space="0" w:color="auto"/>
        <w:right w:val="none" w:sz="0" w:space="0" w:color="auto"/>
      </w:divBdr>
      <w:divsChild>
        <w:div w:id="1205367482">
          <w:marLeft w:val="0"/>
          <w:marRight w:val="0"/>
          <w:marTop w:val="0"/>
          <w:marBottom w:val="0"/>
          <w:divBdr>
            <w:top w:val="none" w:sz="0" w:space="0" w:color="auto"/>
            <w:left w:val="none" w:sz="0" w:space="0" w:color="auto"/>
            <w:bottom w:val="none" w:sz="0" w:space="0" w:color="auto"/>
            <w:right w:val="none" w:sz="0" w:space="0" w:color="auto"/>
          </w:divBdr>
        </w:div>
        <w:div w:id="1873490513">
          <w:marLeft w:val="0"/>
          <w:marRight w:val="0"/>
          <w:marTop w:val="0"/>
          <w:marBottom w:val="0"/>
          <w:divBdr>
            <w:top w:val="none" w:sz="0" w:space="0" w:color="auto"/>
            <w:left w:val="none" w:sz="0" w:space="0" w:color="auto"/>
            <w:bottom w:val="none" w:sz="0" w:space="0" w:color="auto"/>
            <w:right w:val="none" w:sz="0" w:space="0" w:color="auto"/>
          </w:divBdr>
        </w:div>
        <w:div w:id="1509709151">
          <w:marLeft w:val="0"/>
          <w:marRight w:val="0"/>
          <w:marTop w:val="0"/>
          <w:marBottom w:val="0"/>
          <w:divBdr>
            <w:top w:val="none" w:sz="0" w:space="0" w:color="auto"/>
            <w:left w:val="none" w:sz="0" w:space="0" w:color="auto"/>
            <w:bottom w:val="none" w:sz="0" w:space="0" w:color="auto"/>
            <w:right w:val="none" w:sz="0" w:space="0" w:color="auto"/>
          </w:divBdr>
        </w:div>
        <w:div w:id="1133013024">
          <w:marLeft w:val="0"/>
          <w:marRight w:val="0"/>
          <w:marTop w:val="0"/>
          <w:marBottom w:val="0"/>
          <w:divBdr>
            <w:top w:val="none" w:sz="0" w:space="0" w:color="auto"/>
            <w:left w:val="none" w:sz="0" w:space="0" w:color="auto"/>
            <w:bottom w:val="none" w:sz="0" w:space="0" w:color="auto"/>
            <w:right w:val="none" w:sz="0" w:space="0" w:color="auto"/>
          </w:divBdr>
        </w:div>
        <w:div w:id="1161509971">
          <w:marLeft w:val="0"/>
          <w:marRight w:val="0"/>
          <w:marTop w:val="0"/>
          <w:marBottom w:val="0"/>
          <w:divBdr>
            <w:top w:val="none" w:sz="0" w:space="0" w:color="auto"/>
            <w:left w:val="none" w:sz="0" w:space="0" w:color="auto"/>
            <w:bottom w:val="none" w:sz="0" w:space="0" w:color="auto"/>
            <w:right w:val="none" w:sz="0" w:space="0" w:color="auto"/>
          </w:divBdr>
        </w:div>
        <w:div w:id="17259791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pp.box.com/s/pfwr5yevja99bk1fpr1so5lli8n5mgbn" TargetMode="External"/><Relationship Id="rId18" Type="http://schemas.openxmlformats.org/officeDocument/2006/relationships/hyperlink" Target="http://en.wikipedia.org/wiki/List_of_terminal_emulators" TargetMode="External"/><Relationship Id="rId26" Type="http://schemas.openxmlformats.org/officeDocument/2006/relationships/hyperlink" Target="http://www.nmra.org/sites/default/files/s-9.2.2_2012_10.pdf" TargetMode="External"/><Relationship Id="rId39" Type="http://schemas.openxmlformats.org/officeDocument/2006/relationships/hyperlink" Target="ftp://ftp.embeddedarm.com/old/old-software-pages/Manuals/EBIOS-UM.PDF" TargetMode="External"/><Relationship Id="rId21" Type="http://schemas.openxmlformats.org/officeDocument/2006/relationships/hyperlink" Target="http://www.nmra.org/sites/default/files/standards/CandI_Documents/nmra_warrants.pdf" TargetMode="External"/><Relationship Id="rId34" Type="http://schemas.openxmlformats.org/officeDocument/2006/relationships/hyperlink" Target="http://www.nmra.org/sites/default/files/standards/sandrp/DCC_Documents/nmra_decoder_test_board_manual.pdf" TargetMode="External"/><Relationship Id="rId42" Type="http://schemas.openxmlformats.org/officeDocument/2006/relationships/image" Target="media/image2.emf"/><Relationship Id="rId47" Type="http://schemas.openxmlformats.org/officeDocument/2006/relationships/image" Target="media/image6.jpeg"/><Relationship Id="rId50" Type="http://schemas.openxmlformats.org/officeDocument/2006/relationships/image" Target="media/image9.jpeg"/><Relationship Id="rId55" Type="http://schemas.openxmlformats.org/officeDocument/2006/relationships/image" Target="media/image14.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yperlink" Target="http://amzn.to/1AW9Jc3" TargetMode="External"/><Relationship Id="rId29" Type="http://schemas.openxmlformats.org/officeDocument/2006/relationships/hyperlink" Target="mailto:tech-chair@hq.nmra.org" TargetMode="External"/><Relationship Id="rId41" Type="http://schemas.openxmlformats.org/officeDocument/2006/relationships/hyperlink" Target="mailto:tech-chair@hq.nmra.org" TargetMode="External"/><Relationship Id="rId54" Type="http://schemas.openxmlformats.org/officeDocument/2006/relationships/image" Target="media/image13.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pp.box.com/s/7b93a06edb8f0f1cea35" TargetMode="External"/><Relationship Id="rId24" Type="http://schemas.openxmlformats.org/officeDocument/2006/relationships/hyperlink" Target="https://app.box.com/s/tk4mgzhyrnj6kihyvs9w" TargetMode="External"/><Relationship Id="rId32" Type="http://schemas.openxmlformats.org/officeDocument/2006/relationships/hyperlink" Target="http://www.nmra.org/sites/default/files/standards/sandrp/DCC_Documents/theory_of_operation.doc" TargetMode="External"/><Relationship Id="rId37" Type="http://schemas.openxmlformats.org/officeDocument/2006/relationships/hyperlink" Target="http://wiki.embeddedarm.com/wiki/Getting_Started_with_DOS" TargetMode="External"/><Relationship Id="rId40" Type="http://schemas.openxmlformats.org/officeDocument/2006/relationships/hyperlink" Target="http://www.tek.com/oscilloscope/mso2000-dpo2000" TargetMode="External"/><Relationship Id="rId45" Type="http://schemas.openxmlformats.org/officeDocument/2006/relationships/image" Target="media/image4.jpeg"/><Relationship Id="rId53" Type="http://schemas.openxmlformats.org/officeDocument/2006/relationships/image" Target="media/image12.png"/><Relationship Id="rId58"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hyperlink" Target="https://app.box.com/s/vkkzel32wlmhs3nzktazhwrp6u5ibkke" TargetMode="External"/><Relationship Id="rId23" Type="http://schemas.openxmlformats.org/officeDocument/2006/relationships/hyperlink" Target="https://app.box.com/s/tk4mgzhyrnj6kihyvs9w" TargetMode="External"/><Relationship Id="rId28" Type="http://schemas.openxmlformats.org/officeDocument/2006/relationships/hyperlink" Target="mailto:tech-chair@hq.nmra.org" TargetMode="External"/><Relationship Id="rId36" Type="http://schemas.openxmlformats.org/officeDocument/2006/relationships/hyperlink" Target="http://wiki.embeddedarm.com/wiki/TS-5300" TargetMode="External"/><Relationship Id="rId49" Type="http://schemas.openxmlformats.org/officeDocument/2006/relationships/image" Target="media/image8.png"/><Relationship Id="rId57" Type="http://schemas.openxmlformats.org/officeDocument/2006/relationships/image" Target="media/image16.jpeg"/><Relationship Id="rId61" Type="http://schemas.openxmlformats.org/officeDocument/2006/relationships/fontTable" Target="fontTable.xml"/><Relationship Id="rId10" Type="http://schemas.openxmlformats.org/officeDocument/2006/relationships/hyperlink" Target="https://app.box.com/s/7b93a06edb8f0f1cea35" TargetMode="External"/><Relationship Id="rId19" Type="http://schemas.openxmlformats.org/officeDocument/2006/relationships/hyperlink" Target="http://amzn.to/YXUqSH" TargetMode="External"/><Relationship Id="rId31" Type="http://schemas.openxmlformats.org/officeDocument/2006/relationships/hyperlink" Target="http://www.nmra.org/sites/default/files/assets/baseline.pdf" TargetMode="External"/><Relationship Id="rId44" Type="http://schemas.openxmlformats.org/officeDocument/2006/relationships/image" Target="media/image3.jpeg"/><Relationship Id="rId52" Type="http://schemas.openxmlformats.org/officeDocument/2006/relationships/image" Target="media/image11.png"/><Relationship Id="rId60"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app.box.com/s/vkkzel32wlmhs3nzktazhwrp6u5ibkke" TargetMode="External"/><Relationship Id="rId22" Type="http://schemas.openxmlformats.org/officeDocument/2006/relationships/hyperlink" Target="http://www.nmra.org/sites/default/files/standards/sandrp/pdf/S-9.1.2_2012_07.pdf" TargetMode="External"/><Relationship Id="rId27" Type="http://schemas.openxmlformats.org/officeDocument/2006/relationships/hyperlink" Target="mailto:tech-chair@hq.nmra.org" TargetMode="External"/><Relationship Id="rId30" Type="http://schemas.openxmlformats.org/officeDocument/2006/relationships/hyperlink" Target="http://www.nmra.org/dcc-decoder-test-system" TargetMode="External"/><Relationship Id="rId35" Type="http://schemas.openxmlformats.org/officeDocument/2006/relationships/hyperlink" Target="http://www.embeddedarm.com/products/board-detail.php?product=TS-5300" TargetMode="External"/><Relationship Id="rId43" Type="http://schemas.openxmlformats.org/officeDocument/2006/relationships/oleObject" Target="file:///C:\Users\kenw\Documents\NMRA\Doc\Block%20Diagrams%20Sender\Sender%20Generic%20Diagram.vsd" TargetMode="External"/><Relationship Id="rId48" Type="http://schemas.openxmlformats.org/officeDocument/2006/relationships/image" Target="media/image7.png"/><Relationship Id="rId56" Type="http://schemas.openxmlformats.org/officeDocument/2006/relationships/image" Target="media/image15.png"/><Relationship Id="rId8" Type="http://schemas.openxmlformats.org/officeDocument/2006/relationships/image" Target="media/image1.gif"/><Relationship Id="rId51" Type="http://schemas.openxmlformats.org/officeDocument/2006/relationships/image" Target="media/image10.png"/><Relationship Id="rId3" Type="http://schemas.openxmlformats.org/officeDocument/2006/relationships/styles" Target="styles.xml"/><Relationship Id="rId12" Type="http://schemas.openxmlformats.org/officeDocument/2006/relationships/hyperlink" Target="https://app.box.com/s/pfwr5yevja99bk1fpr1so5lli8n5mgbn" TargetMode="External"/><Relationship Id="rId17" Type="http://schemas.openxmlformats.org/officeDocument/2006/relationships/hyperlink" Target="http://trendnet.com/langen/products/proddetail.asp?prod=265_TU-S9" TargetMode="External"/><Relationship Id="rId25" Type="http://schemas.openxmlformats.org/officeDocument/2006/relationships/hyperlink" Target="http://www.nmra.org/sites/default/files/standards/CandI_Documents/nmra_warrants.pdf" TargetMode="External"/><Relationship Id="rId33" Type="http://schemas.openxmlformats.org/officeDocument/2006/relationships/hyperlink" Target="http://www.nmra.org/sites/default/files/standards/sandrp/DCC_Documents/theory_of_operation.doc" TargetMode="External"/><Relationship Id="rId38" Type="http://schemas.openxmlformats.org/officeDocument/2006/relationships/hyperlink" Target="http://www.embeddedarm.com/documentation/third-party/x86-dos-rom-41.pdf" TargetMode="External"/><Relationship Id="rId46" Type="http://schemas.openxmlformats.org/officeDocument/2006/relationships/image" Target="media/image5.jpeg"/><Relationship Id="rId59"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nw\AppData\Roaming\Microsoft\Templates\NMRA%20Documen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DB5B0150F8C44A68E776D0D73433B67"/>
        <w:category>
          <w:name w:val="General"/>
          <w:gallery w:val="placeholder"/>
        </w:category>
        <w:types>
          <w:type w:val="bbPlcHdr"/>
        </w:types>
        <w:behaviors>
          <w:behavior w:val="content"/>
        </w:behaviors>
        <w:guid w:val="{18BAAECD-5FCA-4A19-B531-F517137E0554}"/>
      </w:docPartPr>
      <w:docPartBody>
        <w:p w:rsidR="00076894" w:rsidRDefault="00074679">
          <w:pPr>
            <w:pStyle w:val="EDB5B0150F8C44A68E776D0D73433B67"/>
          </w:pPr>
          <w:r w:rsidRPr="00B05E30">
            <w:rPr>
              <w:rStyle w:val="PlaceholderText"/>
            </w:rPr>
            <w:t>[Title]</w:t>
          </w:r>
        </w:p>
      </w:docPartBody>
    </w:docPart>
    <w:docPart>
      <w:docPartPr>
        <w:name w:val="40369DA03AAE4841B81C79E1936E4C64"/>
        <w:category>
          <w:name w:val="General"/>
          <w:gallery w:val="placeholder"/>
        </w:category>
        <w:types>
          <w:type w:val="bbPlcHdr"/>
        </w:types>
        <w:behaviors>
          <w:behavior w:val="content"/>
        </w:behaviors>
        <w:guid w:val="{14FBA793-8C24-4052-9C63-5FFDED18497B}"/>
      </w:docPartPr>
      <w:docPartBody>
        <w:p w:rsidR="00076894" w:rsidRDefault="00074679">
          <w:pPr>
            <w:pStyle w:val="40369DA03AAE4841B81C79E1936E4C64"/>
          </w:pPr>
          <w:r w:rsidRPr="004F6447">
            <w:rPr>
              <w:rStyle w:val="PlaceholderText"/>
            </w:rPr>
            <w:t>[Author]</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074679"/>
    <w:rsid w:val="00074679"/>
    <w:rsid w:val="00076894"/>
    <w:rsid w:val="00114AD0"/>
    <w:rsid w:val="00224877"/>
    <w:rsid w:val="00265555"/>
    <w:rsid w:val="003A42A3"/>
    <w:rsid w:val="005B3103"/>
    <w:rsid w:val="005E4DFA"/>
    <w:rsid w:val="006B6DDC"/>
    <w:rsid w:val="00702DF7"/>
    <w:rsid w:val="007841F1"/>
    <w:rsid w:val="008019E9"/>
    <w:rsid w:val="00964829"/>
    <w:rsid w:val="00A87B40"/>
    <w:rsid w:val="00B75966"/>
    <w:rsid w:val="00B84E93"/>
    <w:rsid w:val="00BD26CC"/>
    <w:rsid w:val="00C86CAE"/>
    <w:rsid w:val="00CC6AA3"/>
    <w:rsid w:val="00D41CA8"/>
    <w:rsid w:val="00D558C8"/>
    <w:rsid w:val="00D808F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689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6894"/>
    <w:rPr>
      <w:color w:val="808080"/>
    </w:rPr>
  </w:style>
  <w:style w:type="paragraph" w:customStyle="1" w:styleId="EDB5B0150F8C44A68E776D0D73433B67">
    <w:name w:val="EDB5B0150F8C44A68E776D0D73433B67"/>
    <w:rsid w:val="00076894"/>
  </w:style>
  <w:style w:type="paragraph" w:customStyle="1" w:styleId="40369DA03AAE4841B81C79E1936E4C64">
    <w:name w:val="40369DA03AAE4841B81C79E1936E4C64"/>
    <w:rsid w:val="00076894"/>
  </w:style>
  <w:style w:type="paragraph" w:customStyle="1" w:styleId="27B7CED3D48A43DDA6691EAAABE9A991">
    <w:name w:val="27B7CED3D48A43DDA6691EAAABE9A991"/>
    <w:rsid w:val="00076894"/>
  </w:style>
  <w:style w:type="paragraph" w:customStyle="1" w:styleId="7E4EC3E74AB844DD8400585405AFD1EB">
    <w:name w:val="7E4EC3E74AB844DD8400585405AFD1EB"/>
    <w:rsid w:val="00076894"/>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5ABB786-3276-46F5-9828-7E3048975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NMRA Document.dotx</Template>
  <TotalTime>1587</TotalTime>
  <Pages>31</Pages>
  <Words>7168</Words>
  <Characters>40859</Characters>
  <Application>Microsoft Office Word</Application>
  <DocSecurity>0</DocSecurity>
  <Lines>340</Lines>
  <Paragraphs>95</Paragraphs>
  <ScaleCrop>false</ScaleCrop>
  <HeadingPairs>
    <vt:vector size="4" baseType="variant">
      <vt:variant>
        <vt:lpstr>Title</vt:lpstr>
      </vt:variant>
      <vt:variant>
        <vt:i4>1</vt:i4>
      </vt:variant>
      <vt:variant>
        <vt:lpstr>Headings</vt:lpstr>
      </vt:variant>
      <vt:variant>
        <vt:i4>35</vt:i4>
      </vt:variant>
    </vt:vector>
  </HeadingPairs>
  <TitlesOfParts>
    <vt:vector size="36" baseType="lpstr">
      <vt:lpstr>Sender V3 Getting Started Guide</vt:lpstr>
      <vt:lpstr>Introduction</vt:lpstr>
      <vt:lpstr>A Note about the Sender Board Self-Test</vt:lpstr>
      <vt:lpstr>    Sender Board Static Self-Tests</vt:lpstr>
      <vt:lpstr>    Sender Board Dynamic Self-Tests</vt:lpstr>
      <vt:lpstr>Gathering Components for the Sender V3 System</vt:lpstr>
      <vt:lpstr>    Sender V3 System</vt:lpstr>
      <vt:lpstr>    Host Computer</vt:lpstr>
      <vt:lpstr>    NULL MODEM</vt:lpstr>
      <vt:lpstr>    RS-232 Cables</vt:lpstr>
      <vt:lpstr>    DCC Booster</vt:lpstr>
      <vt:lpstr>    Decoder</vt:lpstr>
      <vt:lpstr>    Test Jig</vt:lpstr>
      <vt:lpstr>Connect and Verify the Host Computer</vt:lpstr>
      <vt:lpstr>Verify the V3 Sender Board</vt:lpstr>
      <vt:lpstr>Connect the DCC Components</vt:lpstr>
      <vt:lpstr>Verify a Manual Decoder Test</vt:lpstr>
      <vt:lpstr>Verify an Automated Decoder Test</vt:lpstr>
      <vt:lpstr>Troubleshooting</vt:lpstr>
      <vt:lpstr>    Computer Host to V3 System Communication Problems</vt:lpstr>
      <vt:lpstr>        Problems Sending Characters To and From the V3 System</vt:lpstr>
      <vt:lpstr>        [C:\RESULTS] Is Not the Current Directory When the V3 System Powers Up.</vt:lpstr>
      <vt:lpstr>    V3 Sender Board Problems</vt:lpstr>
      <vt:lpstr>        The SEND.EXE Program Does Not Run When You Type the Send Command</vt:lpstr>
      <vt:lpstr>        The SEND.EXE Program Self-Test Fails</vt:lpstr>
      <vt:lpstr>    Overall Decoder Test System Problems</vt:lpstr>
      <vt:lpstr>        The LED Does Not Light Properly During the Manual Decoder Test</vt:lpstr>
      <vt:lpstr>        GEN Bit 0 Does Not Change State When the Decoder Changes Direction</vt:lpstr>
      <vt:lpstr>        The Decoder Fails Too Many Tests During the Automated Decoder Test</vt:lpstr>
      <vt:lpstr>Additional Documents List</vt:lpstr>
      <vt:lpstr>    http://www.nmra.org/dcc-decoder-test-system</vt:lpstr>
      <vt:lpstr>        Sender Software Information</vt:lpstr>
      <vt:lpstr>        SenderV3 Board Hardware Information</vt:lpstr>
      <vt:lpstr>    TS-5300 Information</vt:lpstr>
      <vt:lpstr>    Test Equipment</vt:lpstr>
      <vt:lpstr>Warranty and Service Information</vt:lpstr>
    </vt:vector>
  </TitlesOfParts>
  <Company>National Model Railroad Association</Company>
  <LinksUpToDate>false</LinksUpToDate>
  <CharactersWithSpaces>47932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Sender V3 Getting Started Guide</dc:title>
  <dc:creator>Brian Barnt &amp; Kenneth West</dc:creator>
  <cp:lastModifiedBy>Kenneth West</cp:lastModifiedBy>
  <cp:revision>67</cp:revision>
  <cp:lastPrinted>2014-09-03T23:21:00Z</cp:lastPrinted>
  <dcterms:created xsi:type="dcterms:W3CDTF">2014-08-23T01:13:00Z</dcterms:created>
  <dcterms:modified xsi:type="dcterms:W3CDTF">2015-08-12T22:23:00Z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TN-9.1.3</vt:lpwstr>
  </property>
  <property fmtid="{D5CDD505-2E9C-101B-9397-08002B2CF9AE}" pid="3" name="Revision">
    <vt:lpwstr>1.0</vt:lpwstr>
  </property>
</Properties>
</file>